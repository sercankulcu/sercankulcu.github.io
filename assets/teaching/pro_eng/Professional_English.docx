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CA55D7">
      <w:pPr>
        <w:pStyle w:val="Photo"/>
      </w:pPr>
      <w:bookmarkStart w:id="0" w:name="_Toc321147011"/>
      <w:bookmarkStart w:id="1" w:name="_Toc318189312"/>
      <w:bookmarkStart w:id="2" w:name="_Toc318188327"/>
      <w:bookmarkStart w:id="3" w:name="_Toc318188227"/>
      <w:bookmarkStart w:id="4" w:name="_Toc321147149"/>
      <w:r>
        <w:rPr>
          <w:noProof/>
          <w:lang w:eastAsia="tr-TR"/>
        </w:rPr>
        <w:drawing>
          <wp:inline distT="0" distB="0" distL="0" distR="0" wp14:anchorId="17824456" wp14:editId="7B8468B0">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0E271D" w:rsidP="00CA55D7">
      <w:pPr>
        <w:pStyle w:val="Title"/>
      </w:pPr>
      <w:r>
        <w:t>Professional English</w:t>
      </w:r>
    </w:p>
    <w:p w:rsidR="001638F6" w:rsidRPr="00D5413C" w:rsidRDefault="000E271D" w:rsidP="00CA55D7">
      <w:pPr>
        <w:pStyle w:val="Subtitle"/>
      </w:pPr>
      <w:r>
        <w:t>for computer scıence students</w:t>
      </w:r>
    </w:p>
    <w:p w:rsidR="000E271D" w:rsidRDefault="000E271D" w:rsidP="00CA55D7"/>
    <w:p w:rsidR="000E271D" w:rsidRDefault="000E271D" w:rsidP="00CA55D7"/>
    <w:p w:rsidR="000E271D" w:rsidRDefault="000E271D" w:rsidP="00891618">
      <w:pPr>
        <w:jc w:val="right"/>
      </w:pPr>
      <w:r>
        <w:t>Sercan Külcü</w:t>
      </w:r>
      <w:r w:rsidR="00D5413C">
        <w:t xml:space="preserve"> | </w:t>
      </w:r>
      <w:r>
        <w:t>Professional English</w:t>
      </w:r>
      <w:r w:rsidR="00D5413C">
        <w:t xml:space="preserve"> |</w:t>
      </w:r>
      <w:r w:rsidR="00D5413C" w:rsidRPr="00D5413C">
        <w:t xml:space="preserve"> </w:t>
      </w:r>
      <w:r>
        <w:t>11.01.2022</w:t>
      </w:r>
    </w:p>
    <w:p w:rsidR="00327AA0" w:rsidRDefault="003422FF" w:rsidP="00CA55D7">
      <w:pPr>
        <w:pStyle w:val="ContactInfo"/>
      </w:pPr>
      <w:r>
        <w:br w:type="page"/>
      </w:r>
    </w:p>
    <w:sdt>
      <w:sdtPr>
        <w:rPr>
          <w:rFonts w:asciiTheme="minorHAnsi" w:eastAsiaTheme="minorEastAsia" w:hAnsiTheme="minorHAnsi" w:cstheme="minorBidi"/>
          <w:color w:val="4D322D" w:themeColor="text2"/>
          <w:sz w:val="22"/>
          <w:szCs w:val="22"/>
        </w:rPr>
        <w:id w:val="-1710496239"/>
        <w:docPartObj>
          <w:docPartGallery w:val="Table of Contents"/>
          <w:docPartUnique/>
        </w:docPartObj>
      </w:sdtPr>
      <w:sdtEndPr>
        <w:rPr>
          <w:noProof/>
        </w:rPr>
      </w:sdtEndPr>
      <w:sdtContent>
        <w:p w:rsidR="00CF032E" w:rsidRDefault="00CF032E" w:rsidP="00CA55D7">
          <w:pPr>
            <w:pStyle w:val="TOCHeading"/>
          </w:pPr>
          <w:r>
            <w:t>Contents</w:t>
          </w:r>
        </w:p>
        <w:p w:rsidR="00675F31" w:rsidRDefault="00CF032E">
          <w:pPr>
            <w:pStyle w:val="TOC1"/>
            <w:tabs>
              <w:tab w:val="right" w:leader="dot" w:pos="8630"/>
            </w:tabs>
            <w:rPr>
              <w:noProof/>
              <w:color w:val="auto"/>
              <w:lang w:eastAsia="tr-TR"/>
            </w:rPr>
          </w:pPr>
          <w:r>
            <w:fldChar w:fldCharType="begin"/>
          </w:r>
          <w:r>
            <w:instrText xml:space="preserve"> TOC \o "1-3" \h \z \u </w:instrText>
          </w:r>
          <w:r>
            <w:fldChar w:fldCharType="separate"/>
          </w:r>
          <w:hyperlink w:anchor="_Toc124286629" w:history="1">
            <w:r w:rsidR="00675F31" w:rsidRPr="0073614E">
              <w:rPr>
                <w:rStyle w:val="Hyperlink"/>
                <w:noProof/>
              </w:rPr>
              <w:t>Living With Computers</w:t>
            </w:r>
            <w:r w:rsidR="00675F31">
              <w:rPr>
                <w:noProof/>
                <w:webHidden/>
              </w:rPr>
              <w:tab/>
            </w:r>
            <w:r w:rsidR="00675F31">
              <w:rPr>
                <w:noProof/>
                <w:webHidden/>
              </w:rPr>
              <w:fldChar w:fldCharType="begin"/>
            </w:r>
            <w:r w:rsidR="00675F31">
              <w:rPr>
                <w:noProof/>
                <w:webHidden/>
              </w:rPr>
              <w:instrText xml:space="preserve"> PAGEREF _Toc124286629 \h </w:instrText>
            </w:r>
            <w:r w:rsidR="00675F31">
              <w:rPr>
                <w:noProof/>
                <w:webHidden/>
              </w:rPr>
            </w:r>
            <w:r w:rsidR="00675F31">
              <w:rPr>
                <w:noProof/>
                <w:webHidden/>
              </w:rPr>
              <w:fldChar w:fldCharType="separate"/>
            </w:r>
            <w:r w:rsidR="00E72B16">
              <w:rPr>
                <w:noProof/>
                <w:webHidden/>
              </w:rPr>
              <w:t>3</w:t>
            </w:r>
            <w:r w:rsidR="00675F31">
              <w:rPr>
                <w:noProof/>
                <w:webHidden/>
              </w:rPr>
              <w:fldChar w:fldCharType="end"/>
            </w:r>
          </w:hyperlink>
        </w:p>
        <w:p w:rsidR="00675F31" w:rsidRDefault="00675F31">
          <w:pPr>
            <w:pStyle w:val="TOC1"/>
            <w:tabs>
              <w:tab w:val="right" w:leader="dot" w:pos="8630"/>
            </w:tabs>
            <w:rPr>
              <w:noProof/>
              <w:color w:val="auto"/>
              <w:lang w:eastAsia="tr-TR"/>
            </w:rPr>
          </w:pPr>
          <w:hyperlink w:anchor="_Toc124286630" w:history="1">
            <w:r w:rsidRPr="0073614E">
              <w:rPr>
                <w:rStyle w:val="Hyperlink"/>
                <w:noProof/>
              </w:rPr>
              <w:t>The Parts of a Computer</w:t>
            </w:r>
            <w:r>
              <w:rPr>
                <w:noProof/>
                <w:webHidden/>
              </w:rPr>
              <w:tab/>
            </w:r>
            <w:r>
              <w:rPr>
                <w:noProof/>
                <w:webHidden/>
              </w:rPr>
              <w:fldChar w:fldCharType="begin"/>
            </w:r>
            <w:r>
              <w:rPr>
                <w:noProof/>
                <w:webHidden/>
              </w:rPr>
              <w:instrText xml:space="preserve"> PAGEREF _Toc124286630 \h </w:instrText>
            </w:r>
            <w:r>
              <w:rPr>
                <w:noProof/>
                <w:webHidden/>
              </w:rPr>
            </w:r>
            <w:r>
              <w:rPr>
                <w:noProof/>
                <w:webHidden/>
              </w:rPr>
              <w:fldChar w:fldCharType="separate"/>
            </w:r>
            <w:r w:rsidR="00E72B16">
              <w:rPr>
                <w:noProof/>
                <w:webHidden/>
              </w:rPr>
              <w:t>6</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1" w:history="1">
            <w:r w:rsidRPr="0073614E">
              <w:rPr>
                <w:rStyle w:val="Hyperlink"/>
                <w:noProof/>
              </w:rPr>
              <w:t>From Mainframes to Wearable Computers</w:t>
            </w:r>
            <w:r>
              <w:rPr>
                <w:noProof/>
                <w:webHidden/>
              </w:rPr>
              <w:tab/>
            </w:r>
            <w:r>
              <w:rPr>
                <w:noProof/>
                <w:webHidden/>
              </w:rPr>
              <w:fldChar w:fldCharType="begin"/>
            </w:r>
            <w:r>
              <w:rPr>
                <w:noProof/>
                <w:webHidden/>
              </w:rPr>
              <w:instrText xml:space="preserve"> PAGEREF _Toc124286631 \h </w:instrText>
            </w:r>
            <w:r>
              <w:rPr>
                <w:noProof/>
                <w:webHidden/>
              </w:rPr>
            </w:r>
            <w:r>
              <w:rPr>
                <w:noProof/>
                <w:webHidden/>
              </w:rPr>
              <w:fldChar w:fldCharType="separate"/>
            </w:r>
            <w:r w:rsidR="00E72B16">
              <w:rPr>
                <w:noProof/>
                <w:webHidden/>
              </w:rPr>
              <w:t>9</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2" w:history="1">
            <w:r w:rsidRPr="0073614E">
              <w:rPr>
                <w:rStyle w:val="Hyperlink"/>
                <w:noProof/>
              </w:rPr>
              <w:t>Interacting With Computers</w:t>
            </w:r>
            <w:r>
              <w:rPr>
                <w:noProof/>
                <w:webHidden/>
              </w:rPr>
              <w:tab/>
            </w:r>
            <w:r>
              <w:rPr>
                <w:noProof/>
                <w:webHidden/>
              </w:rPr>
              <w:fldChar w:fldCharType="begin"/>
            </w:r>
            <w:r>
              <w:rPr>
                <w:noProof/>
                <w:webHidden/>
              </w:rPr>
              <w:instrText xml:space="preserve"> PAGEREF _Toc124286632 \h </w:instrText>
            </w:r>
            <w:r>
              <w:rPr>
                <w:noProof/>
                <w:webHidden/>
              </w:rPr>
            </w:r>
            <w:r>
              <w:rPr>
                <w:noProof/>
                <w:webHidden/>
              </w:rPr>
              <w:fldChar w:fldCharType="separate"/>
            </w:r>
            <w:r w:rsidR="00E72B16">
              <w:rPr>
                <w:noProof/>
                <w:webHidden/>
              </w:rPr>
              <w:t>12</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3" w:history="1">
            <w:r w:rsidRPr="0073614E">
              <w:rPr>
                <w:rStyle w:val="Hyperlink"/>
                <w:noProof/>
              </w:rPr>
              <w:t>Graphical User Interface (GUI)</w:t>
            </w:r>
            <w:r>
              <w:rPr>
                <w:noProof/>
                <w:webHidden/>
              </w:rPr>
              <w:tab/>
            </w:r>
            <w:r>
              <w:rPr>
                <w:noProof/>
                <w:webHidden/>
              </w:rPr>
              <w:fldChar w:fldCharType="begin"/>
            </w:r>
            <w:r>
              <w:rPr>
                <w:noProof/>
                <w:webHidden/>
              </w:rPr>
              <w:instrText xml:space="preserve"> PAGEREF _Toc124286633 \h </w:instrText>
            </w:r>
            <w:r>
              <w:rPr>
                <w:noProof/>
                <w:webHidden/>
              </w:rPr>
            </w:r>
            <w:r>
              <w:rPr>
                <w:noProof/>
                <w:webHidden/>
              </w:rPr>
              <w:fldChar w:fldCharType="separate"/>
            </w:r>
            <w:r w:rsidR="00E72B16">
              <w:rPr>
                <w:noProof/>
                <w:webHidden/>
              </w:rPr>
              <w:t>15</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4" w:history="1">
            <w:r w:rsidRPr="0073614E">
              <w:rPr>
                <w:rStyle w:val="Hyperlink"/>
                <w:noProof/>
              </w:rPr>
              <w:t>The Eyes Of a PC</w:t>
            </w:r>
            <w:r>
              <w:rPr>
                <w:noProof/>
                <w:webHidden/>
              </w:rPr>
              <w:tab/>
            </w:r>
            <w:r>
              <w:rPr>
                <w:noProof/>
                <w:webHidden/>
              </w:rPr>
              <w:fldChar w:fldCharType="begin"/>
            </w:r>
            <w:r>
              <w:rPr>
                <w:noProof/>
                <w:webHidden/>
              </w:rPr>
              <w:instrText xml:space="preserve"> PAGEREF _Toc124286634 \h </w:instrText>
            </w:r>
            <w:r>
              <w:rPr>
                <w:noProof/>
                <w:webHidden/>
              </w:rPr>
            </w:r>
            <w:r>
              <w:rPr>
                <w:noProof/>
                <w:webHidden/>
              </w:rPr>
              <w:fldChar w:fldCharType="separate"/>
            </w:r>
            <w:r w:rsidR="00E72B16">
              <w:rPr>
                <w:noProof/>
                <w:webHidden/>
              </w:rPr>
              <w:t>18</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5" w:history="1">
            <w:r w:rsidRPr="0073614E">
              <w:rPr>
                <w:rStyle w:val="Hyperlink"/>
                <w:noProof/>
              </w:rPr>
              <w:t>Word Processing</w:t>
            </w:r>
            <w:r>
              <w:rPr>
                <w:noProof/>
                <w:webHidden/>
              </w:rPr>
              <w:tab/>
            </w:r>
            <w:r>
              <w:rPr>
                <w:noProof/>
                <w:webHidden/>
              </w:rPr>
              <w:fldChar w:fldCharType="begin"/>
            </w:r>
            <w:r>
              <w:rPr>
                <w:noProof/>
                <w:webHidden/>
              </w:rPr>
              <w:instrText xml:space="preserve"> PAGEREF _Toc124286635 \h </w:instrText>
            </w:r>
            <w:r>
              <w:rPr>
                <w:noProof/>
                <w:webHidden/>
              </w:rPr>
            </w:r>
            <w:r>
              <w:rPr>
                <w:noProof/>
                <w:webHidden/>
              </w:rPr>
              <w:fldChar w:fldCharType="separate"/>
            </w:r>
            <w:r w:rsidR="00E72B16">
              <w:rPr>
                <w:noProof/>
                <w:webHidden/>
              </w:rPr>
              <w:t>21</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6" w:history="1">
            <w:r w:rsidRPr="0073614E">
              <w:rPr>
                <w:rStyle w:val="Hyperlink"/>
                <w:noProof/>
              </w:rPr>
              <w:t>Spreadsheets</w:t>
            </w:r>
            <w:r>
              <w:rPr>
                <w:noProof/>
                <w:webHidden/>
              </w:rPr>
              <w:tab/>
            </w:r>
            <w:r>
              <w:rPr>
                <w:noProof/>
                <w:webHidden/>
              </w:rPr>
              <w:fldChar w:fldCharType="begin"/>
            </w:r>
            <w:r>
              <w:rPr>
                <w:noProof/>
                <w:webHidden/>
              </w:rPr>
              <w:instrText xml:space="preserve"> PAGEREF _Toc124286636 \h </w:instrText>
            </w:r>
            <w:r>
              <w:rPr>
                <w:noProof/>
                <w:webHidden/>
              </w:rPr>
            </w:r>
            <w:r>
              <w:rPr>
                <w:noProof/>
                <w:webHidden/>
              </w:rPr>
              <w:fldChar w:fldCharType="separate"/>
            </w:r>
            <w:r w:rsidR="00E72B16">
              <w:rPr>
                <w:noProof/>
                <w:webHidden/>
              </w:rPr>
              <w:t>24</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7" w:history="1">
            <w:r w:rsidRPr="0073614E">
              <w:rPr>
                <w:rStyle w:val="Hyperlink"/>
                <w:noProof/>
              </w:rPr>
              <w:t>Presentation Software</w:t>
            </w:r>
            <w:r>
              <w:rPr>
                <w:noProof/>
                <w:webHidden/>
              </w:rPr>
              <w:tab/>
            </w:r>
            <w:r>
              <w:rPr>
                <w:noProof/>
                <w:webHidden/>
              </w:rPr>
              <w:fldChar w:fldCharType="begin"/>
            </w:r>
            <w:r>
              <w:rPr>
                <w:noProof/>
                <w:webHidden/>
              </w:rPr>
              <w:instrText xml:space="preserve"> PAGEREF _Toc124286637 \h </w:instrText>
            </w:r>
            <w:r>
              <w:rPr>
                <w:noProof/>
                <w:webHidden/>
              </w:rPr>
            </w:r>
            <w:r>
              <w:rPr>
                <w:noProof/>
                <w:webHidden/>
              </w:rPr>
              <w:fldChar w:fldCharType="separate"/>
            </w:r>
            <w:r w:rsidR="00E72B16">
              <w:rPr>
                <w:noProof/>
                <w:webHidden/>
              </w:rPr>
              <w:t>26</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8" w:history="1">
            <w:r w:rsidRPr="0073614E">
              <w:rPr>
                <w:rStyle w:val="Hyperlink"/>
                <w:noProof/>
              </w:rPr>
              <w:t>Databases</w:t>
            </w:r>
            <w:r>
              <w:rPr>
                <w:noProof/>
                <w:webHidden/>
              </w:rPr>
              <w:tab/>
            </w:r>
            <w:r>
              <w:rPr>
                <w:noProof/>
                <w:webHidden/>
              </w:rPr>
              <w:fldChar w:fldCharType="begin"/>
            </w:r>
            <w:r>
              <w:rPr>
                <w:noProof/>
                <w:webHidden/>
              </w:rPr>
              <w:instrText xml:space="preserve"> PAGEREF _Toc124286638 \h </w:instrText>
            </w:r>
            <w:r>
              <w:rPr>
                <w:noProof/>
                <w:webHidden/>
              </w:rPr>
            </w:r>
            <w:r>
              <w:rPr>
                <w:noProof/>
                <w:webHidden/>
              </w:rPr>
              <w:fldChar w:fldCharType="separate"/>
            </w:r>
            <w:r w:rsidR="00E72B16">
              <w:rPr>
                <w:noProof/>
                <w:webHidden/>
              </w:rPr>
              <w:t>29</w:t>
            </w:r>
            <w:r>
              <w:rPr>
                <w:noProof/>
                <w:webHidden/>
              </w:rPr>
              <w:fldChar w:fldCharType="end"/>
            </w:r>
          </w:hyperlink>
        </w:p>
        <w:p w:rsidR="00675F31" w:rsidRDefault="00675F31">
          <w:pPr>
            <w:pStyle w:val="TOC1"/>
            <w:tabs>
              <w:tab w:val="right" w:leader="dot" w:pos="8630"/>
            </w:tabs>
            <w:rPr>
              <w:noProof/>
              <w:color w:val="auto"/>
              <w:lang w:eastAsia="tr-TR"/>
            </w:rPr>
          </w:pPr>
          <w:hyperlink w:anchor="_Toc124286639" w:history="1">
            <w:r w:rsidRPr="0073614E">
              <w:rPr>
                <w:rStyle w:val="Hyperlink"/>
                <w:noProof/>
              </w:rPr>
              <w:t>File Formats</w:t>
            </w:r>
            <w:r>
              <w:rPr>
                <w:noProof/>
                <w:webHidden/>
              </w:rPr>
              <w:tab/>
            </w:r>
            <w:r>
              <w:rPr>
                <w:noProof/>
                <w:webHidden/>
              </w:rPr>
              <w:fldChar w:fldCharType="begin"/>
            </w:r>
            <w:r>
              <w:rPr>
                <w:noProof/>
                <w:webHidden/>
              </w:rPr>
              <w:instrText xml:space="preserve"> PAGEREF _Toc124286639 \h </w:instrText>
            </w:r>
            <w:r>
              <w:rPr>
                <w:noProof/>
                <w:webHidden/>
              </w:rPr>
            </w:r>
            <w:r>
              <w:rPr>
                <w:noProof/>
                <w:webHidden/>
              </w:rPr>
              <w:fldChar w:fldCharType="separate"/>
            </w:r>
            <w:r w:rsidR="00E72B16">
              <w:rPr>
                <w:noProof/>
                <w:webHidden/>
              </w:rPr>
              <w:t>31</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0" w:history="1">
            <w:r w:rsidRPr="0073614E">
              <w:rPr>
                <w:rStyle w:val="Hyperlink"/>
                <w:noProof/>
              </w:rPr>
              <w:t>Coding</w:t>
            </w:r>
            <w:r>
              <w:rPr>
                <w:noProof/>
                <w:webHidden/>
              </w:rPr>
              <w:tab/>
            </w:r>
            <w:r>
              <w:rPr>
                <w:noProof/>
                <w:webHidden/>
              </w:rPr>
              <w:fldChar w:fldCharType="begin"/>
            </w:r>
            <w:r>
              <w:rPr>
                <w:noProof/>
                <w:webHidden/>
              </w:rPr>
              <w:instrText xml:space="preserve"> PAGEREF _Toc124286640 \h </w:instrText>
            </w:r>
            <w:r>
              <w:rPr>
                <w:noProof/>
                <w:webHidden/>
              </w:rPr>
            </w:r>
            <w:r>
              <w:rPr>
                <w:noProof/>
                <w:webHidden/>
              </w:rPr>
              <w:fldChar w:fldCharType="separate"/>
            </w:r>
            <w:r w:rsidR="00E72B16">
              <w:rPr>
                <w:noProof/>
                <w:webHidden/>
              </w:rPr>
              <w:t>33</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1" w:history="1">
            <w:r w:rsidRPr="0073614E">
              <w:rPr>
                <w:rStyle w:val="Hyperlink"/>
                <w:noProof/>
              </w:rPr>
              <w:t>Jobs in Computer Science</w:t>
            </w:r>
            <w:r>
              <w:rPr>
                <w:noProof/>
                <w:webHidden/>
              </w:rPr>
              <w:tab/>
            </w:r>
            <w:r>
              <w:rPr>
                <w:noProof/>
                <w:webHidden/>
              </w:rPr>
              <w:fldChar w:fldCharType="begin"/>
            </w:r>
            <w:r>
              <w:rPr>
                <w:noProof/>
                <w:webHidden/>
              </w:rPr>
              <w:instrText xml:space="preserve"> PAGEREF _Toc124286641 \h </w:instrText>
            </w:r>
            <w:r>
              <w:rPr>
                <w:noProof/>
                <w:webHidden/>
              </w:rPr>
            </w:r>
            <w:r>
              <w:rPr>
                <w:noProof/>
                <w:webHidden/>
              </w:rPr>
              <w:fldChar w:fldCharType="separate"/>
            </w:r>
            <w:r w:rsidR="00E72B16">
              <w:rPr>
                <w:noProof/>
                <w:webHidden/>
              </w:rPr>
              <w:t>35</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2" w:history="1">
            <w:r w:rsidRPr="0073614E">
              <w:rPr>
                <w:rStyle w:val="Hyperlink"/>
                <w:noProof/>
              </w:rPr>
              <w:t>Internet</w:t>
            </w:r>
            <w:r>
              <w:rPr>
                <w:noProof/>
                <w:webHidden/>
              </w:rPr>
              <w:tab/>
            </w:r>
            <w:r>
              <w:rPr>
                <w:noProof/>
                <w:webHidden/>
              </w:rPr>
              <w:fldChar w:fldCharType="begin"/>
            </w:r>
            <w:r>
              <w:rPr>
                <w:noProof/>
                <w:webHidden/>
              </w:rPr>
              <w:instrText xml:space="preserve"> PAGEREF _Toc124286642 \h </w:instrText>
            </w:r>
            <w:r>
              <w:rPr>
                <w:noProof/>
                <w:webHidden/>
              </w:rPr>
            </w:r>
            <w:r>
              <w:rPr>
                <w:noProof/>
                <w:webHidden/>
              </w:rPr>
              <w:fldChar w:fldCharType="separate"/>
            </w:r>
            <w:r w:rsidR="00E72B16">
              <w:rPr>
                <w:noProof/>
                <w:webHidden/>
              </w:rPr>
              <w:t>39</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3" w:history="1">
            <w:r w:rsidRPr="0073614E">
              <w:rPr>
                <w:rStyle w:val="Hyperlink"/>
                <w:noProof/>
              </w:rPr>
              <w:t>Malwares</w:t>
            </w:r>
            <w:r>
              <w:rPr>
                <w:noProof/>
                <w:webHidden/>
              </w:rPr>
              <w:tab/>
            </w:r>
            <w:r>
              <w:rPr>
                <w:noProof/>
                <w:webHidden/>
              </w:rPr>
              <w:fldChar w:fldCharType="begin"/>
            </w:r>
            <w:r>
              <w:rPr>
                <w:noProof/>
                <w:webHidden/>
              </w:rPr>
              <w:instrText xml:space="preserve"> PAGEREF _Toc124286643 \h </w:instrText>
            </w:r>
            <w:r>
              <w:rPr>
                <w:noProof/>
                <w:webHidden/>
              </w:rPr>
            </w:r>
            <w:r>
              <w:rPr>
                <w:noProof/>
                <w:webHidden/>
              </w:rPr>
              <w:fldChar w:fldCharType="separate"/>
            </w:r>
            <w:r w:rsidR="00E72B16">
              <w:rPr>
                <w:noProof/>
                <w:webHidden/>
              </w:rPr>
              <w:t>42</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4" w:history="1">
            <w:r w:rsidRPr="0073614E">
              <w:rPr>
                <w:rStyle w:val="Hyperlink"/>
                <w:noProof/>
              </w:rPr>
              <w:t>Face Detection</w:t>
            </w:r>
            <w:r>
              <w:rPr>
                <w:noProof/>
                <w:webHidden/>
              </w:rPr>
              <w:tab/>
            </w:r>
            <w:r>
              <w:rPr>
                <w:noProof/>
                <w:webHidden/>
              </w:rPr>
              <w:fldChar w:fldCharType="begin"/>
            </w:r>
            <w:r>
              <w:rPr>
                <w:noProof/>
                <w:webHidden/>
              </w:rPr>
              <w:instrText xml:space="preserve"> PAGEREF _Toc124286644 \h </w:instrText>
            </w:r>
            <w:r>
              <w:rPr>
                <w:noProof/>
                <w:webHidden/>
              </w:rPr>
            </w:r>
            <w:r>
              <w:rPr>
                <w:noProof/>
                <w:webHidden/>
              </w:rPr>
              <w:fldChar w:fldCharType="separate"/>
            </w:r>
            <w:r w:rsidR="00E72B16">
              <w:rPr>
                <w:noProof/>
                <w:webHidden/>
              </w:rPr>
              <w:t>45</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5" w:history="1">
            <w:r w:rsidRPr="0073614E">
              <w:rPr>
                <w:rStyle w:val="Hyperlink"/>
                <w:noProof/>
              </w:rPr>
              <w:t>Online Auction System</w:t>
            </w:r>
            <w:r>
              <w:rPr>
                <w:noProof/>
                <w:webHidden/>
              </w:rPr>
              <w:tab/>
            </w:r>
            <w:r>
              <w:rPr>
                <w:noProof/>
                <w:webHidden/>
              </w:rPr>
              <w:fldChar w:fldCharType="begin"/>
            </w:r>
            <w:r>
              <w:rPr>
                <w:noProof/>
                <w:webHidden/>
              </w:rPr>
              <w:instrText xml:space="preserve"> PAGEREF _Toc124286645 \h </w:instrText>
            </w:r>
            <w:r>
              <w:rPr>
                <w:noProof/>
                <w:webHidden/>
              </w:rPr>
            </w:r>
            <w:r>
              <w:rPr>
                <w:noProof/>
                <w:webHidden/>
              </w:rPr>
              <w:fldChar w:fldCharType="separate"/>
            </w:r>
            <w:r w:rsidR="00E72B16">
              <w:rPr>
                <w:noProof/>
                <w:webHidden/>
              </w:rPr>
              <w:t>48</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6" w:history="1">
            <w:r w:rsidRPr="0073614E">
              <w:rPr>
                <w:rStyle w:val="Hyperlink"/>
                <w:noProof/>
              </w:rPr>
              <w:t>e-Authentication system</w:t>
            </w:r>
            <w:r>
              <w:rPr>
                <w:noProof/>
                <w:webHidden/>
              </w:rPr>
              <w:tab/>
            </w:r>
            <w:r>
              <w:rPr>
                <w:noProof/>
                <w:webHidden/>
              </w:rPr>
              <w:fldChar w:fldCharType="begin"/>
            </w:r>
            <w:r>
              <w:rPr>
                <w:noProof/>
                <w:webHidden/>
              </w:rPr>
              <w:instrText xml:space="preserve"> PAGEREF _Toc124286646 \h </w:instrText>
            </w:r>
            <w:r>
              <w:rPr>
                <w:noProof/>
                <w:webHidden/>
              </w:rPr>
            </w:r>
            <w:r>
              <w:rPr>
                <w:noProof/>
                <w:webHidden/>
              </w:rPr>
              <w:fldChar w:fldCharType="separate"/>
            </w:r>
            <w:r w:rsidR="00E72B16">
              <w:rPr>
                <w:noProof/>
                <w:webHidden/>
              </w:rPr>
              <w:t>51</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7" w:history="1">
            <w:r w:rsidRPr="0073614E">
              <w:rPr>
                <w:rStyle w:val="Hyperlink"/>
                <w:noProof/>
              </w:rPr>
              <w:t>Search Engine</w:t>
            </w:r>
            <w:r>
              <w:rPr>
                <w:noProof/>
                <w:webHidden/>
              </w:rPr>
              <w:tab/>
            </w:r>
            <w:r>
              <w:rPr>
                <w:noProof/>
                <w:webHidden/>
              </w:rPr>
              <w:fldChar w:fldCharType="begin"/>
            </w:r>
            <w:r>
              <w:rPr>
                <w:noProof/>
                <w:webHidden/>
              </w:rPr>
              <w:instrText xml:space="preserve"> PAGEREF _Toc124286647 \h </w:instrText>
            </w:r>
            <w:r>
              <w:rPr>
                <w:noProof/>
                <w:webHidden/>
              </w:rPr>
            </w:r>
            <w:r>
              <w:rPr>
                <w:noProof/>
                <w:webHidden/>
              </w:rPr>
              <w:fldChar w:fldCharType="separate"/>
            </w:r>
            <w:r w:rsidR="00E72B16">
              <w:rPr>
                <w:noProof/>
                <w:webHidden/>
              </w:rPr>
              <w:t>54</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8" w:history="1">
            <w:r w:rsidRPr="0073614E">
              <w:rPr>
                <w:rStyle w:val="Hyperlink"/>
                <w:noProof/>
              </w:rPr>
              <w:t>Version Control</w:t>
            </w:r>
            <w:r>
              <w:rPr>
                <w:noProof/>
                <w:webHidden/>
              </w:rPr>
              <w:tab/>
            </w:r>
            <w:r>
              <w:rPr>
                <w:noProof/>
                <w:webHidden/>
              </w:rPr>
              <w:fldChar w:fldCharType="begin"/>
            </w:r>
            <w:r>
              <w:rPr>
                <w:noProof/>
                <w:webHidden/>
              </w:rPr>
              <w:instrText xml:space="preserve"> PAGEREF _Toc124286648 \h </w:instrText>
            </w:r>
            <w:r>
              <w:rPr>
                <w:noProof/>
                <w:webHidden/>
              </w:rPr>
            </w:r>
            <w:r>
              <w:rPr>
                <w:noProof/>
                <w:webHidden/>
              </w:rPr>
              <w:fldChar w:fldCharType="separate"/>
            </w:r>
            <w:r w:rsidR="00E72B16">
              <w:rPr>
                <w:noProof/>
                <w:webHidden/>
              </w:rPr>
              <w:t>56</w:t>
            </w:r>
            <w:r>
              <w:rPr>
                <w:noProof/>
                <w:webHidden/>
              </w:rPr>
              <w:fldChar w:fldCharType="end"/>
            </w:r>
          </w:hyperlink>
        </w:p>
        <w:p w:rsidR="00675F31" w:rsidRDefault="00675F31">
          <w:pPr>
            <w:pStyle w:val="TOC1"/>
            <w:tabs>
              <w:tab w:val="right" w:leader="dot" w:pos="8630"/>
            </w:tabs>
            <w:rPr>
              <w:noProof/>
              <w:color w:val="auto"/>
              <w:lang w:eastAsia="tr-TR"/>
            </w:rPr>
          </w:pPr>
          <w:hyperlink w:anchor="_Toc124286649" w:history="1">
            <w:r w:rsidRPr="0073614E">
              <w:rPr>
                <w:rStyle w:val="Hyperlink"/>
                <w:noProof/>
              </w:rPr>
              <w:t>Devops</w:t>
            </w:r>
            <w:r>
              <w:rPr>
                <w:noProof/>
                <w:webHidden/>
              </w:rPr>
              <w:tab/>
            </w:r>
            <w:r>
              <w:rPr>
                <w:noProof/>
                <w:webHidden/>
              </w:rPr>
              <w:fldChar w:fldCharType="begin"/>
            </w:r>
            <w:r>
              <w:rPr>
                <w:noProof/>
                <w:webHidden/>
              </w:rPr>
              <w:instrText xml:space="preserve"> PAGEREF _Toc124286649 \h </w:instrText>
            </w:r>
            <w:r>
              <w:rPr>
                <w:noProof/>
                <w:webHidden/>
              </w:rPr>
            </w:r>
            <w:r>
              <w:rPr>
                <w:noProof/>
                <w:webHidden/>
              </w:rPr>
              <w:fldChar w:fldCharType="separate"/>
            </w:r>
            <w:r w:rsidR="00E72B16">
              <w:rPr>
                <w:noProof/>
                <w:webHidden/>
              </w:rPr>
              <w:t>58</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0" w:history="1">
            <w:r w:rsidRPr="0073614E">
              <w:rPr>
                <w:rStyle w:val="Hyperlink"/>
                <w:noProof/>
              </w:rPr>
              <w:t>Natural Language Processing</w:t>
            </w:r>
            <w:r>
              <w:rPr>
                <w:noProof/>
                <w:webHidden/>
              </w:rPr>
              <w:tab/>
            </w:r>
            <w:r>
              <w:rPr>
                <w:noProof/>
                <w:webHidden/>
              </w:rPr>
              <w:fldChar w:fldCharType="begin"/>
            </w:r>
            <w:r>
              <w:rPr>
                <w:noProof/>
                <w:webHidden/>
              </w:rPr>
              <w:instrText xml:space="preserve"> PAGEREF _Toc124286650 \h </w:instrText>
            </w:r>
            <w:r>
              <w:rPr>
                <w:noProof/>
                <w:webHidden/>
              </w:rPr>
            </w:r>
            <w:r>
              <w:rPr>
                <w:noProof/>
                <w:webHidden/>
              </w:rPr>
              <w:fldChar w:fldCharType="separate"/>
            </w:r>
            <w:r w:rsidR="00E72B16">
              <w:rPr>
                <w:noProof/>
                <w:webHidden/>
              </w:rPr>
              <w:t>60</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1" w:history="1">
            <w:r w:rsidRPr="0073614E">
              <w:rPr>
                <w:rStyle w:val="Hyperlink"/>
                <w:noProof/>
              </w:rPr>
              <w:t>Web Browser</w:t>
            </w:r>
            <w:r>
              <w:rPr>
                <w:noProof/>
                <w:webHidden/>
              </w:rPr>
              <w:tab/>
            </w:r>
            <w:r>
              <w:rPr>
                <w:noProof/>
                <w:webHidden/>
              </w:rPr>
              <w:fldChar w:fldCharType="begin"/>
            </w:r>
            <w:r>
              <w:rPr>
                <w:noProof/>
                <w:webHidden/>
              </w:rPr>
              <w:instrText xml:space="preserve"> PAGEREF _Toc124286651 \h </w:instrText>
            </w:r>
            <w:r>
              <w:rPr>
                <w:noProof/>
                <w:webHidden/>
              </w:rPr>
            </w:r>
            <w:r>
              <w:rPr>
                <w:noProof/>
                <w:webHidden/>
              </w:rPr>
              <w:fldChar w:fldCharType="separate"/>
            </w:r>
            <w:r w:rsidR="00E72B16">
              <w:rPr>
                <w:noProof/>
                <w:webHidden/>
              </w:rPr>
              <w:t>62</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2" w:history="1">
            <w:r w:rsidRPr="0073614E">
              <w:rPr>
                <w:rStyle w:val="Hyperlink"/>
                <w:noProof/>
              </w:rPr>
              <w:t>Communication</w:t>
            </w:r>
            <w:r>
              <w:rPr>
                <w:noProof/>
                <w:webHidden/>
              </w:rPr>
              <w:tab/>
            </w:r>
            <w:r>
              <w:rPr>
                <w:noProof/>
                <w:webHidden/>
              </w:rPr>
              <w:fldChar w:fldCharType="begin"/>
            </w:r>
            <w:r>
              <w:rPr>
                <w:noProof/>
                <w:webHidden/>
              </w:rPr>
              <w:instrText xml:space="preserve"> PAGEREF _Toc124286652 \h </w:instrText>
            </w:r>
            <w:r>
              <w:rPr>
                <w:noProof/>
                <w:webHidden/>
              </w:rPr>
            </w:r>
            <w:r>
              <w:rPr>
                <w:noProof/>
                <w:webHidden/>
              </w:rPr>
              <w:fldChar w:fldCharType="separate"/>
            </w:r>
            <w:r w:rsidR="00E72B16">
              <w:rPr>
                <w:noProof/>
                <w:webHidden/>
              </w:rPr>
              <w:t>64</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3" w:history="1">
            <w:r w:rsidRPr="0073614E">
              <w:rPr>
                <w:rStyle w:val="Hyperlink"/>
                <w:noProof/>
              </w:rPr>
              <w:t>Keyboard</w:t>
            </w:r>
            <w:r>
              <w:rPr>
                <w:noProof/>
                <w:webHidden/>
              </w:rPr>
              <w:tab/>
            </w:r>
            <w:r>
              <w:rPr>
                <w:noProof/>
                <w:webHidden/>
              </w:rPr>
              <w:fldChar w:fldCharType="begin"/>
            </w:r>
            <w:r>
              <w:rPr>
                <w:noProof/>
                <w:webHidden/>
              </w:rPr>
              <w:instrText xml:space="preserve"> PAGEREF _Toc124286653 \h </w:instrText>
            </w:r>
            <w:r>
              <w:rPr>
                <w:noProof/>
                <w:webHidden/>
              </w:rPr>
            </w:r>
            <w:r>
              <w:rPr>
                <w:noProof/>
                <w:webHidden/>
              </w:rPr>
              <w:fldChar w:fldCharType="separate"/>
            </w:r>
            <w:r w:rsidR="00E72B16">
              <w:rPr>
                <w:noProof/>
                <w:webHidden/>
              </w:rPr>
              <w:t>67</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4" w:history="1">
            <w:r w:rsidRPr="0073614E">
              <w:rPr>
                <w:rStyle w:val="Hyperlink"/>
                <w:noProof/>
              </w:rPr>
              <w:t>Punctuation Marks and Symbols</w:t>
            </w:r>
            <w:r>
              <w:rPr>
                <w:noProof/>
                <w:webHidden/>
              </w:rPr>
              <w:tab/>
            </w:r>
            <w:r>
              <w:rPr>
                <w:noProof/>
                <w:webHidden/>
              </w:rPr>
              <w:fldChar w:fldCharType="begin"/>
            </w:r>
            <w:r>
              <w:rPr>
                <w:noProof/>
                <w:webHidden/>
              </w:rPr>
              <w:instrText xml:space="preserve"> PAGEREF _Toc124286654 \h </w:instrText>
            </w:r>
            <w:r>
              <w:rPr>
                <w:noProof/>
                <w:webHidden/>
              </w:rPr>
            </w:r>
            <w:r>
              <w:rPr>
                <w:noProof/>
                <w:webHidden/>
              </w:rPr>
              <w:fldChar w:fldCharType="separate"/>
            </w:r>
            <w:r w:rsidR="00E72B16">
              <w:rPr>
                <w:noProof/>
                <w:webHidden/>
              </w:rPr>
              <w:t>69</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5" w:history="1">
            <w:r w:rsidRPr="0073614E">
              <w:rPr>
                <w:rStyle w:val="Hyperlink"/>
                <w:noProof/>
              </w:rPr>
              <w:t>Arithmetic Operations</w:t>
            </w:r>
            <w:r>
              <w:rPr>
                <w:noProof/>
                <w:webHidden/>
              </w:rPr>
              <w:tab/>
            </w:r>
            <w:r>
              <w:rPr>
                <w:noProof/>
                <w:webHidden/>
              </w:rPr>
              <w:fldChar w:fldCharType="begin"/>
            </w:r>
            <w:r>
              <w:rPr>
                <w:noProof/>
                <w:webHidden/>
              </w:rPr>
              <w:instrText xml:space="preserve"> PAGEREF _Toc124286655 \h </w:instrText>
            </w:r>
            <w:r>
              <w:rPr>
                <w:noProof/>
                <w:webHidden/>
              </w:rPr>
            </w:r>
            <w:r>
              <w:rPr>
                <w:noProof/>
                <w:webHidden/>
              </w:rPr>
              <w:fldChar w:fldCharType="separate"/>
            </w:r>
            <w:r w:rsidR="00E72B16">
              <w:rPr>
                <w:noProof/>
                <w:webHidden/>
              </w:rPr>
              <w:t>71</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6" w:history="1">
            <w:r w:rsidRPr="0073614E">
              <w:rPr>
                <w:rStyle w:val="Hyperlink"/>
                <w:noProof/>
              </w:rPr>
              <w:t>Hardware In The Loop</w:t>
            </w:r>
            <w:r>
              <w:rPr>
                <w:noProof/>
                <w:webHidden/>
              </w:rPr>
              <w:tab/>
            </w:r>
            <w:r>
              <w:rPr>
                <w:noProof/>
                <w:webHidden/>
              </w:rPr>
              <w:fldChar w:fldCharType="begin"/>
            </w:r>
            <w:r>
              <w:rPr>
                <w:noProof/>
                <w:webHidden/>
              </w:rPr>
              <w:instrText xml:space="preserve"> PAGEREF _Toc124286656 \h </w:instrText>
            </w:r>
            <w:r>
              <w:rPr>
                <w:noProof/>
                <w:webHidden/>
              </w:rPr>
            </w:r>
            <w:r>
              <w:rPr>
                <w:noProof/>
                <w:webHidden/>
              </w:rPr>
              <w:fldChar w:fldCharType="separate"/>
            </w:r>
            <w:r w:rsidR="00E72B16">
              <w:rPr>
                <w:noProof/>
                <w:webHidden/>
              </w:rPr>
              <w:t>74</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7" w:history="1">
            <w:r w:rsidRPr="0073614E">
              <w:rPr>
                <w:rStyle w:val="Hyperlink"/>
                <w:noProof/>
              </w:rPr>
              <w:t>REST</w:t>
            </w:r>
            <w:r>
              <w:rPr>
                <w:noProof/>
                <w:webHidden/>
              </w:rPr>
              <w:tab/>
            </w:r>
            <w:r>
              <w:rPr>
                <w:noProof/>
                <w:webHidden/>
              </w:rPr>
              <w:fldChar w:fldCharType="begin"/>
            </w:r>
            <w:r>
              <w:rPr>
                <w:noProof/>
                <w:webHidden/>
              </w:rPr>
              <w:instrText xml:space="preserve"> PAGEREF _Toc124286657 \h </w:instrText>
            </w:r>
            <w:r>
              <w:rPr>
                <w:noProof/>
                <w:webHidden/>
              </w:rPr>
            </w:r>
            <w:r>
              <w:rPr>
                <w:noProof/>
                <w:webHidden/>
              </w:rPr>
              <w:fldChar w:fldCharType="separate"/>
            </w:r>
            <w:r w:rsidR="00E72B16">
              <w:rPr>
                <w:noProof/>
                <w:webHidden/>
              </w:rPr>
              <w:t>76</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8" w:history="1">
            <w:r w:rsidRPr="0073614E">
              <w:rPr>
                <w:rStyle w:val="Hyperlink"/>
                <w:noProof/>
              </w:rPr>
              <w:t>Scaling Instagram</w:t>
            </w:r>
            <w:r>
              <w:rPr>
                <w:noProof/>
                <w:webHidden/>
              </w:rPr>
              <w:tab/>
            </w:r>
            <w:r>
              <w:rPr>
                <w:noProof/>
                <w:webHidden/>
              </w:rPr>
              <w:fldChar w:fldCharType="begin"/>
            </w:r>
            <w:r>
              <w:rPr>
                <w:noProof/>
                <w:webHidden/>
              </w:rPr>
              <w:instrText xml:space="preserve"> PAGEREF _Toc124286658 \h </w:instrText>
            </w:r>
            <w:r>
              <w:rPr>
                <w:noProof/>
                <w:webHidden/>
              </w:rPr>
            </w:r>
            <w:r>
              <w:rPr>
                <w:noProof/>
                <w:webHidden/>
              </w:rPr>
              <w:fldChar w:fldCharType="separate"/>
            </w:r>
            <w:r w:rsidR="00E72B16">
              <w:rPr>
                <w:noProof/>
                <w:webHidden/>
              </w:rPr>
              <w:t>78</w:t>
            </w:r>
            <w:r>
              <w:rPr>
                <w:noProof/>
                <w:webHidden/>
              </w:rPr>
              <w:fldChar w:fldCharType="end"/>
            </w:r>
          </w:hyperlink>
        </w:p>
        <w:p w:rsidR="00675F31" w:rsidRDefault="00675F31">
          <w:pPr>
            <w:pStyle w:val="TOC1"/>
            <w:tabs>
              <w:tab w:val="right" w:leader="dot" w:pos="8630"/>
            </w:tabs>
            <w:rPr>
              <w:noProof/>
              <w:color w:val="auto"/>
              <w:lang w:eastAsia="tr-TR"/>
            </w:rPr>
          </w:pPr>
          <w:hyperlink w:anchor="_Toc124286659" w:history="1">
            <w:r w:rsidRPr="0073614E">
              <w:rPr>
                <w:rStyle w:val="Hyperlink"/>
                <w:noProof/>
              </w:rPr>
              <w:t>Twitter 280 Character Limit</w:t>
            </w:r>
            <w:r>
              <w:rPr>
                <w:noProof/>
                <w:webHidden/>
              </w:rPr>
              <w:tab/>
            </w:r>
            <w:r>
              <w:rPr>
                <w:noProof/>
                <w:webHidden/>
              </w:rPr>
              <w:fldChar w:fldCharType="begin"/>
            </w:r>
            <w:r>
              <w:rPr>
                <w:noProof/>
                <w:webHidden/>
              </w:rPr>
              <w:instrText xml:space="preserve"> PAGEREF _Toc124286659 \h </w:instrText>
            </w:r>
            <w:r>
              <w:rPr>
                <w:noProof/>
                <w:webHidden/>
              </w:rPr>
            </w:r>
            <w:r>
              <w:rPr>
                <w:noProof/>
                <w:webHidden/>
              </w:rPr>
              <w:fldChar w:fldCharType="separate"/>
            </w:r>
            <w:r w:rsidR="00E72B16">
              <w:rPr>
                <w:noProof/>
                <w:webHidden/>
              </w:rPr>
              <w:t>80</w:t>
            </w:r>
            <w:r>
              <w:rPr>
                <w:noProof/>
                <w:webHidden/>
              </w:rPr>
              <w:fldChar w:fldCharType="end"/>
            </w:r>
          </w:hyperlink>
        </w:p>
        <w:p w:rsidR="00675F31" w:rsidRDefault="00675F31">
          <w:pPr>
            <w:pStyle w:val="TOC1"/>
            <w:tabs>
              <w:tab w:val="right" w:leader="dot" w:pos="8630"/>
            </w:tabs>
            <w:rPr>
              <w:noProof/>
              <w:color w:val="auto"/>
              <w:lang w:eastAsia="tr-TR"/>
            </w:rPr>
          </w:pPr>
          <w:hyperlink w:anchor="_Toc124286660" w:history="1">
            <w:r w:rsidRPr="0073614E">
              <w:rPr>
                <w:rStyle w:val="Hyperlink"/>
                <w:noProof/>
              </w:rPr>
              <w:t>Random Numbers</w:t>
            </w:r>
            <w:r>
              <w:rPr>
                <w:noProof/>
                <w:webHidden/>
              </w:rPr>
              <w:tab/>
            </w:r>
            <w:r>
              <w:rPr>
                <w:noProof/>
                <w:webHidden/>
              </w:rPr>
              <w:fldChar w:fldCharType="begin"/>
            </w:r>
            <w:r>
              <w:rPr>
                <w:noProof/>
                <w:webHidden/>
              </w:rPr>
              <w:instrText xml:space="preserve"> PAGEREF _Toc124286660 \h </w:instrText>
            </w:r>
            <w:r>
              <w:rPr>
                <w:noProof/>
                <w:webHidden/>
              </w:rPr>
            </w:r>
            <w:r>
              <w:rPr>
                <w:noProof/>
                <w:webHidden/>
              </w:rPr>
              <w:fldChar w:fldCharType="separate"/>
            </w:r>
            <w:r w:rsidR="00E72B16">
              <w:rPr>
                <w:noProof/>
                <w:webHidden/>
              </w:rPr>
              <w:t>81</w:t>
            </w:r>
            <w:r>
              <w:rPr>
                <w:noProof/>
                <w:webHidden/>
              </w:rPr>
              <w:fldChar w:fldCharType="end"/>
            </w:r>
          </w:hyperlink>
        </w:p>
        <w:p w:rsidR="00675F31" w:rsidRDefault="00675F31">
          <w:pPr>
            <w:pStyle w:val="TOC1"/>
            <w:tabs>
              <w:tab w:val="right" w:leader="dot" w:pos="8630"/>
            </w:tabs>
            <w:rPr>
              <w:noProof/>
              <w:color w:val="auto"/>
              <w:lang w:eastAsia="tr-TR"/>
            </w:rPr>
          </w:pPr>
          <w:hyperlink w:anchor="_Toc124286661" w:history="1">
            <w:r w:rsidRPr="0073614E">
              <w:rPr>
                <w:rStyle w:val="Hyperlink"/>
                <w:noProof/>
              </w:rPr>
              <w:t>Linux vs Windows</w:t>
            </w:r>
            <w:r>
              <w:rPr>
                <w:noProof/>
                <w:webHidden/>
              </w:rPr>
              <w:tab/>
            </w:r>
            <w:r>
              <w:rPr>
                <w:noProof/>
                <w:webHidden/>
              </w:rPr>
              <w:fldChar w:fldCharType="begin"/>
            </w:r>
            <w:r>
              <w:rPr>
                <w:noProof/>
                <w:webHidden/>
              </w:rPr>
              <w:instrText xml:space="preserve"> PAGEREF _Toc124286661 \h </w:instrText>
            </w:r>
            <w:r>
              <w:rPr>
                <w:noProof/>
                <w:webHidden/>
              </w:rPr>
            </w:r>
            <w:r>
              <w:rPr>
                <w:noProof/>
                <w:webHidden/>
              </w:rPr>
              <w:fldChar w:fldCharType="separate"/>
            </w:r>
            <w:r w:rsidR="00E72B16">
              <w:rPr>
                <w:noProof/>
                <w:webHidden/>
              </w:rPr>
              <w:t>83</w:t>
            </w:r>
            <w:r>
              <w:rPr>
                <w:noProof/>
                <w:webHidden/>
              </w:rPr>
              <w:fldChar w:fldCharType="end"/>
            </w:r>
          </w:hyperlink>
        </w:p>
        <w:p w:rsidR="00CF032E" w:rsidRDefault="00CF032E" w:rsidP="00CA55D7">
          <w:r>
            <w:rPr>
              <w:noProof/>
            </w:rPr>
            <w:fldChar w:fldCharType="end"/>
          </w:r>
        </w:p>
        <w:bookmarkStart w:id="5" w:name="_GoBack" w:displacedByCustomXml="next"/>
        <w:bookmarkEnd w:id="5" w:displacedByCustomXml="next"/>
      </w:sdtContent>
    </w:sdt>
    <w:p w:rsidR="00CF032E" w:rsidRDefault="00CF032E" w:rsidP="00CA55D7">
      <w:pPr>
        <w:rPr>
          <w:rFonts w:asciiTheme="majorHAnsi" w:eastAsiaTheme="majorEastAsia" w:hAnsiTheme="majorHAnsi" w:cstheme="majorBidi"/>
          <w:color w:val="3F251D" w:themeColor="accent1"/>
          <w:sz w:val="30"/>
          <w:szCs w:val="30"/>
        </w:rPr>
      </w:pPr>
      <w:r>
        <w:br w:type="page"/>
      </w:r>
    </w:p>
    <w:p w:rsidR="00A17FF6" w:rsidRDefault="00A17FF6" w:rsidP="00CA55D7">
      <w:pPr>
        <w:pStyle w:val="Heading1"/>
      </w:pPr>
      <w:bookmarkStart w:id="6" w:name="_Toc124286629"/>
      <w:r>
        <w:lastRenderedPageBreak/>
        <w:t>Living With Computers</w:t>
      </w:r>
      <w:bookmarkEnd w:id="6"/>
    </w:p>
    <w:p w:rsidR="00A17FF6" w:rsidRDefault="00A17FF6" w:rsidP="00CA55D7">
      <w:r>
        <w:t>As we enter the 21st century, it's hard to imagine life without computers. They've become such a pervasive part of our daily routines that it's easy to take them for granted. But have you ever stopped to think about the impact that computers have had on the way we live?</w:t>
      </w:r>
    </w:p>
    <w:p w:rsidR="00A17FF6" w:rsidRDefault="00A17FF6" w:rsidP="00CA55D7">
      <w:r>
        <w:t>For starters, computers have revolutionized the way we communicate. With the rise of the internet, we're now able to connect with people all over the world in real-time. Whether it's through email, social media, or video calls, we have a wealth of communication tools at our fingertips. And with the proliferation of smartphones, we can stay connected even when we're on the go.</w:t>
      </w:r>
    </w:p>
    <w:p w:rsidR="00A17FF6" w:rsidRDefault="00A17FF6" w:rsidP="00CA55D7">
      <w:r>
        <w:t>But computers have had an impact on more than just our social lives. They've also changed the way we work. With the help of computers, we're able to complete tasks faster and more efficiently. Whether it's creating documents, analyzing data, or completing calculations, computers have made it easier for us to get work done.</w:t>
      </w:r>
    </w:p>
    <w:p w:rsidR="00A17FF6" w:rsidRDefault="00A17FF6" w:rsidP="00CA55D7">
      <w:r>
        <w:t>But it's not just about productivity. Computers have also opened up new career opportunities for people. The rise of the gig economy has made it possible for people to work remotely and on a flexible schedule. And with the help of online platforms, it's easier than ever for people to sell their skills and services to a global audience.</w:t>
      </w:r>
    </w:p>
    <w:p w:rsidR="00A17FF6" w:rsidRDefault="00A17FF6" w:rsidP="00CA55D7">
      <w:r>
        <w:t>Of course, living with computers isn't without its challenges. One of the biggest concerns is the issue of digital privacy. As we share more and more of our personal information online, it's important to be mindful of who we're sharing it with and how it's being used. It's also important to be aware of the potential for cyber attacks and to take steps to protect ourselves and our devices.</w:t>
      </w:r>
    </w:p>
    <w:p w:rsidR="00A17FF6" w:rsidRDefault="00A17FF6" w:rsidP="00CA55D7">
      <w:r>
        <w:t>Another challenge of living with computers is the potential for addiction. It's easy to get lost in the endless scroll of social media or to spend hours binge-watching our favorite shows on streaming platforms. It's important to be mindful of our screen time and to make sure we're taking breaks to disconnect and recharge.</w:t>
      </w:r>
    </w:p>
    <w:p w:rsidR="00A17FF6" w:rsidRDefault="00A17FF6" w:rsidP="00CA55D7">
      <w:r>
        <w:t>Despite these challenges, there's no denying that computers have had a significant impact on our lives. They've changed the way we communicate, work, and even how we spend our leisure time. As we continue to rely on computers in our daily lives, it's important to be mindful of their impact and to use them responsibly.</w:t>
      </w:r>
    </w:p>
    <w:p w:rsidR="00A17FF6" w:rsidRDefault="00A17FF6" w:rsidP="00CA55D7">
      <w:r>
        <w:t>In conclusion, living with computers has brought a multitude of benefits and challenges. From revolutionizing the way we communicate and work, to raising concerns about digital privacy and addiction, computers have had a significant impact on our lives. As we continue to rely on them in our daily routines, it's important to be mindful of these impacts and to use computers responsibly. This means taking steps to protect our privacy, being aware of our screen time, and making sure we're not letting computers take over our lives.</w:t>
      </w:r>
    </w:p>
    <w:p w:rsidR="00A17FF6" w:rsidRDefault="00A17FF6" w:rsidP="00CA55D7">
      <w:r>
        <w:lastRenderedPageBreak/>
        <w:t>At the same time, we should embrace the benefits that computers bring. They've made it easier for us to stay connected with loved ones, to find new career opportunities, and to get work done more efficiently. As we continue to rely on computers in the 21st century, it's important to strike a balance and make the most of the opportunities they provide.</w:t>
      </w:r>
    </w:p>
    <w:p w:rsidR="00A17FF6" w:rsidRDefault="00A17FF6" w:rsidP="00CA55D7">
      <w:r>
        <w:t>Overall, living with computers has been a transformative experience. They've changed the way we live and work, and will continue to do so as technology advances. While it's important to be mindful of the challenges they present, we should also embrace the benefits and make the most of the opportunities they provide.</w:t>
      </w:r>
    </w:p>
    <w:p w:rsidR="00A17FF6" w:rsidRPr="005A025B" w:rsidRDefault="00A17FF6" w:rsidP="009410B5">
      <w:pPr>
        <w:pStyle w:val="altbalk"/>
      </w:pPr>
      <w:r>
        <w:t>Dictionary</w:t>
      </w:r>
    </w:p>
    <w:p w:rsidR="00CF032E" w:rsidRDefault="00CF032E" w:rsidP="00CA55D7">
      <w:r>
        <w:t>Internet: İnternet</w:t>
      </w:r>
    </w:p>
    <w:p w:rsidR="00CF032E" w:rsidRDefault="00CF032E" w:rsidP="00CA55D7">
      <w:r>
        <w:t>Email: E-posta</w:t>
      </w:r>
    </w:p>
    <w:p w:rsidR="00CF032E" w:rsidRDefault="00CF032E" w:rsidP="00CA55D7">
      <w:r>
        <w:t>Social media: Sosyal medya</w:t>
      </w:r>
    </w:p>
    <w:p w:rsidR="00CF032E" w:rsidRDefault="00CF032E" w:rsidP="00CA55D7">
      <w:r>
        <w:t>Video calls: Video aramaları</w:t>
      </w:r>
    </w:p>
    <w:p w:rsidR="00CF032E" w:rsidRDefault="00CF032E" w:rsidP="00CA55D7">
      <w:r>
        <w:t>Smartphones: Akıllı telefonlar</w:t>
      </w:r>
    </w:p>
    <w:p w:rsidR="00CF032E" w:rsidRDefault="00CF032E" w:rsidP="00CA55D7">
      <w:r>
        <w:t>Documents: Belgeler</w:t>
      </w:r>
    </w:p>
    <w:p w:rsidR="00CF032E" w:rsidRDefault="00CF032E" w:rsidP="00CA55D7">
      <w:r>
        <w:t>Data: Veri</w:t>
      </w:r>
    </w:p>
    <w:p w:rsidR="00CF032E" w:rsidRDefault="00CF032E" w:rsidP="00CA55D7">
      <w:r>
        <w:t>Calculations: Hesaplamalar</w:t>
      </w:r>
    </w:p>
    <w:p w:rsidR="00CF032E" w:rsidRDefault="00CF032E" w:rsidP="00CA55D7">
      <w:r>
        <w:t>Gig economy: Gecikmeli ekonomi</w:t>
      </w:r>
    </w:p>
    <w:p w:rsidR="00CF032E" w:rsidRDefault="00CF032E" w:rsidP="00CA55D7">
      <w:r>
        <w:t>Remote: Uzak</w:t>
      </w:r>
    </w:p>
    <w:p w:rsidR="00CF032E" w:rsidRDefault="00CF032E" w:rsidP="00CA55D7">
      <w:r>
        <w:t>Online platforms: İnternet platformları</w:t>
      </w:r>
    </w:p>
    <w:p w:rsidR="00CF032E" w:rsidRDefault="00CF032E" w:rsidP="00CA55D7">
      <w:r>
        <w:t>Digital privacy: Dijital gizlilik</w:t>
      </w:r>
    </w:p>
    <w:p w:rsidR="00CF032E" w:rsidRDefault="00CF032E" w:rsidP="00CA55D7">
      <w:r>
        <w:t>Cyber attacks: Siber saldırılar</w:t>
      </w:r>
    </w:p>
    <w:p w:rsidR="00CF032E" w:rsidRDefault="00CF032E" w:rsidP="00CA55D7">
      <w:r>
        <w:t>Streaming platforms: Akış platformları</w:t>
      </w:r>
    </w:p>
    <w:p w:rsidR="00A17FF6" w:rsidRDefault="00CF032E" w:rsidP="00CA55D7">
      <w:r>
        <w:t>Screen time: Ekran zamanı</w:t>
      </w:r>
    </w:p>
    <w:p w:rsidR="00A17FF6" w:rsidRPr="005A025B" w:rsidRDefault="00A17FF6" w:rsidP="009410B5">
      <w:pPr>
        <w:pStyle w:val="altbalk"/>
      </w:pPr>
      <w:r>
        <w:t>Use</w:t>
      </w:r>
      <w:r w:rsidRPr="005A025B">
        <w:t xml:space="preserve"> Terms In </w:t>
      </w:r>
      <w:r>
        <w:t>a Sentence</w:t>
      </w:r>
    </w:p>
    <w:p w:rsidR="00CF032E" w:rsidRDefault="00CF032E" w:rsidP="00CA55D7">
      <w:r>
        <w:t>"With the widespread use of the Internet, Email has become an essential communication tool."</w:t>
      </w:r>
    </w:p>
    <w:p w:rsidR="00CF032E" w:rsidRDefault="00CF032E" w:rsidP="00CA55D7">
      <w:r>
        <w:lastRenderedPageBreak/>
        <w:t>"The rise of Social media has changed the way we interact and share information."</w:t>
      </w:r>
    </w:p>
    <w:p w:rsidR="00CF032E" w:rsidRDefault="00CF032E" w:rsidP="00CA55D7">
      <w:r>
        <w:t>"Video calls have become increasingly popular during the pandemic, allowing people to stay connected while social distancing."</w:t>
      </w:r>
    </w:p>
    <w:p w:rsidR="00CF032E" w:rsidRDefault="00CF032E" w:rsidP="00CA55D7">
      <w:r>
        <w:t>"The increasing popularity of Smartphones has led to a decline in the use of traditional mobile phones."</w:t>
      </w:r>
    </w:p>
    <w:p w:rsidR="00CF032E" w:rsidRDefault="00CF032E" w:rsidP="00CA55D7">
      <w:r>
        <w:t>"When working from home, it's important to properly organize Documents and Data on your computer."</w:t>
      </w:r>
    </w:p>
    <w:p w:rsidR="00CF032E" w:rsidRDefault="00CF032E" w:rsidP="00CA55D7">
      <w:r>
        <w:t>"Calculations have been carried out by computers for years, but the accuracy of these calculations has been increasing with the development of technology."</w:t>
      </w:r>
    </w:p>
    <w:p w:rsidR="00CF032E" w:rsidRDefault="00CF032E" w:rsidP="00CA55D7">
      <w:r>
        <w:t>"The Gig economy, with its focus on flexible and independent work, has grown rapidly in recent years."</w:t>
      </w:r>
    </w:p>
    <w:p w:rsidR="00CF032E" w:rsidRDefault="00CF032E" w:rsidP="00CA55D7">
      <w:r>
        <w:t>"Remote work has become increasingly common with the advent of advanced technologies and the Internet."</w:t>
      </w:r>
    </w:p>
    <w:p w:rsidR="00CF032E" w:rsidRDefault="00CF032E" w:rsidP="00CA55D7">
      <w:r>
        <w:t>"Online platforms, such as social media and e-commerce sites, have greatly expanded the reach of businesses."</w:t>
      </w:r>
    </w:p>
    <w:p w:rsidR="00CF032E" w:rsidRDefault="00CF032E" w:rsidP="00CA55D7">
      <w:r>
        <w:t>"Digital privacy has become an increasingly important issue with the growing amount of personal information being shared online."</w:t>
      </w:r>
    </w:p>
    <w:p w:rsidR="00CF032E" w:rsidRDefault="00CF032E" w:rsidP="00CA55D7">
      <w:r>
        <w:t>"Cyber attacks have become a major concern for companies and individuals as they can result in the loss of important information."</w:t>
      </w:r>
    </w:p>
    <w:p w:rsidR="00CF032E" w:rsidRDefault="00CF032E" w:rsidP="00CA55D7">
      <w:r>
        <w:t>"Streaming platforms have revolutionized the way we consume entertainment, with more and more people opting to stream movies and TV shows online."</w:t>
      </w:r>
    </w:p>
    <w:p w:rsidR="00A17FF6" w:rsidRDefault="00CF032E" w:rsidP="00CA55D7">
      <w:r>
        <w:t>"The excessive use of technology and digital devices has led to an increase in Screen time, which has been linked to several health issues."</w:t>
      </w:r>
    </w:p>
    <w:p w:rsidR="00A17FF6" w:rsidRPr="00A17FF6" w:rsidRDefault="00A17FF6" w:rsidP="00CA55D7"/>
    <w:p w:rsidR="00A17FF6" w:rsidRDefault="00A17FF6" w:rsidP="00CA55D7">
      <w:pPr>
        <w:rPr>
          <w:rFonts w:asciiTheme="majorHAnsi" w:eastAsiaTheme="majorEastAsia" w:hAnsiTheme="majorHAnsi" w:cstheme="majorBidi"/>
          <w:color w:val="3F251D" w:themeColor="accent1"/>
          <w:sz w:val="30"/>
          <w:szCs w:val="30"/>
        </w:rPr>
      </w:pPr>
      <w:r>
        <w:br w:type="page"/>
      </w:r>
    </w:p>
    <w:p w:rsidR="001439CB" w:rsidRDefault="001439CB" w:rsidP="00CA55D7">
      <w:pPr>
        <w:pStyle w:val="Heading1"/>
      </w:pPr>
      <w:bookmarkStart w:id="7" w:name="_Toc124286630"/>
      <w:r>
        <w:lastRenderedPageBreak/>
        <w:t>The Parts of a Computer</w:t>
      </w:r>
      <w:bookmarkEnd w:id="7"/>
    </w:p>
    <w:p w:rsidR="001439CB" w:rsidRDefault="001439CB" w:rsidP="00CA55D7">
      <w:r>
        <w:t>Computers are complex machines that are made up of many different parts working together. Understanding these parts and how they function is essential for anyone interested in working with computers. In this blog post, we'll take a closer look at some of the most important components of a computer.</w:t>
      </w:r>
    </w:p>
    <w:p w:rsidR="001439CB" w:rsidRDefault="001439CB" w:rsidP="00CA55D7">
      <w:r>
        <w:t>First, let's start with the central processing unit (CPU). The CPU is the "brain" of the computer and is responsible for executing instructions that are given to it. It performs this function by fetching instructions from memory, decoding them, and then executing them. The speed and power of the CPU is a key factor in determining the overall performance of a computer.</w:t>
      </w:r>
    </w:p>
    <w:p w:rsidR="001439CB" w:rsidRDefault="001439CB" w:rsidP="00CA55D7">
      <w:r>
        <w:t>Next, let's talk about memory. Memory, also known as RAM (random access memory), is where the computer stores data that it is currently working on. This data can include instructions, temporary results, and other information. The more memory a computer has, the more data it can work on at once, which can improve its performance.</w:t>
      </w:r>
    </w:p>
    <w:p w:rsidR="001439CB" w:rsidRDefault="001439CB" w:rsidP="00CA55D7">
      <w:r>
        <w:t>Another important component of a computer is the hard drive. The hard drive is where the computer stores data permanently. It is essentially a large storage space that can hold a wide variety of data, including documents, images, videos, and more. The capacity of the hard drive is another factor that can affect the performance of a computer, as it determines how much data the computer can store.</w:t>
      </w:r>
    </w:p>
    <w:p w:rsidR="001439CB" w:rsidRDefault="001439CB" w:rsidP="00CA55D7">
      <w:r>
        <w:t>A key component that connects all of these parts together is the motherboard. The motherboard is a circuit board that contains a number of connectors that allow different components to communicate with each other. It also contains a number of chips and other components that perform various functions, such as controlling the flow of data and power.</w:t>
      </w:r>
    </w:p>
    <w:p w:rsidR="001439CB" w:rsidRDefault="001439CB" w:rsidP="00CA55D7">
      <w:r>
        <w:t>Another important part of a computer is the power supply. As the name suggests, the power supply is responsible for providing power to all of the components of the computer. It converts the alternating current (AC) power from the wall outlet into the direct current (DC) power that the computer uses.</w:t>
      </w:r>
    </w:p>
    <w:p w:rsidR="001439CB" w:rsidRDefault="001439CB" w:rsidP="00CA55D7">
      <w:r>
        <w:t>The computer's display is an essential part of the user experience. The display allows the user to see what the computer is doing, and it can come in various forms, such as a monitor for a desktop computer or a screen for a laptop or tablet. The resolution of the display, which is the number of pixels it contains, can affect the clarity and sharpness of the image.</w:t>
      </w:r>
    </w:p>
    <w:p w:rsidR="001439CB" w:rsidRDefault="001439CB" w:rsidP="00CA55D7">
      <w:r>
        <w:t>Finally, let's talk about the input/output (I/O) devices. These are the components that allow the user to interact with the computer and exchange data with it. Examples of I/O devices include the keyboard, mouse, and printer. These devices allow the user to input data and commands into the computer and output the results.</w:t>
      </w:r>
    </w:p>
    <w:p w:rsidR="001439CB" w:rsidRDefault="001439CB" w:rsidP="00CA55D7">
      <w:r>
        <w:lastRenderedPageBreak/>
        <w:t>In conclusion, a computer is made up of many different parts that work together to perform a wide range of functions. From the CPU and memory, to the hard drive and motherboard, each component plays a vital role in the overall operation of the machine. Understanding these parts and how they work is essential for anyone interested in working with computers.</w:t>
      </w:r>
    </w:p>
    <w:p w:rsidR="001439CB" w:rsidRPr="005A025B" w:rsidRDefault="001439CB" w:rsidP="009410B5">
      <w:pPr>
        <w:pStyle w:val="altbalk"/>
      </w:pPr>
      <w:r>
        <w:t>Dictionary</w:t>
      </w:r>
    </w:p>
    <w:p w:rsidR="001439CB" w:rsidRDefault="001439CB" w:rsidP="00CA55D7">
      <w:r>
        <w:t>Central processing unit (CPU): Merkezi işlem birimi (MİB)</w:t>
      </w:r>
    </w:p>
    <w:p w:rsidR="001439CB" w:rsidRDefault="001439CB" w:rsidP="00CA55D7">
      <w:r>
        <w:t>Memory (RAM): Bellek (RAM)</w:t>
      </w:r>
    </w:p>
    <w:p w:rsidR="001439CB" w:rsidRDefault="001439CB" w:rsidP="00CA55D7">
      <w:r>
        <w:t>Hard drive: Sabit disk</w:t>
      </w:r>
    </w:p>
    <w:p w:rsidR="001439CB" w:rsidRDefault="001439CB" w:rsidP="00CA55D7">
      <w:r>
        <w:t>Motherboard: Ana kart</w:t>
      </w:r>
    </w:p>
    <w:p w:rsidR="001439CB" w:rsidRDefault="001439CB" w:rsidP="00CA55D7">
      <w:r>
        <w:t>Power supply: Güç kaynağı</w:t>
      </w:r>
    </w:p>
    <w:p w:rsidR="001439CB" w:rsidRDefault="001439CB" w:rsidP="00CA55D7">
      <w:r>
        <w:t>Display: Görüntüleme</w:t>
      </w:r>
    </w:p>
    <w:p w:rsidR="001439CB" w:rsidRDefault="001439CB" w:rsidP="00CA55D7">
      <w:r>
        <w:t>Input/output (I/O) devices: Girdi/çıktı (G/Ç) cihazları</w:t>
      </w:r>
    </w:p>
    <w:p w:rsidR="001439CB" w:rsidRDefault="001439CB" w:rsidP="00CA55D7">
      <w:r>
        <w:t>Keyboard: Klavye</w:t>
      </w:r>
    </w:p>
    <w:p w:rsidR="001439CB" w:rsidRDefault="001439CB" w:rsidP="00CA55D7">
      <w:r>
        <w:t>Mouse: Fare</w:t>
      </w:r>
    </w:p>
    <w:p w:rsidR="001439CB" w:rsidRDefault="001439CB" w:rsidP="00CA55D7">
      <w:r>
        <w:t>Printer: Yazıcı</w:t>
      </w:r>
    </w:p>
    <w:p w:rsidR="001439CB" w:rsidRDefault="001439CB" w:rsidP="00CA55D7">
      <w:r>
        <w:t>Alternating current (AC): Alternatif akım (AA)</w:t>
      </w:r>
    </w:p>
    <w:p w:rsidR="001439CB" w:rsidRDefault="001439CB" w:rsidP="00CA55D7">
      <w:r>
        <w:t>Direct current (DC): Doğrusal akım (DA)</w:t>
      </w:r>
    </w:p>
    <w:p w:rsidR="001439CB" w:rsidRDefault="001439CB" w:rsidP="00CA55D7">
      <w:r>
        <w:t>Resolution: Çözünürlük</w:t>
      </w:r>
    </w:p>
    <w:p w:rsidR="001439CB" w:rsidRDefault="001439CB" w:rsidP="00CA55D7">
      <w:r>
        <w:t>Pixels: Pikseller</w:t>
      </w:r>
    </w:p>
    <w:p w:rsidR="001439CB" w:rsidRPr="005A025B" w:rsidRDefault="001439CB" w:rsidP="009410B5">
      <w:pPr>
        <w:pStyle w:val="altbalk"/>
      </w:pPr>
      <w:r>
        <w:t>Use</w:t>
      </w:r>
      <w:r w:rsidRPr="005A025B">
        <w:t xml:space="preserve"> Terms In </w:t>
      </w:r>
      <w:r>
        <w:t>a Sentence</w:t>
      </w:r>
    </w:p>
    <w:p w:rsidR="001439CB" w:rsidRDefault="001439CB" w:rsidP="00CA55D7">
      <w:r>
        <w:t>"The speed of a computer depends on the power of its Central processing unit (CPU)."</w:t>
      </w:r>
    </w:p>
    <w:p w:rsidR="001439CB" w:rsidRDefault="001439CB" w:rsidP="00CA55D7">
      <w:r>
        <w:t>"The amount of Memory (RAM) in a computer determines how many programs it can run simultaneously."</w:t>
      </w:r>
    </w:p>
    <w:p w:rsidR="001439CB" w:rsidRDefault="001439CB" w:rsidP="00CA55D7">
      <w:r>
        <w:t>"Data is stored on a computer's Hard drive."</w:t>
      </w:r>
    </w:p>
    <w:p w:rsidR="001439CB" w:rsidRDefault="001439CB" w:rsidP="00CA55D7">
      <w:r>
        <w:t>"The Motherboard is the main circuit board in a computer that connects all of the other components."</w:t>
      </w:r>
    </w:p>
    <w:p w:rsidR="001439CB" w:rsidRDefault="001439CB" w:rsidP="00CA55D7">
      <w:r>
        <w:t>"A computer's Power supply provides electricity to all of the components."</w:t>
      </w:r>
    </w:p>
    <w:p w:rsidR="001439CB" w:rsidRDefault="001439CB" w:rsidP="00CA55D7">
      <w:r>
        <w:lastRenderedPageBreak/>
        <w:t>"The Display is the screen on which images and text are shown."</w:t>
      </w:r>
    </w:p>
    <w:p w:rsidR="001439CB" w:rsidRDefault="001439CB" w:rsidP="00CA55D7">
      <w:r>
        <w:t>"Input/output (I/O) devices, such as a keyboard and mouse, allow users to interact with a computer."</w:t>
      </w:r>
    </w:p>
    <w:p w:rsidR="001439CB" w:rsidRDefault="001439CB" w:rsidP="00CA55D7">
      <w:r>
        <w:t>"A printer is an I/O device that can produce hard copies of digital documents."</w:t>
      </w:r>
    </w:p>
    <w:p w:rsidR="001439CB" w:rsidRDefault="001439CB" w:rsidP="00CA55D7">
      <w:r>
        <w:t>"Computers and most electronic devices use Alternating current (AC) to function."</w:t>
      </w:r>
    </w:p>
    <w:p w:rsidR="001439CB" w:rsidRDefault="001439CB" w:rsidP="00CA55D7">
      <w:r>
        <w:t>"Batteries and other power sources produce Direct current (DC)."</w:t>
      </w:r>
    </w:p>
    <w:p w:rsidR="001439CB" w:rsidRDefault="001439CB" w:rsidP="00CA55D7">
      <w:r>
        <w:t>"A monitor or screen's Resolution refers to the number of pixels that make up the image."</w:t>
      </w:r>
    </w:p>
    <w:p w:rsidR="001439CB" w:rsidRDefault="001439CB" w:rsidP="00CA55D7">
      <w:r>
        <w:t>"Pixels are the tiny dots of light on a screen that make up an image."</w:t>
      </w:r>
    </w:p>
    <w:p w:rsidR="001439CB" w:rsidRDefault="001439CB" w:rsidP="00CA55D7"/>
    <w:p w:rsidR="001439CB" w:rsidRDefault="001439CB" w:rsidP="00CA55D7"/>
    <w:p w:rsidR="001439CB" w:rsidRDefault="001439CB" w:rsidP="00CA55D7">
      <w:pPr>
        <w:rPr>
          <w:rFonts w:asciiTheme="majorHAnsi" w:eastAsiaTheme="majorEastAsia" w:hAnsiTheme="majorHAnsi" w:cstheme="majorBidi"/>
          <w:color w:val="3F251D" w:themeColor="accent1"/>
          <w:sz w:val="30"/>
          <w:szCs w:val="30"/>
        </w:rPr>
      </w:pPr>
      <w:r>
        <w:br w:type="page"/>
      </w:r>
    </w:p>
    <w:p w:rsidR="00B70D77" w:rsidRDefault="00B70D77" w:rsidP="00CA55D7">
      <w:pPr>
        <w:pStyle w:val="Heading1"/>
      </w:pPr>
      <w:bookmarkStart w:id="8" w:name="_Toc124286631"/>
      <w:r>
        <w:lastRenderedPageBreak/>
        <w:t>From Mainframes to Wearable Computers</w:t>
      </w:r>
      <w:bookmarkEnd w:id="8"/>
    </w:p>
    <w:p w:rsidR="00B70D77" w:rsidRDefault="00B70D77" w:rsidP="00CA55D7">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B70D77" w:rsidRDefault="00B70D77" w:rsidP="00CA55D7">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B70D77" w:rsidRDefault="00B70D77" w:rsidP="00CA55D7">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B70D77" w:rsidRDefault="00B70D77" w:rsidP="00CA55D7">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B70D77" w:rsidRDefault="00B70D77" w:rsidP="00CA55D7">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B70D77" w:rsidRDefault="00B70D77" w:rsidP="00CA55D7">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B70D77" w:rsidRDefault="00B70D77" w:rsidP="00CA55D7">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B70D77" w:rsidRDefault="00B70D77" w:rsidP="00CA55D7">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B70D77" w:rsidRDefault="00B70D77" w:rsidP="00CA55D7">
      <w:r>
        <w:lastRenderedPageBreak/>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B70D77" w:rsidRPr="00CA55D7" w:rsidRDefault="00B70D77" w:rsidP="00CA55D7">
      <w:r w:rsidRPr="00CA55D7">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CA55D7" w:rsidRPr="005A025B" w:rsidRDefault="00CA55D7" w:rsidP="009410B5">
      <w:pPr>
        <w:pStyle w:val="altbalk"/>
      </w:pPr>
      <w:r>
        <w:t>Dictionary</w:t>
      </w:r>
    </w:p>
    <w:p w:rsidR="00CA55D7" w:rsidRDefault="00CA55D7" w:rsidP="00CA55D7">
      <w:r>
        <w:t>Mainframes: Ana bilgisayarlar</w:t>
      </w:r>
    </w:p>
    <w:p w:rsidR="00CA55D7" w:rsidRDefault="00CA55D7" w:rsidP="00CA55D7">
      <w:r>
        <w:t>Personal computer (PC): Kişisel bilgisayar (KB)</w:t>
      </w:r>
    </w:p>
    <w:p w:rsidR="00CA55D7" w:rsidRDefault="00CA55D7" w:rsidP="00CA55D7">
      <w:r>
        <w:t>Laptops: Dizüstü bilgisayarlar</w:t>
      </w:r>
    </w:p>
    <w:p w:rsidR="00CA55D7" w:rsidRDefault="00CA55D7" w:rsidP="00CA55D7">
      <w:r>
        <w:t>Smartphones: Akıllı telefonlar</w:t>
      </w:r>
    </w:p>
    <w:p w:rsidR="00CA55D7" w:rsidRDefault="00CA55D7" w:rsidP="00CA55D7">
      <w:r>
        <w:t>Tablets: Tabletler</w:t>
      </w:r>
    </w:p>
    <w:p w:rsidR="00CA55D7" w:rsidRDefault="00CA55D7" w:rsidP="00CA55D7">
      <w:r>
        <w:t>Wearable computers: Giysilebilir bilgisayarlar</w:t>
      </w:r>
    </w:p>
    <w:p w:rsidR="00CA55D7" w:rsidRDefault="00CA55D7" w:rsidP="00CA55D7">
      <w:r>
        <w:t>Smartwatches: Akıllı saatler</w:t>
      </w:r>
    </w:p>
    <w:p w:rsidR="00CA55D7" w:rsidRDefault="00CA55D7" w:rsidP="00CA55D7">
      <w:r>
        <w:t>Fitness trackers: Fitness izleyiciler</w:t>
      </w:r>
    </w:p>
    <w:p w:rsidR="00CA55D7" w:rsidRDefault="00CA55D7" w:rsidP="00CA55D7">
      <w:r>
        <w:t>Augmented reality (AR): Artırılmış gerçeklik (AG)</w:t>
      </w:r>
    </w:p>
    <w:p w:rsidR="00CA55D7" w:rsidRDefault="00CA55D7" w:rsidP="00CA55D7">
      <w:r>
        <w:t>Sensors: Sensörler</w:t>
      </w:r>
    </w:p>
    <w:p w:rsidR="00CA55D7" w:rsidRDefault="00CA55D7" w:rsidP="00CA55D7">
      <w:r>
        <w:t>Heart rate: Kalp atış hızı</w:t>
      </w:r>
    </w:p>
    <w:p w:rsidR="00CA55D7" w:rsidRDefault="00CA55D7" w:rsidP="00CA55D7">
      <w:r>
        <w:t>Data: Veri</w:t>
      </w:r>
    </w:p>
    <w:p w:rsidR="00CA55D7" w:rsidRDefault="00CA55D7" w:rsidP="00CA55D7">
      <w:r>
        <w:t>Privacy: Gizlilik</w:t>
      </w:r>
    </w:p>
    <w:p w:rsidR="00CA55D7" w:rsidRPr="005A025B" w:rsidRDefault="00CA55D7" w:rsidP="009410B5">
      <w:pPr>
        <w:pStyle w:val="altbalk"/>
      </w:pPr>
      <w:r>
        <w:t>Use</w:t>
      </w:r>
      <w:r w:rsidRPr="005A025B">
        <w:t xml:space="preserve"> Terms In </w:t>
      </w:r>
      <w:r>
        <w:t>a Sentence</w:t>
      </w:r>
    </w:p>
    <w:p w:rsidR="00CA55D7" w:rsidRDefault="00CA55D7" w:rsidP="00CA55D7">
      <w:r>
        <w:t>"Mainframes were large and powerful computers that were primarily used by large organizations."</w:t>
      </w:r>
    </w:p>
    <w:p w:rsidR="00CA55D7" w:rsidRDefault="00CA55D7" w:rsidP="00CA55D7">
      <w:r>
        <w:t>"Personal computer (PC) has become a common household item, found in most homes and workplaces."</w:t>
      </w:r>
    </w:p>
    <w:p w:rsidR="00CA55D7" w:rsidRDefault="00CA55D7" w:rsidP="00CA55D7">
      <w:r>
        <w:lastRenderedPageBreak/>
        <w:t>"Laptops have become a popular alternative to desktop computers, as they are portable and can be easily transported."</w:t>
      </w:r>
    </w:p>
    <w:p w:rsidR="00CA55D7" w:rsidRDefault="00CA55D7" w:rsidP="00CA55D7">
      <w:r>
        <w:t>"Smartphones have become a necessity in our daily lives, as they allow us to stay connected and perform a wide range of tasks."</w:t>
      </w:r>
    </w:p>
    <w:p w:rsidR="00CA55D7" w:rsidRDefault="00CA55D7" w:rsidP="00CA55D7">
      <w:r>
        <w:t>"Tablets are larger than smartphones but smaller than laptops and they offer a more comfortable typing and viewing experience."</w:t>
      </w:r>
    </w:p>
    <w:p w:rsidR="00CA55D7" w:rsidRDefault="00CA55D7" w:rsidP="00CA55D7">
      <w:r>
        <w:t>"Wearable computers, such as smartwatches and fitness trackers, are becoming increasingly popular as they allow users to easily access information and track their fitness data."</w:t>
      </w:r>
    </w:p>
    <w:p w:rsidR="00CA55D7" w:rsidRDefault="00CA55D7" w:rsidP="00CA55D7">
      <w:r>
        <w:t>"Smartwatches are now not only for just timekeeping but also for performing various tasks, like showing notifications, and messaging, and even making phone calls."</w:t>
      </w:r>
    </w:p>
    <w:p w:rsidR="00CA55D7" w:rsidRDefault="00CA55D7" w:rsidP="00CA55D7">
      <w:r>
        <w:t>"Fitness trackers are now widely used for monitoring heart rate, steps taken, calories burned and other activity data."</w:t>
      </w:r>
    </w:p>
    <w:p w:rsidR="00CA55D7" w:rsidRDefault="00CA55D7" w:rsidP="00CA55D7">
      <w:r>
        <w:t>"Augmented reality (AR) technology is being used in various fields, from gaming to education and training."</w:t>
      </w:r>
    </w:p>
    <w:p w:rsidR="00CA55D7" w:rsidRDefault="00CA55D7" w:rsidP="00CA55D7">
      <w:r>
        <w:t>"Sensors are used to collect data and provide input to a computer."</w:t>
      </w:r>
    </w:p>
    <w:p w:rsidR="00CA55D7" w:rsidRDefault="00CA55D7" w:rsidP="00CA55D7">
      <w:r>
        <w:t>"Heart rate sensors are increasingly being used in wearables and other devices to monitor physical activity and overall health."</w:t>
      </w:r>
    </w:p>
    <w:p w:rsidR="00B70D77" w:rsidRDefault="00CA55D7" w:rsidP="00CA55D7">
      <w:r>
        <w:t>"Data privacy has become an important issue as more personal information is being shared online."</w:t>
      </w:r>
    </w:p>
    <w:p w:rsidR="00B70D77" w:rsidRDefault="00B70D77" w:rsidP="00CA55D7">
      <w:pPr>
        <w:rPr>
          <w:rFonts w:asciiTheme="majorHAnsi" w:eastAsiaTheme="majorEastAsia" w:hAnsiTheme="majorHAnsi" w:cstheme="majorBidi"/>
          <w:color w:val="3F251D" w:themeColor="accent1"/>
          <w:sz w:val="30"/>
          <w:szCs w:val="30"/>
        </w:rPr>
      </w:pPr>
      <w:r>
        <w:br w:type="page"/>
      </w:r>
    </w:p>
    <w:p w:rsidR="00175D5F" w:rsidRDefault="00175D5F" w:rsidP="00175D5F">
      <w:pPr>
        <w:pStyle w:val="Heading1"/>
      </w:pPr>
      <w:bookmarkStart w:id="9" w:name="_Toc124286632"/>
      <w:r>
        <w:lastRenderedPageBreak/>
        <w:t>Interacting With Computers</w:t>
      </w:r>
      <w:bookmarkEnd w:id="9"/>
    </w:p>
    <w:p w:rsidR="00175D5F" w:rsidRDefault="00175D5F" w:rsidP="008415F1">
      <w:r>
        <w:t>Interacting with computers has come a long way since the early days of mainframes, when users had to communicate with the machine using a series of punched cards and special coding languages. Today, there are many different ways to interact with computers, ranging from traditional input devices like keyboards and mice, to more modern methods like voice and gesture recognition. In this blog post, we'll take a closer look at some of the ways we interact with computers.</w:t>
      </w:r>
    </w:p>
    <w:p w:rsidR="00175D5F" w:rsidRDefault="00175D5F" w:rsidP="008415F1">
      <w:r>
        <w:t>One of the most common ways to interact with computers is through the use of input devices. These are devices that allow users to enter data and commands into the computer. Examples of input devices include keyboards, mice, touchscreens, and trackpads. These devices are essential for many tasks, including typing, clicking, and scrolling.</w:t>
      </w:r>
    </w:p>
    <w:p w:rsidR="00175D5F" w:rsidRDefault="00175D5F" w:rsidP="008415F1">
      <w:r>
        <w:t>Another way to interact with computers is through the use of output devices. These are devices that allow the computer to communicate with the user by displaying information or producing physical output. Examples of output devices include monitors, speakers, and printers. These devices are essential for many tasks, including reading, listening, and printing.</w:t>
      </w:r>
    </w:p>
    <w:p w:rsidR="00175D5F" w:rsidRDefault="00175D5F" w:rsidP="008415F1">
      <w:r>
        <w:t>In recent years, there has been a shift towards more natural and intuitive methods of interacting with computers. One example is voice recognition, which allows users to communicate with their computers using spoken commands. This technology has become increasingly popular with the rise of virtual assistants like Siri and Alexa.</w:t>
      </w:r>
    </w:p>
    <w:p w:rsidR="00175D5F" w:rsidRDefault="00175D5F" w:rsidP="008415F1">
      <w:r>
        <w:t>Another emerging method of interaction is gesture recognition. This technology allows users to control their computers using hand and body movements, without the need for traditional input devices. This can be done using cameras or other sensors that track the user's movements.</w:t>
      </w:r>
    </w:p>
    <w:p w:rsidR="00175D5F" w:rsidRDefault="00175D5F" w:rsidP="008415F1">
      <w:r>
        <w:t>One of the key benefits of these more natural methods of interaction is that they can make interacting with computers easier and more efficient. For example, voice recognition can be faster than typing, and gesture recognition can allow users to control their computers without the need for a physical interface.</w:t>
      </w:r>
    </w:p>
    <w:p w:rsidR="00175D5F" w:rsidRDefault="00175D5F" w:rsidP="008415F1">
      <w:r>
        <w:t>Despite these benefits, there are also some challenges with these newer methods of interaction. One concern is the issue of accuracy, as these systems are not always perfect and can sometimes misinterpret commands. Another concern is the issue of privacy, as these systems often involve the collection and analysis of personal data.</w:t>
      </w:r>
    </w:p>
    <w:p w:rsidR="00175D5F" w:rsidRDefault="00175D5F" w:rsidP="008415F1">
      <w:r>
        <w:t>In conclusion, interacting with computers has come a long way since the early days of mainframes. Today, there are many different ways to interact with computers, ranging from traditional input devices to more modern methods like voice and gesture recognition. These newer methods of interaction can make interacting with computers easier and more efficient, but they also present some challenges that need to be addressed.</w:t>
      </w:r>
    </w:p>
    <w:p w:rsidR="00175D5F" w:rsidRPr="005A025B" w:rsidRDefault="00175D5F" w:rsidP="009410B5">
      <w:pPr>
        <w:pStyle w:val="altbalk"/>
      </w:pPr>
      <w:r>
        <w:lastRenderedPageBreak/>
        <w:t>Dictionary</w:t>
      </w:r>
    </w:p>
    <w:p w:rsidR="000A2B35" w:rsidRDefault="000A2B35" w:rsidP="000A2B35">
      <w:r>
        <w:t>Mainframes: Ana bilgisayarlar</w:t>
      </w:r>
    </w:p>
    <w:p w:rsidR="000A2B35" w:rsidRDefault="000A2B35" w:rsidP="000A2B35">
      <w:r>
        <w:t>Input devices: Girdi cihazları</w:t>
      </w:r>
    </w:p>
    <w:p w:rsidR="000A2B35" w:rsidRDefault="000A2B35" w:rsidP="000A2B35">
      <w:r>
        <w:t>Keyboards: Klavyeler</w:t>
      </w:r>
    </w:p>
    <w:p w:rsidR="000A2B35" w:rsidRDefault="000A2B35" w:rsidP="000A2B35">
      <w:r>
        <w:t>Mice: Fareler</w:t>
      </w:r>
    </w:p>
    <w:p w:rsidR="000A2B35" w:rsidRDefault="000A2B35" w:rsidP="000A2B35">
      <w:r>
        <w:t>Touchscreens: Dokunmatik ekranlar</w:t>
      </w:r>
    </w:p>
    <w:p w:rsidR="000A2B35" w:rsidRDefault="000A2B35" w:rsidP="000A2B35">
      <w:r>
        <w:t>Trackpads: İzleyici panoları</w:t>
      </w:r>
    </w:p>
    <w:p w:rsidR="000A2B35" w:rsidRDefault="000A2B35" w:rsidP="000A2B35">
      <w:r>
        <w:t>Output devices: Çıktı cihazları</w:t>
      </w:r>
    </w:p>
    <w:p w:rsidR="000A2B35" w:rsidRDefault="000A2B35" w:rsidP="000A2B35">
      <w:r>
        <w:t>Monitors: Monitörler</w:t>
      </w:r>
    </w:p>
    <w:p w:rsidR="000A2B35" w:rsidRDefault="000A2B35" w:rsidP="000A2B35">
      <w:r>
        <w:t>Speakers: Hoparlörler</w:t>
      </w:r>
    </w:p>
    <w:p w:rsidR="000A2B35" w:rsidRDefault="000A2B35" w:rsidP="000A2B35">
      <w:r>
        <w:t>Printers: Yazıcılar</w:t>
      </w:r>
    </w:p>
    <w:p w:rsidR="000A2B35" w:rsidRDefault="000A2B35" w:rsidP="000A2B35">
      <w:r>
        <w:t>Voice recognition: Ses tanıma</w:t>
      </w:r>
    </w:p>
    <w:p w:rsidR="000A2B35" w:rsidRDefault="000A2B35" w:rsidP="000A2B35">
      <w:r>
        <w:t>Gesture recognition: Hareket tanıma</w:t>
      </w:r>
    </w:p>
    <w:p w:rsidR="000A2B35" w:rsidRDefault="000A2B35" w:rsidP="000A2B35">
      <w:r>
        <w:t>Virtual assistants: Sanal yardımcılar</w:t>
      </w:r>
    </w:p>
    <w:p w:rsidR="000A2B35" w:rsidRDefault="000A2B35" w:rsidP="000A2B35">
      <w:r>
        <w:t>Cameras: Kamerlar</w:t>
      </w:r>
    </w:p>
    <w:p w:rsidR="00175D5F" w:rsidRDefault="000A2B35" w:rsidP="000A2B35">
      <w:r>
        <w:t>Sensors: Sensörler</w:t>
      </w:r>
    </w:p>
    <w:p w:rsidR="00175D5F" w:rsidRPr="005A025B" w:rsidRDefault="00175D5F" w:rsidP="009410B5">
      <w:pPr>
        <w:pStyle w:val="altbalk"/>
      </w:pPr>
      <w:r>
        <w:t>Use</w:t>
      </w:r>
      <w:r w:rsidRPr="005A025B">
        <w:t xml:space="preserve"> Terms In </w:t>
      </w:r>
      <w:r>
        <w:t>a Sentence</w:t>
      </w:r>
    </w:p>
    <w:p w:rsidR="000A2B35" w:rsidRDefault="000A2B35" w:rsidP="007A0344">
      <w:r>
        <w:t>"Mainframes were replaced by smaller and more powerful computers, input devices like Keyboard and Mouse were added to them for user interaction."</w:t>
      </w:r>
    </w:p>
    <w:p w:rsidR="000A2B35" w:rsidRDefault="000A2B35" w:rsidP="007A0344">
      <w:r>
        <w:t>"Input devices, such as keyboards and mice, allow users to enter data into a computer."</w:t>
      </w:r>
    </w:p>
    <w:p w:rsidR="000A2B35" w:rsidRDefault="000A2B35" w:rsidP="007A0344">
      <w:r>
        <w:t>"Touchscreens and trackpads are becoming increasingly popular as input devices, as they allow users to interact with a computer using gestures."</w:t>
      </w:r>
    </w:p>
    <w:p w:rsidR="000A2B35" w:rsidRDefault="000A2B35" w:rsidP="007A0344">
      <w:r>
        <w:t>"Output devices, such as monitors and speakers, allow a computer to communicate information to the user."</w:t>
      </w:r>
    </w:p>
    <w:p w:rsidR="000A2B35" w:rsidRDefault="000A2B35" w:rsidP="007A0344">
      <w:r>
        <w:t>"Printers are an output device that produce a physical copy of a digital document."</w:t>
      </w:r>
    </w:p>
    <w:p w:rsidR="000A2B35" w:rsidRDefault="000A2B35" w:rsidP="007A0344">
      <w:r>
        <w:lastRenderedPageBreak/>
        <w:t>"Voice recognition technology allows computers to recognize and respond to spoken commands."</w:t>
      </w:r>
    </w:p>
    <w:p w:rsidR="000A2B35" w:rsidRDefault="000A2B35" w:rsidP="007A0344">
      <w:r>
        <w:t>"Gesture recognition technology allows computers to recognize and respond to hand or body movements."</w:t>
      </w:r>
    </w:p>
    <w:p w:rsidR="000A2B35" w:rsidRDefault="000A2B35" w:rsidP="007A0344">
      <w:r>
        <w:t>"Virtual assistants like Siri and Alexa use a combination of voice recognition and natural language processing to respond to user commands."</w:t>
      </w:r>
    </w:p>
    <w:p w:rsidR="000A2B35" w:rsidRDefault="000A2B35" w:rsidP="007A0344">
      <w:r>
        <w:t>"Cameras are becoming increasingly prevalent as both input and output devices, as they allow users to take photos and videos and facilitate video calling."</w:t>
      </w:r>
    </w:p>
    <w:p w:rsidR="00175D5F" w:rsidRDefault="000A2B35" w:rsidP="007A0344">
      <w:r>
        <w:t>"Sensors are used to collect data from the environment and provide input to a computer."</w:t>
      </w:r>
    </w:p>
    <w:p w:rsidR="00175D5F" w:rsidRDefault="00175D5F" w:rsidP="00175D5F">
      <w:pPr>
        <w:jc w:val="left"/>
      </w:pPr>
    </w:p>
    <w:p w:rsidR="00175D5F" w:rsidRDefault="00175D5F">
      <w:pPr>
        <w:jc w:val="left"/>
        <w:rPr>
          <w:rFonts w:asciiTheme="majorHAnsi" w:eastAsiaTheme="majorEastAsia" w:hAnsiTheme="majorHAnsi" w:cstheme="majorBidi"/>
          <w:color w:val="3F251D" w:themeColor="accent1"/>
          <w:sz w:val="30"/>
          <w:szCs w:val="30"/>
        </w:rPr>
      </w:pPr>
      <w:r>
        <w:br w:type="page"/>
      </w:r>
    </w:p>
    <w:p w:rsidR="00327AA0" w:rsidRPr="00327AA0" w:rsidRDefault="00327AA0" w:rsidP="00CA55D7">
      <w:pPr>
        <w:pStyle w:val="Heading1"/>
      </w:pPr>
      <w:bookmarkStart w:id="10" w:name="_Toc124286633"/>
      <w:r w:rsidRPr="00327AA0">
        <w:lastRenderedPageBreak/>
        <w:t>Graphical User Interface (GUI)</w:t>
      </w:r>
      <w:bookmarkEnd w:id="10"/>
    </w:p>
    <w:p w:rsidR="00327AA0" w:rsidRPr="00327AA0" w:rsidRDefault="00327AA0" w:rsidP="00CA55D7">
      <w:r w:rsidRPr="00327AA0">
        <w:t>Graphical User Interface (GUI) is a type of user interface that allows users to interact with electronic devices and software through graphical elements such as icons, buttons, and windows. GUI is a more user-friendly alternative to command-line interfaces (CLI), which require users to input commands in a text-based format.</w:t>
      </w:r>
    </w:p>
    <w:p w:rsidR="00327AA0" w:rsidRPr="00327AA0" w:rsidRDefault="00327AA0" w:rsidP="00CA55D7">
      <w:r w:rsidRPr="00327AA0">
        <w:t>One of the main advantages of GUI is its ability to provide a more intuitive and natural way of interacting with computers. This is because GUI uses visual cues and metaphors, such as desktop icons, to represent objects and actions. For example, the “trash can” icon is used to represent the deletion of files, and the “folder” icon is used to represent the organization of files. These visual cues make it easier for users to understand the functionality of the software and to perform tasks more efficiently.</w:t>
      </w:r>
    </w:p>
    <w:p w:rsidR="00327AA0" w:rsidRPr="00327AA0" w:rsidRDefault="00327AA0" w:rsidP="00CA55D7">
      <w:r w:rsidRPr="00327AA0">
        <w:t>Another advantage of GUI is its ability to display multiple windows and tasks simultaneously. This allows users to switch between different applications and perform multiple tasks at the same time. This feature is known as multitasking and is made possible by the use of window managers, which are software programs that control the layout and appearance of windows on the screen.</w:t>
      </w:r>
    </w:p>
    <w:p w:rsidR="00327AA0" w:rsidRPr="00327AA0" w:rsidRDefault="00327AA0" w:rsidP="00CA55D7">
      <w:r w:rsidRPr="00327AA0">
        <w:t>There are different types of GUI. One of the most common is the desktop GUI, which is used in personal computers and laptops. It is characterized by the use of a desktop metaphor, which is a representation of a physical desktop, complete with icons, folders, and a trash can. Another type of GUI is the web-based GUI, which is used in web applications and websites. It is characterized by the use of a web browser as the primary interface, and by the use of hypertext markup language (HTML) and cascading style sheets (CSS) to create the interface.</w:t>
      </w:r>
    </w:p>
    <w:p w:rsidR="00327AA0" w:rsidRPr="00327AA0" w:rsidRDefault="00327AA0" w:rsidP="00CA55D7">
      <w:r w:rsidRPr="00327AA0">
        <w:t>The development of GUI has played a key role in the popularization of computers. Before the advent of GUI, computers were primarily used by professionals and researchers. With the advent of GUI, computers became more accessible to a broader audience, including children and older adults, who were able to use computers without needing to learn complex commands.</w:t>
      </w:r>
    </w:p>
    <w:p w:rsidR="00327AA0" w:rsidRPr="00327AA0" w:rsidRDefault="00327AA0" w:rsidP="00CA55D7">
      <w:r w:rsidRPr="00327AA0">
        <w:t>A downside of GUI is that it can lead to a decrease in the efficiency of some tasks. This is because GUI often requires more clicks and mouse movements than CLI to perform the same tasks. Additionally, GUI can make it more difficult for users to access advanced features and settings, which are often hidden in menus and submenus.</w:t>
      </w:r>
    </w:p>
    <w:p w:rsidR="00327AA0" w:rsidRPr="00327AA0" w:rsidRDefault="00327AA0" w:rsidP="00CA55D7">
      <w:r w:rsidRPr="00327AA0">
        <w:t xml:space="preserve">In conclusion, GUI is a user interface that allows users to interact with electronic devices and software in a more intuitive and natural way. GUI uses visual cues and metaphors to represent objects and actions, and it allows users to display multiple windows and tasks simultaneously. The development of GUI has played a key role in the popularization of </w:t>
      </w:r>
      <w:r w:rsidRPr="00327AA0">
        <w:lastRenderedPageBreak/>
        <w:t>computers. While GUI is more user-friendly than CLI, it can lead to a decrease in the efficiency of some tasks and make it more difficult for users to access advanced features.</w:t>
      </w:r>
    </w:p>
    <w:p w:rsidR="003422FF" w:rsidRPr="005A025B" w:rsidRDefault="005142B9" w:rsidP="009410B5">
      <w:pPr>
        <w:pStyle w:val="altbalk"/>
      </w:pPr>
      <w:r>
        <w:t>Dictionary</w:t>
      </w:r>
    </w:p>
    <w:p w:rsidR="005A025B" w:rsidRDefault="005A025B" w:rsidP="00CA55D7">
      <w:r>
        <w:t>Graphical User Interface (GUI) : Grafik Kullanıcı Arayüzü</w:t>
      </w:r>
    </w:p>
    <w:p w:rsidR="005A025B" w:rsidRDefault="005A025B" w:rsidP="00CA55D7">
      <w:r>
        <w:t>User interface: Kullanıcı arayüzü</w:t>
      </w:r>
    </w:p>
    <w:p w:rsidR="005A025B" w:rsidRDefault="005A025B" w:rsidP="00CA55D7">
      <w:r>
        <w:t>Command-line interfaces (CLI): Komut satırı arayüzleri</w:t>
      </w:r>
    </w:p>
    <w:p w:rsidR="005A025B" w:rsidRDefault="005A025B" w:rsidP="00CA55D7">
      <w:r>
        <w:t>Visual cues: Görsel ipuçları</w:t>
      </w:r>
    </w:p>
    <w:p w:rsidR="005A025B" w:rsidRDefault="005A025B" w:rsidP="00CA55D7">
      <w:r>
        <w:t>Metaphors : Metaforlar</w:t>
      </w:r>
    </w:p>
    <w:p w:rsidR="005A025B" w:rsidRDefault="005A025B" w:rsidP="00CA55D7">
      <w:r>
        <w:t>Desktop icons: Masaüstü simgeleri</w:t>
      </w:r>
    </w:p>
    <w:p w:rsidR="005A025B" w:rsidRDefault="005A025B" w:rsidP="00CA55D7">
      <w:r>
        <w:t>Trash can: Çöp kutusu</w:t>
      </w:r>
    </w:p>
    <w:p w:rsidR="005A025B" w:rsidRDefault="005A025B" w:rsidP="00CA55D7">
      <w:r>
        <w:t>Folder: Klasör</w:t>
      </w:r>
    </w:p>
    <w:p w:rsidR="005A025B" w:rsidRDefault="005A025B" w:rsidP="00CA55D7">
      <w:r>
        <w:t>Multitasking: Çoklu görev yapma</w:t>
      </w:r>
    </w:p>
    <w:p w:rsidR="005A025B" w:rsidRDefault="005A025B" w:rsidP="00CA55D7">
      <w:r>
        <w:t>Window managers: Pencere yöneticileri</w:t>
      </w:r>
    </w:p>
    <w:p w:rsidR="005A025B" w:rsidRDefault="005A025B" w:rsidP="00CA55D7">
      <w:r>
        <w:t>Desktop GUI: Masaüstü GUI</w:t>
      </w:r>
    </w:p>
    <w:p w:rsidR="005A025B" w:rsidRDefault="005A025B" w:rsidP="00CA55D7">
      <w:r>
        <w:t>Web-based GUI: Web tabanlı GUI</w:t>
      </w:r>
    </w:p>
    <w:p w:rsidR="005A025B" w:rsidRDefault="005A025B" w:rsidP="00CA55D7">
      <w:r>
        <w:t>Hypertext markup language (HTML): Hipermetin işaretleme dili</w:t>
      </w:r>
    </w:p>
    <w:p w:rsidR="005A025B" w:rsidRDefault="005A025B" w:rsidP="00CA55D7">
      <w:r>
        <w:t>Cascading style sheets (CSS): Stil sayfaları</w:t>
      </w:r>
    </w:p>
    <w:p w:rsidR="005A025B" w:rsidRDefault="005A025B" w:rsidP="00CA55D7">
      <w:r>
        <w:t>CLI: Komut satırı arayüzü</w:t>
      </w:r>
    </w:p>
    <w:p w:rsidR="00327AA0" w:rsidRDefault="005A025B" w:rsidP="00CA55D7">
      <w:r>
        <w:t>Advanced features and settings : Gelişmiş özellikler ve ayarlar</w:t>
      </w:r>
    </w:p>
    <w:p w:rsidR="005142B9" w:rsidRPr="005A025B" w:rsidRDefault="005142B9" w:rsidP="009410B5">
      <w:pPr>
        <w:pStyle w:val="altbalk"/>
      </w:pPr>
      <w:r>
        <w:t>Use</w:t>
      </w:r>
      <w:r w:rsidRPr="005A025B">
        <w:t xml:space="preserve"> Terms In </w:t>
      </w:r>
      <w:r>
        <w:t>a Sentence</w:t>
      </w:r>
    </w:p>
    <w:p w:rsidR="005A025B" w:rsidRDefault="005A025B" w:rsidP="00CA55D7">
      <w:r>
        <w:t>"The new software upgrade includes a more user-friendly Graphical User Interface (GUI) that makes it easier to navigate and perform tasks."</w:t>
      </w:r>
    </w:p>
    <w:p w:rsidR="005A025B" w:rsidRDefault="005A025B" w:rsidP="00CA55D7">
      <w:r>
        <w:t>"The User interface of this mobile app is simple and intuitive, allowing even novice users to easily understand its functionality."</w:t>
      </w:r>
    </w:p>
    <w:p w:rsidR="005A025B" w:rsidRDefault="005A025B" w:rsidP="00CA55D7">
      <w:r>
        <w:t>"The developers decided to move away from Command-line interfaces (CLI) and implement a more visually-based approach to the software's interface."</w:t>
      </w:r>
    </w:p>
    <w:p w:rsidR="005A025B" w:rsidRDefault="005A025B" w:rsidP="00CA55D7">
      <w:r>
        <w:lastRenderedPageBreak/>
        <w:t>"The software's Visual cues and Metaphors helped users understand the functionality more easily and perform tasks more efficiently."</w:t>
      </w:r>
    </w:p>
    <w:p w:rsidR="005A025B" w:rsidRDefault="005A025B" w:rsidP="00CA55D7">
      <w:r>
        <w:t>"The Desktop icons and trash can were used to represent the deletion of files and the organization of files, respectively."</w:t>
      </w:r>
    </w:p>
    <w:p w:rsidR="005A025B" w:rsidRDefault="005A025B" w:rsidP="00CA55D7">
      <w:r>
        <w:t>"The window managers enabled the software to support Multitasking, allowing users to switch between different applications and perform multiple tasks at the same time."</w:t>
      </w:r>
    </w:p>
    <w:p w:rsidR="005A025B" w:rsidRDefault="005A025B" w:rsidP="00CA55D7">
      <w:r>
        <w:t>"The website's layout and design were created using Cascading Style Sheets (CSS) and Hypertext Markup Language (HTML)"</w:t>
      </w:r>
    </w:p>
    <w:p w:rsidR="005A025B" w:rsidRDefault="005A025B" w:rsidP="00CA55D7">
      <w:r>
        <w:t>"The new version of software had Advanced features and settings, some of them were hidden in menus and submenus which made it a bit harder to access them."</w:t>
      </w:r>
    </w:p>
    <w:p w:rsidR="00A17FF6" w:rsidRDefault="00A17FF6" w:rsidP="00CA55D7"/>
    <w:p w:rsidR="00A17FF6" w:rsidRDefault="00A17FF6" w:rsidP="00CA55D7">
      <w:r>
        <w:br w:type="page"/>
      </w:r>
    </w:p>
    <w:p w:rsidR="00A17FF6" w:rsidRDefault="00191901" w:rsidP="008C24C8">
      <w:pPr>
        <w:pStyle w:val="Heading1"/>
      </w:pPr>
      <w:bookmarkStart w:id="11" w:name="_Toc124286634"/>
      <w:r>
        <w:lastRenderedPageBreak/>
        <w:t>The Eyes Of a PC</w:t>
      </w:r>
      <w:bookmarkEnd w:id="11"/>
    </w:p>
    <w:p w:rsidR="008C24C8" w:rsidRDefault="008C24C8" w:rsidP="008C24C8">
      <w:r>
        <w:t>The eyes of a PC are a critical component of the computer, as they allow the machine to see and interpret the world around it. These eyes come in the form of cameras, which are devices that capture and transmit images and video. In this blog post, we'll take a closer look at the role of cameras in computers and how they work.</w:t>
      </w:r>
    </w:p>
    <w:p w:rsidR="008C24C8" w:rsidRDefault="008C24C8" w:rsidP="008C24C8">
      <w:r>
        <w:t>Cameras have been a part of computers for many years, but they have become increasingly important in recent years with the rise of video conferencing, online streaming, and other applications that rely on visual input. There are many different types of cameras that can be used in computers, including built-in webcams, external USB cameras, and specialized cameras for certain applications.</w:t>
      </w:r>
    </w:p>
    <w:p w:rsidR="008C24C8" w:rsidRDefault="008C24C8" w:rsidP="008C24C8">
      <w:r>
        <w:t>One of the key functions of cameras in computers is image capture. This is the process of taking a still photograph or video using the camera. The camera captures light from the scene and converts it into a digital signal that can be processed by the computer. The quality of the image or video depends on a number of factors, including the resolution of the camera, the lighting conditions, and the subject matter.</w:t>
      </w:r>
    </w:p>
    <w:p w:rsidR="008C24C8" w:rsidRDefault="008C24C8" w:rsidP="008C24C8">
      <w:r>
        <w:t>Another important function of cameras in computers is image processing. This is the process of manipulating and analyzing the captured image or video to extract useful information. Image processing techniques can be used to enhance the image, detect features or patterns, and perform other tasks. For example, image processing can be used to improve the clarity of an image, or to detect faces in a video.</w:t>
      </w:r>
    </w:p>
    <w:p w:rsidR="008C24C8" w:rsidRDefault="008C24C8" w:rsidP="008C24C8">
      <w:r>
        <w:t>One of the key benefits of cameras in computers is their ability to provide real-time visual input. This can be useful for a wide range of applications, including video conferencing, security, and robotics. For example, a video conferencing system can use a camera to allow users to see and communicate with each other in real-time.</w:t>
      </w:r>
    </w:p>
    <w:p w:rsidR="008C24C8" w:rsidRDefault="008C24C8" w:rsidP="008C24C8">
      <w:r>
        <w:t>Despite their many benefits, cameras in computers also present some challenges. One of the main concerns is the issue of privacy, as cameras can potentially capture and transmit sensitive information. It's important for users to be aware of the data that their cameras are collecting and to take steps to protect their privacy.</w:t>
      </w:r>
    </w:p>
    <w:p w:rsidR="00191901" w:rsidRDefault="008C24C8" w:rsidP="008C24C8">
      <w:r>
        <w:t>In conclusion, the eyes of a PC are an essential component of the computer, and they play a vital role in allowing the machine to see and interpret the world around it. Cameras are the primary means by which computers capture and transmit images and video, and they are used for a wide range of applications, including image capture, image processing, and real-time visual input. While cameras in computers offer many benefits, they also present some challenges, including the issue of privacy. It's important for users to be aware of these issues and to take steps to protect their privacy when using cameras in computers.</w:t>
      </w:r>
    </w:p>
    <w:p w:rsidR="00A17FF6" w:rsidRPr="005A025B" w:rsidRDefault="00A17FF6" w:rsidP="009410B5">
      <w:pPr>
        <w:pStyle w:val="altbalk"/>
      </w:pPr>
      <w:r>
        <w:t>Dictionary</w:t>
      </w:r>
    </w:p>
    <w:p w:rsidR="008C24C8" w:rsidRDefault="008C24C8" w:rsidP="008C24C8">
      <w:r>
        <w:lastRenderedPageBreak/>
        <w:t>Cameras: Kamerlar</w:t>
      </w:r>
    </w:p>
    <w:p w:rsidR="008C24C8" w:rsidRDefault="008C24C8" w:rsidP="008C24C8">
      <w:r>
        <w:t>Image capture: Görüntü yakalama</w:t>
      </w:r>
    </w:p>
    <w:p w:rsidR="008C24C8" w:rsidRDefault="008C24C8" w:rsidP="008C24C8">
      <w:r>
        <w:t>Video: Video</w:t>
      </w:r>
    </w:p>
    <w:p w:rsidR="008C24C8" w:rsidRDefault="008C24C8" w:rsidP="008C24C8">
      <w:r>
        <w:t>Digital signal: Dijital sinyal</w:t>
      </w:r>
    </w:p>
    <w:p w:rsidR="008C24C8" w:rsidRDefault="008C24C8" w:rsidP="008C24C8">
      <w:r>
        <w:t>Resolution: Çözünürlük</w:t>
      </w:r>
    </w:p>
    <w:p w:rsidR="008C24C8" w:rsidRDefault="008C24C8" w:rsidP="008C24C8">
      <w:r>
        <w:t>Lighting conditions: Aydınlatma koşulları</w:t>
      </w:r>
    </w:p>
    <w:p w:rsidR="008C24C8" w:rsidRDefault="008C24C8" w:rsidP="008C24C8">
      <w:r>
        <w:t>Image processing: Görüntü işleme</w:t>
      </w:r>
    </w:p>
    <w:p w:rsidR="008C24C8" w:rsidRDefault="008C24C8" w:rsidP="008C24C8">
      <w:r>
        <w:t>Enhance: Geliştirme</w:t>
      </w:r>
    </w:p>
    <w:p w:rsidR="008C24C8" w:rsidRDefault="008C24C8" w:rsidP="008C24C8">
      <w:r>
        <w:t>Features: Özellikler</w:t>
      </w:r>
    </w:p>
    <w:p w:rsidR="008C24C8" w:rsidRDefault="008C24C8" w:rsidP="008C24C8">
      <w:r>
        <w:t>Patterns: Desenler</w:t>
      </w:r>
    </w:p>
    <w:p w:rsidR="008C24C8" w:rsidRDefault="008C24C8" w:rsidP="008C24C8">
      <w:r>
        <w:t>Video conferencing: Video konferans</w:t>
      </w:r>
    </w:p>
    <w:p w:rsidR="008C24C8" w:rsidRDefault="008C24C8" w:rsidP="008C24C8">
      <w:r>
        <w:t>Security: Güvenlik</w:t>
      </w:r>
    </w:p>
    <w:p w:rsidR="008C24C8" w:rsidRDefault="008C24C8" w:rsidP="008C24C8">
      <w:r>
        <w:t>Robotics: Robotik</w:t>
      </w:r>
    </w:p>
    <w:p w:rsidR="00A17FF6" w:rsidRDefault="008C24C8" w:rsidP="008C24C8">
      <w:r>
        <w:t>Privacy: Gizlilik</w:t>
      </w:r>
    </w:p>
    <w:p w:rsidR="00A17FF6" w:rsidRPr="005A025B" w:rsidRDefault="00A17FF6" w:rsidP="009410B5">
      <w:pPr>
        <w:pStyle w:val="altbalk"/>
      </w:pPr>
      <w:r>
        <w:t>Use</w:t>
      </w:r>
      <w:r w:rsidRPr="005A025B">
        <w:t xml:space="preserve"> Terms In </w:t>
      </w:r>
      <w:r>
        <w:t>a Sentence</w:t>
      </w:r>
    </w:p>
    <w:p w:rsidR="008C24C8" w:rsidRDefault="008C24C8" w:rsidP="008C24C8">
      <w:r>
        <w:t>"Cameras are used for Image capture, both still and moving images.</w:t>
      </w:r>
    </w:p>
    <w:p w:rsidR="008C24C8" w:rsidRDefault="008C24C8" w:rsidP="008C24C8">
      <w:r>
        <w:t>"Video cameras have become essential in film and television production, allowing for Digital signal capturing and editing."</w:t>
      </w:r>
    </w:p>
    <w:p w:rsidR="008C24C8" w:rsidRDefault="008C24C8" w:rsidP="008C24C8">
      <w:r>
        <w:t>"The Resolution of a camera affects the quality of an image, and it is measured in pixels."</w:t>
      </w:r>
    </w:p>
    <w:p w:rsidR="008C24C8" w:rsidRDefault="008C24C8" w:rsidP="008C24C8">
      <w:r>
        <w:t>"Lighting conditions can greatly impact the quality of an image captured by a camera."</w:t>
      </w:r>
    </w:p>
    <w:p w:rsidR="008C24C8" w:rsidRDefault="008C24C8" w:rsidP="008C24C8">
      <w:r>
        <w:t>"Image processing techniques are used to Enhance the quality of images and adjust for lighting conditions."</w:t>
      </w:r>
    </w:p>
    <w:p w:rsidR="008C24C8" w:rsidRDefault="008C24C8" w:rsidP="008C24C8">
      <w:r>
        <w:t>"Some camera features include a built-in flash, autofocus, and manual settings."</w:t>
      </w:r>
    </w:p>
    <w:p w:rsidR="008C24C8" w:rsidRDefault="008C24C8" w:rsidP="008C24C8">
      <w:r>
        <w:t>"Cameras are able to detect certain Patterns in images and can even be used for facial recognition."</w:t>
      </w:r>
    </w:p>
    <w:p w:rsidR="008C24C8" w:rsidRDefault="008C24C8" w:rsidP="008C24C8">
      <w:r>
        <w:t>"Video conferencing has become more popular with the development of high-quality cameras."</w:t>
      </w:r>
    </w:p>
    <w:p w:rsidR="008C24C8" w:rsidRDefault="008C24C8" w:rsidP="008C24C8">
      <w:r>
        <w:lastRenderedPageBreak/>
        <w:t>"Security cameras are equipped with cameras and used to monitor and protect a specific area."</w:t>
      </w:r>
    </w:p>
    <w:p w:rsidR="008C24C8" w:rsidRDefault="008C24C8" w:rsidP="008C24C8">
      <w:r>
        <w:t>"Robotics is an increasingly popular application for cameras, as they are used for visual data collection and processing."</w:t>
      </w:r>
    </w:p>
    <w:p w:rsidR="00A17FF6" w:rsidRDefault="008C24C8" w:rsidP="008C24C8">
      <w:r>
        <w:t>"Privacy is an important consideration when using cameras, particularly when it comes to public surveillance and the collection of personal data."</w:t>
      </w:r>
    </w:p>
    <w:p w:rsidR="00966F16" w:rsidRDefault="00966F16">
      <w:pPr>
        <w:jc w:val="left"/>
      </w:pPr>
      <w:r>
        <w:br w:type="page"/>
      </w:r>
    </w:p>
    <w:p w:rsidR="00A17FF6" w:rsidRDefault="006C62EE" w:rsidP="006C62EE">
      <w:pPr>
        <w:pStyle w:val="Heading1"/>
      </w:pPr>
      <w:bookmarkStart w:id="12" w:name="_Toc124286635"/>
      <w:r>
        <w:lastRenderedPageBreak/>
        <w:t>Word Processing</w:t>
      </w:r>
      <w:bookmarkEnd w:id="12"/>
    </w:p>
    <w:p w:rsidR="006C62EE" w:rsidRDefault="006C62EE" w:rsidP="006C62EE">
      <w:r>
        <w:t>Word processing is a computer application that allows users to create, edit, and format text documents. One of the most commonly used word processing programs is Microsoft Word, which is part of the Microsoft Office Suite. Other popular word processing programs include Google Docs, Apple Pages, and LibreOffice Writer.</w:t>
      </w:r>
    </w:p>
    <w:p w:rsidR="006C62EE" w:rsidRDefault="006C62EE" w:rsidP="006C62EE">
      <w:r>
        <w:t>Word processing programs provide a range of tools and features that make it easy to create professional-looking documents. These include tools for formatting text, such as font size, color, and style; tools for organizing and structuring text, such as headings, bullet points, and numbered lists; and tools for inserting and formatting images, tables, and other multimedia elements.</w:t>
      </w:r>
    </w:p>
    <w:p w:rsidR="006C62EE" w:rsidRDefault="006C62EE" w:rsidP="006C62EE">
      <w:r>
        <w:t>One of the main advantages of word processing over traditional methods of creating documents, such as typewriters and handwriting, is its ability to make global changes to the document. This feature is known as "find and replace" and allows users to quickly replace words, phrases, or formatting throughout the document. This can save a significant amount of time, particularly for large documents. Additionally, undo and redo function allows users to correct mistakes or change the previous actions.</w:t>
      </w:r>
    </w:p>
    <w:p w:rsidR="006C62EE" w:rsidRDefault="006C62EE" w:rsidP="006C62EE">
      <w:r>
        <w:t>Another important feature of word processing programs is the ability to collaborate in real-time on a document with other people. This is made possible by cloud-based word processing programs such as Google Docs, which allow multiple users to access and edit the same document at the same time. This feature can be very useful in a work environment, as it allows multiple people to work on a document simultaneously without the need for sending multiple versions back and forth via email.</w:t>
      </w:r>
    </w:p>
    <w:p w:rsidR="00891618" w:rsidRDefault="006C62EE" w:rsidP="00891618">
      <w:r w:rsidRPr="006C62EE">
        <w:t>Word processing programs also have built-in tools for reviewing and commenting on documents. This allows users to provide feedback on a</w:t>
      </w:r>
      <w:r>
        <w:t xml:space="preserve"> </w:t>
      </w:r>
      <w:r w:rsidR="00891618">
        <w:t>document, track changes, and add comments without altering the original document. This feature is particularly useful for collaborative work, as it allows multiple people to review and suggest changes to a document without the need for multiple versions. In addition, this feature allows users to see who made the changes and when.</w:t>
      </w:r>
    </w:p>
    <w:p w:rsidR="00891618" w:rsidRDefault="00891618" w:rsidP="00891618">
      <w:r>
        <w:t>Another important feature of word processing programs is the ability to use templates. Templates are pre-designed documents that can be customized to suit specific needs. This can be very useful for creating documents such as letters, resumes, and reports, as it eliminates the need to format the document from scratch. Many word processing programs come with a wide range of templates to choose from, and users can also create their own templates for future use.</w:t>
      </w:r>
    </w:p>
    <w:p w:rsidR="00891618" w:rsidRDefault="00891618" w:rsidP="00891618">
      <w:r>
        <w:t xml:space="preserve">Word processing programs also have built-in tools for spell and grammar check, these tools are developed to help users to write documents free from spelling and grammar errors. This can be particularly useful for users who are not native speakers of the language they are </w:t>
      </w:r>
      <w:r>
        <w:lastRenderedPageBreak/>
        <w:t>writing in or for those who are not confident in their spelling and grammar skills. The spell-checking algorithm uses natural language processing to suggest correct spellings or grammar.</w:t>
      </w:r>
    </w:p>
    <w:p w:rsidR="006C62EE" w:rsidRDefault="00891618" w:rsidP="00891618">
      <w:r>
        <w:t>Furthermore, word processing programs allow users to export documents in a variety of file formats, such as PDF, HTML, and e-book formats. This allows users to share documents with others who may not have the same word processing program installed on their computer. Additionally, exporting documents as PDFs can also provide added security, as it prevents others from editing the document without permission.</w:t>
      </w:r>
    </w:p>
    <w:p w:rsidR="00A17FF6" w:rsidRPr="005A025B" w:rsidRDefault="00A17FF6" w:rsidP="009410B5">
      <w:pPr>
        <w:pStyle w:val="altbalk"/>
      </w:pPr>
      <w:r>
        <w:t>Dictionary</w:t>
      </w:r>
    </w:p>
    <w:p w:rsidR="00AD15B1" w:rsidRDefault="00AD15B1" w:rsidP="00AD15B1">
      <w:r>
        <w:t>Word processing: Kelime işleme, bir bilgisayar uygulamasıdır ve kullanıcıların metin belgelerini oluşturmasına, düzenlemesine ve biçimlendirmesine olanak tanır.</w:t>
      </w:r>
    </w:p>
    <w:p w:rsidR="00AD15B1" w:rsidRDefault="00AD15B1" w:rsidP="00AD15B1">
      <w:r>
        <w:t>Microsoft Word: Microsoft Word, Microsoft Office Suite'in bir parçasıdır.</w:t>
      </w:r>
    </w:p>
    <w:p w:rsidR="00AD15B1" w:rsidRDefault="00AD15B1" w:rsidP="00AD15B1">
      <w:r>
        <w:t>Google Docs: Google Docs, Apple Pages ve LibreOffice Writer gibi popüler kelime işleme programları arasındadır.</w:t>
      </w:r>
    </w:p>
    <w:p w:rsidR="00AD15B1" w:rsidRDefault="00AD15B1" w:rsidP="00AD15B1">
      <w:r>
        <w:t>Formatting: Biçimlendirme, yazının boyutunu, rengini ve stillerini değiştirmek için kullanılan araçlar</w:t>
      </w:r>
    </w:p>
    <w:p w:rsidR="00AD15B1" w:rsidRDefault="00AD15B1" w:rsidP="00AD15B1">
      <w:r>
        <w:t>Organizing and structuring text: Metnin düzenlenmesi ve yapılandırılması, başlıklar, madde işaretleri ve numaralı listeler gibi araçlar</w:t>
      </w:r>
    </w:p>
    <w:p w:rsidR="00AD15B1" w:rsidRDefault="00AD15B1" w:rsidP="00AD15B1">
      <w:r>
        <w:t>Inserting and formatting images, tables, and other multimedia elements: Resimler, tablolar ve diğer çoklu ortam elemanlarının eklenmesi ve biçimlendirilmesi</w:t>
      </w:r>
    </w:p>
    <w:p w:rsidR="00AD15B1" w:rsidRDefault="00AD15B1" w:rsidP="00AD15B1">
      <w:r>
        <w:t>Find and replace: Bul ve değiştir, belgedeki kelimeleri, cümleleri veya biçimlendirmeleri hızlı bir şekilde değiştirmek için kullanılan özellik</w:t>
      </w:r>
    </w:p>
    <w:p w:rsidR="00AD15B1" w:rsidRDefault="00AD15B1" w:rsidP="00AD15B1">
      <w:r>
        <w:t>Undo and redo: Geri al ve tekrar yap, kullanıcıların hata düzeltmesine veya önceki işlemleri değiştirmesine olanak tanır</w:t>
      </w:r>
    </w:p>
    <w:p w:rsidR="00AD15B1" w:rsidRDefault="00AD15B1" w:rsidP="00AD15B1">
      <w:r>
        <w:t>Real-time collaboration: Gerçek zamanlı işbirliği, birden fazla kişinin aynı belgede aynı anda çalışmasını sağlar.</w:t>
      </w:r>
    </w:p>
    <w:p w:rsidR="00AD15B1" w:rsidRDefault="00AD15B1" w:rsidP="00AD15B1">
      <w:r>
        <w:t>Reviewing and commenting: İnceleme ve yorum yapma, kullanıcıların belgede geri bildirim sunmasına, değişiklikleri izlemesine ve yorum yapmasına olanak tanır</w:t>
      </w:r>
    </w:p>
    <w:p w:rsidR="00AD15B1" w:rsidRDefault="00AD15B1" w:rsidP="00AD15B1">
      <w:r>
        <w:t>Templates: Şablonlar, önceden tasarlanmış belgelerdir ve spesifik ihtiyaclar için özelleştirilebilirler.</w:t>
      </w:r>
    </w:p>
    <w:p w:rsidR="00AD15B1" w:rsidRDefault="00AD15B1" w:rsidP="00AD15B1">
      <w:r>
        <w:t>Spell and grammar check: Yazım ve dilbilgisi kontrolü, kullanıcıların yazım ve dilbilgisi hatasız belgeler yazmasına yardımcı olan araçlar</w:t>
      </w:r>
    </w:p>
    <w:p w:rsidR="00A17FF6" w:rsidRDefault="00AD15B1" w:rsidP="00AD15B1">
      <w:r>
        <w:lastRenderedPageBreak/>
        <w:t>Exporting documents: Dökümanları dışa aktarma, belgelerin PDF, HTML ve e-kitap formatları gibi çeşitli dosya formatlarına dışa aktarılmasına olanak tanır</w:t>
      </w:r>
    </w:p>
    <w:p w:rsidR="00A17FF6" w:rsidRDefault="00A17FF6" w:rsidP="009410B5">
      <w:pPr>
        <w:pStyle w:val="altbalk"/>
      </w:pPr>
      <w:r>
        <w:t>Use</w:t>
      </w:r>
      <w:r w:rsidRPr="005A025B">
        <w:t xml:space="preserve"> Terms In </w:t>
      </w:r>
      <w:r>
        <w:t>a Sentence</w:t>
      </w:r>
    </w:p>
    <w:p w:rsidR="002A4969" w:rsidRDefault="002A4969" w:rsidP="002A4969">
      <w:r>
        <w:t>"I used Microsoft Word's find and replace feature to quickly change all the instances of 'incorrect' to 'correct' throughout my document."</w:t>
      </w:r>
    </w:p>
    <w:p w:rsidR="002A4969" w:rsidRDefault="002A4969" w:rsidP="002A4969">
      <w:r>
        <w:t>"Real-time collaboration on Google Docs made it easy for our team to work on the report simultaneously"</w:t>
      </w:r>
    </w:p>
    <w:p w:rsidR="002A4969" w:rsidRDefault="002A4969" w:rsidP="002A4969">
      <w:r>
        <w:t>"I created a new template in Microsoft Word for our company's standard letter format."</w:t>
      </w:r>
    </w:p>
    <w:p w:rsidR="002A4969" w:rsidRDefault="002A4969" w:rsidP="002A4969">
      <w:r>
        <w:t>"I noticed several spelling errors when i try to check grammar and spell on my document using the built-in tools of my word processing program."</w:t>
      </w:r>
    </w:p>
    <w:p w:rsidR="008C24C8" w:rsidRDefault="002A4969" w:rsidP="002A4969">
      <w:r>
        <w:t>"I exported the final version of my report as a PDF so that my professor can open it without having to install the same word processing program that I used."</w:t>
      </w:r>
    </w:p>
    <w:p w:rsidR="00573DBD" w:rsidRDefault="00573DBD">
      <w:pPr>
        <w:jc w:val="left"/>
      </w:pPr>
      <w:r>
        <w:br w:type="page"/>
      </w:r>
    </w:p>
    <w:p w:rsidR="00573DBD" w:rsidRDefault="00573DBD" w:rsidP="00573DBD">
      <w:pPr>
        <w:pStyle w:val="Heading1"/>
      </w:pPr>
      <w:bookmarkStart w:id="13" w:name="_Toc124286636"/>
      <w:r>
        <w:lastRenderedPageBreak/>
        <w:t>Spreadsheets</w:t>
      </w:r>
      <w:bookmarkEnd w:id="13"/>
    </w:p>
    <w:p w:rsidR="00573DBD" w:rsidRDefault="00573DBD" w:rsidP="00573DBD">
      <w:r>
        <w:t>Spreadsheets are a powerful tool in computer science, commonly used for data analysis and management. They consist of a grid of cells, where each cell can contain a value or formula that can be used to perform calculations. The most popular spreadsheet software is Microsoft Excel, but there are also other alternatives such as Google Sheets and LibreOffice Calc.</w:t>
      </w:r>
    </w:p>
    <w:p w:rsidR="00573DBD" w:rsidRDefault="00573DBD" w:rsidP="00573DBD">
      <w:r>
        <w:t>One of the main advantages of spreadsheets is their ability to perform complex calculations using formulas. Formulas are expressions that can be written in a cell to perform mathematical operations on data. They use a specific syntax, such as =SUM(A1:A5) to add the values of a range of cells. Formulas can also reference other cells in the spreadsheet, allowing for more complex calculations.</w:t>
      </w:r>
    </w:p>
    <w:p w:rsidR="00573DBD" w:rsidRDefault="00573DBD" w:rsidP="00573DBD">
      <w:r>
        <w:t>Spreadsheets also have the ability to create charts and graphs, which can be used to visually represent data in a more meaningful way. This feature is especially useful for data analysis, as it allows for a quick and easy way to identify patterns and trends. Different types of charts and graphs can be created, such as bar charts, line charts, and pie charts.</w:t>
      </w:r>
    </w:p>
    <w:p w:rsidR="00573DBD" w:rsidRDefault="00573DBD" w:rsidP="00573DBD">
      <w:r>
        <w:t>One of the most important functions of a spreadsheet is its ability to sort and filter data. This feature allows the user to rearrange the data in a spreadsheet in a specific order, such as alphabetically or numerically. Filtering data allows the user to only view specific rows of data based on certain criteria, such as displaying only rows where the value in a certain column is greater than a certain number.</w:t>
      </w:r>
    </w:p>
    <w:p w:rsidR="00573DBD" w:rsidRDefault="00573DBD" w:rsidP="00573DBD">
      <w:r>
        <w:t>Another powerful feature of spreadsheets is the use of macros. Macros are small programs that can be written to automate repetitive tasks in a spreadsheet. They can be used to perform a series of actions, such as copying data from one sheet to another, or formatting a range of cells. Macros can also be used to create custom functions that can be reused in the spreadsheet.</w:t>
      </w:r>
    </w:p>
    <w:p w:rsidR="00573DBD" w:rsidRDefault="00573DBD" w:rsidP="00573DBD">
      <w:r>
        <w:t>Spreadsheets also have built-in tools for error checking and validation. This feature allows the user to identify errors in the data, such as incorrect formulas or data that is out of range. It also helps to ensure the accuracy of the data by checking the values entered against a set of rules or conditions.</w:t>
      </w:r>
    </w:p>
    <w:p w:rsidR="00573DBD" w:rsidRDefault="00573DBD" w:rsidP="00573DBD">
      <w:r>
        <w:t>Furthermore, Spreadsheets can be easily integrated with other computer software, such as databases and programming languages, making it possible to work with large amount of data, automating the process and performing more complex analysis and manipulation.</w:t>
      </w:r>
    </w:p>
    <w:p w:rsidR="00573DBD" w:rsidRDefault="00573DBD" w:rsidP="00573DBD">
      <w:r>
        <w:t>Overall, spreadsheets are a powerful tool in computer science that can be used for a variety of purposes, including data analysis, management and manipulation. With the wide range of features and functions, such as formulas, charts and graphs, sorting and filtering, macros and error checking, spreadsheet software has become an essential tool for many professionals in the field.</w:t>
      </w:r>
    </w:p>
    <w:p w:rsidR="008C24C8" w:rsidRPr="005A025B" w:rsidRDefault="008C24C8" w:rsidP="009410B5">
      <w:pPr>
        <w:pStyle w:val="altbalk"/>
      </w:pPr>
      <w:r>
        <w:lastRenderedPageBreak/>
        <w:t>Dictionary</w:t>
      </w:r>
    </w:p>
    <w:p w:rsidR="00493313" w:rsidRDefault="00493313" w:rsidP="00493313">
      <w:r>
        <w:t>Spreadsheets: Elektronik tablo, veri analizi ve yönetimi için güçlü bir araçtır.</w:t>
      </w:r>
    </w:p>
    <w:p w:rsidR="00493313" w:rsidRDefault="00493313" w:rsidP="00493313">
      <w:r>
        <w:t>Cells: Hücreler, her hücrenin bir değer veya formül içerebileceği bir ızgaradır.</w:t>
      </w:r>
    </w:p>
    <w:p w:rsidR="00493313" w:rsidRDefault="00493313" w:rsidP="00493313">
      <w:r>
        <w:t>Microsoft Excel: En popüler elektronik tablo yazılımı.</w:t>
      </w:r>
    </w:p>
    <w:p w:rsidR="00493313" w:rsidRDefault="00493313" w:rsidP="00493313">
      <w:r>
        <w:t>Google Sheets and LibreOffice Calc: Microsoft Excel alternatifleri.</w:t>
      </w:r>
    </w:p>
    <w:p w:rsidR="00493313" w:rsidRDefault="00493313" w:rsidP="00493313">
      <w:r>
        <w:t>Formulas: Formüller, veriler üzerinde matematik işlemleri gerçekleştiren ifadelerdir.</w:t>
      </w:r>
    </w:p>
    <w:p w:rsidR="00493313" w:rsidRDefault="00493313" w:rsidP="00493313">
      <w:r>
        <w:t>Data analysis: Veri analizi, verilerin anlamlı bir şekilde görselleştirilmesi için kullanılan grafikler ve çizelgeler.</w:t>
      </w:r>
    </w:p>
    <w:p w:rsidR="00493313" w:rsidRDefault="00493313" w:rsidP="00493313">
      <w:r>
        <w:t>Sorting and filtering: Sıralama ve filtreleme, verileri belirli bir sırada yeniden düzenlemek için kullanılan özellik.</w:t>
      </w:r>
    </w:p>
    <w:p w:rsidR="00493313" w:rsidRDefault="00493313" w:rsidP="00493313">
      <w:r>
        <w:t>Macros: Makrolar, elektronik tabloda tekrarlayan görevleri otomatikleştiren küçük programlardır.</w:t>
      </w:r>
    </w:p>
    <w:p w:rsidR="00493313" w:rsidRDefault="00493313" w:rsidP="00493313">
      <w:r>
        <w:t>Error checking and validation: Hata denetimi ve doğrulama, verilerdeki hataların belirlenmesi için kullanılan özellik.</w:t>
      </w:r>
    </w:p>
    <w:p w:rsidR="008C24C8" w:rsidRDefault="00493313" w:rsidP="00493313">
      <w:r>
        <w:t>Integration: Entegrasyon, veritabanları ve programlama dilleri gibi diğer bilgisayar yazılımları ile kolayca bütünleştirilebilir.</w:t>
      </w:r>
    </w:p>
    <w:p w:rsidR="008C24C8" w:rsidRPr="005A025B" w:rsidRDefault="008C24C8" w:rsidP="009410B5">
      <w:pPr>
        <w:pStyle w:val="altbalk"/>
      </w:pPr>
      <w:r>
        <w:t>Use</w:t>
      </w:r>
      <w:r w:rsidRPr="005A025B">
        <w:t xml:space="preserve"> Terms In </w:t>
      </w:r>
      <w:r>
        <w:t>a Sentence</w:t>
      </w:r>
    </w:p>
    <w:p w:rsidR="00493313" w:rsidRDefault="00493313" w:rsidP="00493313">
      <w:r>
        <w:t>"I used the formula =SUM(A1:A5) in my spreadsheet to calculate the total sum of the values in a range of cells."</w:t>
      </w:r>
    </w:p>
    <w:p w:rsidR="00493313" w:rsidRDefault="00493313" w:rsidP="00493313">
      <w:r>
        <w:t>"I created a line chart in my spreadsheet to visually represent the trend in my data analysis."</w:t>
      </w:r>
    </w:p>
    <w:p w:rsidR="00493313" w:rsidRDefault="00493313" w:rsidP="00493313">
      <w:r>
        <w:t>"I sorted the data in my spreadsheet alphabetically and then filtered it to only show rows where the value in column A is greater than 10."</w:t>
      </w:r>
    </w:p>
    <w:p w:rsidR="00493313" w:rsidRDefault="00493313" w:rsidP="00493313">
      <w:r>
        <w:t>"I recorded a macro in my spreadsheet to automate the process of copying data from one sheet to another."</w:t>
      </w:r>
    </w:p>
    <w:p w:rsidR="00493313" w:rsidRDefault="00493313" w:rsidP="00493313">
      <w:r>
        <w:t>"I used the built-in error checking and validation feature in my spreadsheet to ensure the accuracy of my data."</w:t>
      </w:r>
    </w:p>
    <w:p w:rsidR="008C24C8" w:rsidRDefault="00493313" w:rsidP="00493313">
      <w:r>
        <w:t>"I integrated my spreadsheet with a database to work with large amount of data and perform more complex analysis and manipulation."</w:t>
      </w:r>
    </w:p>
    <w:p w:rsidR="00493313" w:rsidRDefault="00493313">
      <w:pPr>
        <w:jc w:val="left"/>
      </w:pPr>
      <w:r>
        <w:br w:type="page"/>
      </w:r>
    </w:p>
    <w:p w:rsidR="00493313" w:rsidRDefault="00C91BF7" w:rsidP="00C91BF7">
      <w:pPr>
        <w:pStyle w:val="Heading1"/>
      </w:pPr>
      <w:bookmarkStart w:id="14" w:name="_Toc124286637"/>
      <w:r>
        <w:lastRenderedPageBreak/>
        <w:t>Presentation</w:t>
      </w:r>
      <w:r w:rsidR="005F5CD4">
        <w:t xml:space="preserve"> Software</w:t>
      </w:r>
      <w:bookmarkEnd w:id="14"/>
    </w:p>
    <w:p w:rsidR="00C91BF7" w:rsidRDefault="00C91BF7" w:rsidP="00C91BF7">
      <w:r>
        <w:t>Presentation software, also known as presentation graphics, is a computer software application that is used to create and display slideshows. The most widely used presentation software is Microsoft PowerPoint, but other alternatives include Google Slides and LibreOffice Impress.</w:t>
      </w:r>
    </w:p>
    <w:p w:rsidR="00C91BF7" w:rsidRDefault="00C91BF7" w:rsidP="00C91BF7">
      <w:r>
        <w:t>The main feature of presentation software is the ability to create slides, which can be used to display text, images, and other multimedia elements. Slides can be organized in a specific order, allowing the user to present information in a logical and coherent manner. Slides can also be easily formatted to change the appearance of text, images, and other elements. This includes features such as font style, color, size and alignment.</w:t>
      </w:r>
    </w:p>
    <w:p w:rsidR="00C91BF7" w:rsidRDefault="00C91BF7" w:rsidP="00C91BF7">
      <w:r>
        <w:t>One of the most important elements of a presentation is the use of transitions and animations. Transitions refer to the visual effects that are used to move between slides. Animations refer to the effects used to bring elements within a slide to life, such as having text or images appear on the slide in a specific order. These effects can be used to create a more engaging and dynamic presentation.</w:t>
      </w:r>
    </w:p>
    <w:p w:rsidR="00C91BF7" w:rsidRDefault="00C91BF7" w:rsidP="00C91BF7">
      <w:r>
        <w:t>Presentation software also have built-in templates, which are pre-designed slides that can be easily customized to suit specific needs. Templates can be used to create a consistent look and feel across all slides in a presentation, making it more professional and polished. Users can also create their own templates for future use.</w:t>
      </w:r>
    </w:p>
    <w:p w:rsidR="00C91BF7" w:rsidRDefault="00C91BF7" w:rsidP="00C91BF7">
      <w:r>
        <w:t>Another important feature of presentation software is the ability to collaborate in real-time with other people. This feature is commonly used in business or education setting, where multiple people are working on a presentation together. This feature enables multiple users to access and edit the same presentation simultaneously without the need for sending multiple versions back and forth via email.</w:t>
      </w:r>
    </w:p>
    <w:p w:rsidR="00C91BF7" w:rsidRDefault="00C91BF7" w:rsidP="00C91BF7">
      <w:r>
        <w:t>Furthermore, many presentation software have built-in tools for reviewing and commenting on presentations. This allows users to provide feedback on a presentation, track changes, and add comments without altering the original presentation. This feature is particularly useful for collaborative work, as it allows multiple people to review and suggest changes to a presentation without the need for multiple versions.</w:t>
      </w:r>
    </w:p>
    <w:p w:rsidR="00C91BF7" w:rsidRDefault="00C91BF7" w:rsidP="00C91BF7">
      <w:r>
        <w:t>Finally, Presentation software also has the capability to export presentations in a variety of file formats, such as PDF, video and HTML. This allows users to share presentations with others who may not have the same software installed on their computer, and also to have a backup version for future use or for publishing online.</w:t>
      </w:r>
    </w:p>
    <w:p w:rsidR="008C24C8" w:rsidRDefault="00C91BF7" w:rsidP="00C91BF7">
      <w:r>
        <w:t xml:space="preserve">Overall, presentation software is a powerful tool in computer science that can be used for a variety of purposes, including creating and delivering presentations, data analysis and management. With the wide range of features and functions, such as slide formatting, transitions and animations, templates, real-time collaboration, reviewing and commenting, </w:t>
      </w:r>
      <w:r>
        <w:lastRenderedPageBreak/>
        <w:t>and exporting, presentation software has become an essential tool for many professionals in the field, including business, education and marketing.</w:t>
      </w:r>
    </w:p>
    <w:p w:rsidR="008C24C8" w:rsidRPr="005A025B" w:rsidRDefault="008C24C8" w:rsidP="009410B5">
      <w:pPr>
        <w:pStyle w:val="altbalk"/>
      </w:pPr>
      <w:r>
        <w:t>Dictionary</w:t>
      </w:r>
    </w:p>
    <w:p w:rsidR="00C91BF7" w:rsidRDefault="00C91BF7" w:rsidP="00C91BF7">
      <w:r>
        <w:t>Presentation software: Sunum yazılımı, slayt gösterileri oluşturmak ve göstermek için kullanılan bir bilgisayar yazılımıdır.</w:t>
      </w:r>
    </w:p>
    <w:p w:rsidR="00C91BF7" w:rsidRDefault="00C91BF7" w:rsidP="00C91BF7">
      <w:r>
        <w:t>Microsoft PowerPoint: En yaygın olarak kullanılan sunum yazılımıdır.</w:t>
      </w:r>
    </w:p>
    <w:p w:rsidR="00C91BF7" w:rsidRDefault="00C91BF7" w:rsidP="00C91BF7">
      <w:r>
        <w:t>Google Slides and LibreOffice Impress: Microsoft PowerPoint alternatifleri</w:t>
      </w:r>
    </w:p>
    <w:p w:rsidR="00C91BF7" w:rsidRDefault="00C91BF7" w:rsidP="00C91BF7">
      <w:r>
        <w:t>Slides: Slaytlar, metin, resim ve diğer çoklu ortam elemanlarının görüntülenmesi için kullanılan yerdir.</w:t>
      </w:r>
    </w:p>
    <w:p w:rsidR="00C91BF7" w:rsidRDefault="00C91BF7" w:rsidP="00C91BF7">
      <w:r>
        <w:t>Transitions: Geçişler, slaytlar arasında kullanılan görsel efektlerdir.</w:t>
      </w:r>
    </w:p>
    <w:p w:rsidR="00C91BF7" w:rsidRDefault="00C91BF7" w:rsidP="00C91BF7">
      <w:r>
        <w:t>Animations: Animasyonlar, slayt içindeki elemanları canlandırmak için kullanılan efektlerdir.</w:t>
      </w:r>
    </w:p>
    <w:p w:rsidR="00C91BF7" w:rsidRDefault="00C91BF7" w:rsidP="00C91BF7">
      <w:r>
        <w:t>Templates: Şablonlar, önceden tasarlanmış slaytlarıdır ve özel ihtiyaclar için özelleştirilebilirler.</w:t>
      </w:r>
    </w:p>
    <w:p w:rsidR="00C91BF7" w:rsidRDefault="00C91BF7" w:rsidP="00C91BF7">
      <w:r>
        <w:t>Real-time collaboration: Gerçek zamanlı işbirliği, birden fazla kişinin aynı sunumda aynı anda çalışmasını sağlar.</w:t>
      </w:r>
    </w:p>
    <w:p w:rsidR="00C91BF7" w:rsidRDefault="00C91BF7" w:rsidP="00C91BF7">
      <w:r>
        <w:t>Reviewing and commenting: İnceleme ve yorum yapma, kullanıcıların sunuma geri bildirim sunmasına, değişiklikleri izlemesine ve yorum yapmasına olanak tanır.</w:t>
      </w:r>
    </w:p>
    <w:p w:rsidR="008C24C8" w:rsidRDefault="00C91BF7" w:rsidP="00C91BF7">
      <w:r>
        <w:t>Exporting: Dışa aktarma, sunumların PDF, video ve HTML gibi çeşitli dosya formatlarına dışa aktarılmasına olanak tanır.</w:t>
      </w:r>
    </w:p>
    <w:p w:rsidR="008C24C8" w:rsidRPr="005A025B" w:rsidRDefault="008C24C8" w:rsidP="009410B5">
      <w:pPr>
        <w:pStyle w:val="altbalk"/>
      </w:pPr>
      <w:r>
        <w:t>Use</w:t>
      </w:r>
      <w:r w:rsidRPr="005A025B">
        <w:t xml:space="preserve"> Terms In </w:t>
      </w:r>
      <w:r>
        <w:t>a Sentence</w:t>
      </w:r>
    </w:p>
    <w:p w:rsidR="00F7204F" w:rsidRDefault="00F7204F" w:rsidP="00F7204F">
      <w:r>
        <w:t>"I used the slide formatting features in my presentation software to change the font style and color of my text."</w:t>
      </w:r>
    </w:p>
    <w:p w:rsidR="00F7204F" w:rsidRDefault="00F7204F" w:rsidP="00F7204F">
      <w:r>
        <w:t>"I added transition effects between slides to make my presentation more dynamic and engaging."</w:t>
      </w:r>
    </w:p>
    <w:p w:rsidR="00F7204F" w:rsidRDefault="00F7204F" w:rsidP="00F7204F">
      <w:r>
        <w:t>"I used the built-in templates in my presentation software to create a consistent look and feel throughout my presentation."</w:t>
      </w:r>
    </w:p>
    <w:p w:rsidR="00F7204F" w:rsidRDefault="00F7204F" w:rsidP="00F7204F">
      <w:r>
        <w:t>"I collaborated in real-time with my colleagues on our company's presentation using Google Slides."</w:t>
      </w:r>
    </w:p>
    <w:p w:rsidR="00F7204F" w:rsidRDefault="00F7204F" w:rsidP="00F7204F">
      <w:r>
        <w:lastRenderedPageBreak/>
        <w:t>"I used the reviewing and commenting feature in my presentation software to get feedback from my team before the final presentation."</w:t>
      </w:r>
    </w:p>
    <w:p w:rsidR="008C24C8" w:rsidRDefault="00F7204F" w:rsidP="00F7204F">
      <w:r>
        <w:t>"I exported my final presentation in PDF format, so that my audience can easily access it on any device."</w:t>
      </w:r>
    </w:p>
    <w:p w:rsidR="00F7204F" w:rsidRDefault="00F7204F">
      <w:pPr>
        <w:jc w:val="left"/>
      </w:pPr>
      <w:r>
        <w:br w:type="page"/>
      </w:r>
    </w:p>
    <w:p w:rsidR="00F7204F" w:rsidRDefault="005817CE" w:rsidP="005817CE">
      <w:pPr>
        <w:pStyle w:val="Heading1"/>
      </w:pPr>
      <w:bookmarkStart w:id="15" w:name="_Toc124286638"/>
      <w:r>
        <w:lastRenderedPageBreak/>
        <w:t>Databases</w:t>
      </w:r>
      <w:bookmarkEnd w:id="15"/>
    </w:p>
    <w:p w:rsidR="005817CE" w:rsidRDefault="005817CE" w:rsidP="005817CE">
      <w:r>
        <w:t>Databases are a fundamental part of computer science, used for storing and managing large amounts of data. They are organized collections of data that can be easily accessed, managed and updated. The most widely used database management system is Microsoft SQL Server, but other alternatives include MySQL and Oracle.</w:t>
      </w:r>
    </w:p>
    <w:p w:rsidR="005817CE" w:rsidRDefault="005817CE" w:rsidP="005817CE">
      <w:r>
        <w:t>The core structure of a database is a table, which is a collection of data organized in a specific format, with rows and columns. Each row in a table represents a single record, and each column represents a field of data within that record. Tables can be related to each other through the use of keys, which are used to establish connections between different tables. This allows for the organization of data in a logical and efficient manner.</w:t>
      </w:r>
    </w:p>
    <w:p w:rsidR="005817CE" w:rsidRDefault="005817CE" w:rsidP="005817CE">
      <w:r>
        <w:t>One of the key features of a database is the use of a query language, such as SQL (Structured Query Language). This is a programming language used to manage and manipulate data in a database. It allows users to retrieve, insert, update and delete data within a database. Queries can also be used to filter and sort data, and to join multiple tables together. This allows users to extract specific information from a large dataset.</w:t>
      </w:r>
    </w:p>
    <w:p w:rsidR="005817CE" w:rsidRDefault="005817CE" w:rsidP="005817CE">
      <w:r>
        <w:t>Another important feature of databases is data security. Databases typically have a system of user access controls and permissions, which determine who can access and make changes to the data. This ensures that only authorized users can access sensitive information. Additionally, data encryption can be used to protect the data from unauthorized access and hacking attempts.</w:t>
      </w:r>
    </w:p>
    <w:p w:rsidR="005817CE" w:rsidRDefault="005817CE" w:rsidP="005817CE">
      <w:r>
        <w:t>Databases also have built-in tools for backup and recovery. This feature allows users to create a copy of the data and store it in a separate location, in case of data loss or corruption. This ensures that the data can be recovered in the event of a disaster or other unexpected problem. Additionally, there are also software for replication, which allow to mirror the same data in multiple location to prevent data loss.</w:t>
      </w:r>
    </w:p>
    <w:p w:rsidR="005817CE" w:rsidRDefault="005817CE" w:rsidP="005817CE">
      <w:r>
        <w:t>Furthermore, Databases can be integrated with other software, such as programming languages and spreadsheets. This allows for the creation of more powerful and complex applications, as well as the automation of data-related tasks.</w:t>
      </w:r>
    </w:p>
    <w:p w:rsidR="008C24C8" w:rsidRDefault="005817CE" w:rsidP="005817CE">
      <w:r>
        <w:t>Overall, databases are an essential part of computer science, providing a powerful tool for the storage and management of large amounts of data. With features such as data organization, query languages, data security, backup and recovery and integration with other software, databases have become a fundamental part of many industries, such as business, finance, and healthcare.</w:t>
      </w:r>
    </w:p>
    <w:p w:rsidR="008C24C8" w:rsidRPr="005A025B" w:rsidRDefault="008C24C8" w:rsidP="009410B5">
      <w:pPr>
        <w:pStyle w:val="altbalk"/>
      </w:pPr>
      <w:r>
        <w:t>Dictionary</w:t>
      </w:r>
    </w:p>
    <w:p w:rsidR="005817CE" w:rsidRDefault="005817CE" w:rsidP="005817CE">
      <w:r>
        <w:lastRenderedPageBreak/>
        <w:t>Database: Veritabanları, büyük miktarlardaki verilerin saklanması ve yönetilmesi için kullanılan temel bir parçasıdır.</w:t>
      </w:r>
    </w:p>
    <w:p w:rsidR="005817CE" w:rsidRDefault="005817CE" w:rsidP="005817CE">
      <w:r>
        <w:t>Microsoft SQL Server: En yaygın olarak kullanılan veritabanı yönetim sistemidir.</w:t>
      </w:r>
    </w:p>
    <w:p w:rsidR="005817CE" w:rsidRDefault="005817CE" w:rsidP="005817CE">
      <w:r>
        <w:t>MySQL and Oracle: Microsoft SQL Server alternatifleri</w:t>
      </w:r>
    </w:p>
    <w:p w:rsidR="005817CE" w:rsidRDefault="005817CE" w:rsidP="005817CE">
      <w:r>
        <w:t>Table: Tablo, belirli bir formatda, satırlar ve sütunlarla düzenlenmiş verilerin bir koleksiyonudur.</w:t>
      </w:r>
    </w:p>
    <w:p w:rsidR="005817CE" w:rsidRDefault="005817CE" w:rsidP="005817CE">
      <w:r>
        <w:t>Keys: Anahtarlar, tablo arasındaki bağlantıları oluşturmak için kullanılır.</w:t>
      </w:r>
    </w:p>
    <w:p w:rsidR="005817CE" w:rsidRDefault="005817CE" w:rsidP="005817CE">
      <w:r>
        <w:t>SQL: SQL (Yapılandırılmış Sorgu Dili), veritabanı içindeki veriyi yönetmek ve manipüle etmek için kullanılan bir programlama dildir.</w:t>
      </w:r>
    </w:p>
    <w:p w:rsidR="005817CE" w:rsidRDefault="005817CE" w:rsidP="005817CE">
      <w:r>
        <w:t>Data security: Veri güvenliği, kimin verilere erişebileceği ve verilere yapabileceği değişiklikleri belirleyen kullanıcı erişim kontrolleri ve izinleri içerir.</w:t>
      </w:r>
    </w:p>
    <w:p w:rsidR="005817CE" w:rsidRDefault="005817CE" w:rsidP="005817CE">
      <w:r>
        <w:t>Backup and recovery: Yedekleme ve geri yükleme, verinin kopyasının başka bir konumda saklanmasını sağlar.</w:t>
      </w:r>
    </w:p>
    <w:p w:rsidR="008C24C8" w:rsidRDefault="005817CE" w:rsidP="005817CE">
      <w:r>
        <w:t>Integration: Entegrasyon, diğer yazılımlar ile bütünleştirilmesine olanak tanır.</w:t>
      </w:r>
    </w:p>
    <w:p w:rsidR="008C24C8" w:rsidRPr="005A025B" w:rsidRDefault="008C24C8" w:rsidP="009410B5">
      <w:pPr>
        <w:pStyle w:val="altbalk"/>
      </w:pPr>
      <w:r>
        <w:t>Use</w:t>
      </w:r>
      <w:r w:rsidRPr="005A025B">
        <w:t xml:space="preserve"> Terms In </w:t>
      </w:r>
      <w:r>
        <w:t>a Sentence</w:t>
      </w:r>
    </w:p>
    <w:p w:rsidR="005817CE" w:rsidRDefault="005817CE" w:rsidP="005817CE">
      <w:r>
        <w:t>"I used a query language such as SQL to retrieve specific information from the database."</w:t>
      </w:r>
    </w:p>
    <w:p w:rsidR="005817CE" w:rsidRDefault="005817CE" w:rsidP="005817CE">
      <w:r>
        <w:t>"I set up keys to establish connections between different tables in my database."</w:t>
      </w:r>
    </w:p>
    <w:p w:rsidR="005817CE" w:rsidRDefault="005817CE" w:rsidP="005817CE">
      <w:r>
        <w:t>"I used data security measures, such as user access controls and encryption, to protect sensitive information in my database."</w:t>
      </w:r>
    </w:p>
    <w:p w:rsidR="005817CE" w:rsidRDefault="005817CE" w:rsidP="005817CE">
      <w:r>
        <w:t>"I created a backup of my database using the built-in backup and recovery tool, in case of data loss or corruption"</w:t>
      </w:r>
    </w:p>
    <w:p w:rsidR="005817CE" w:rsidRDefault="005817CE" w:rsidP="005817CE">
      <w:r>
        <w:t>"I integrated my database with a programming language to automate data-related tasks."</w:t>
      </w:r>
    </w:p>
    <w:p w:rsidR="008C24C8" w:rsidRDefault="005817CE" w:rsidP="005817CE">
      <w:r>
        <w:t>"I used Microsoft SQL Server as my database management system, to handle large amount of data and perform complex queries"</w:t>
      </w:r>
    </w:p>
    <w:p w:rsidR="005817CE" w:rsidRDefault="005817CE">
      <w:pPr>
        <w:jc w:val="left"/>
      </w:pPr>
      <w:r>
        <w:br w:type="page"/>
      </w:r>
    </w:p>
    <w:p w:rsidR="005817CE" w:rsidRDefault="00F53BB9" w:rsidP="00F53BB9">
      <w:pPr>
        <w:pStyle w:val="Heading1"/>
      </w:pPr>
      <w:bookmarkStart w:id="16" w:name="_Toc124286639"/>
      <w:r>
        <w:lastRenderedPageBreak/>
        <w:t>File Formats</w:t>
      </w:r>
      <w:bookmarkEnd w:id="16"/>
    </w:p>
    <w:p w:rsidR="00F53BB9" w:rsidRDefault="00F53BB9" w:rsidP="00F53BB9">
      <w:r>
        <w:t>Recognizing file formats is an essential part of computer science, as it enables the proper handling and processing of different types of files. A file format is a standard way of encoding information for storage in a computer file. The most common file formats include text files, image files, audio files, and video files.</w:t>
      </w:r>
    </w:p>
    <w:p w:rsidR="00F53BB9" w:rsidRDefault="00F53BB9" w:rsidP="00F53BB9">
      <w:r>
        <w:t>A file format can be determined by its file extension, which is the set of characters that come after the period in the file name. For example, a file named "document.txt" has a file extension of ".txt," indicating that it is a text file. The file extension gives the computer and software a hint on how to handle the file. For example, when a user double-clicks on a file with a ".txt" file extension, the computer will open the file in a text editor.</w:t>
      </w:r>
    </w:p>
    <w:p w:rsidR="00F53BB9" w:rsidRDefault="00F53BB9" w:rsidP="00F53BB9">
      <w:r>
        <w:t>Another way to recognize file formats is by looking at the file's header. A file header is a set of bytes at the beginning of a file that contain information about the file format, such as the file type, version, and encoding. By analyzing the header, software can determine the file format and process it accordingly.</w:t>
      </w:r>
    </w:p>
    <w:p w:rsidR="00F53BB9" w:rsidRDefault="00F53BB9" w:rsidP="00F53BB9">
      <w:r>
        <w:t>One of the most important computer science terms related to recognizing file formats is "MIME type". MIME stands for Multipurpose Internet Mail Extensions and it's a way of identifying files on the Internet according to their nature and format. MIME types are used by the Internet Assigned Numbers Authority (IANA) to specify the format of a file. For example, a file with MIME type "text/plain" is a plain text file, while a file with MIME type "image/jpeg" is a JPEG image file.</w:t>
      </w:r>
    </w:p>
    <w:p w:rsidR="00F53BB9" w:rsidRDefault="00F53BB9" w:rsidP="00F53BB9">
      <w:r>
        <w:t>Another important computer science term related to recognizing file formats is "codec". A codec is a software or hardware that is used to encode or decode digital media files, such as audio and video. Codecs are used to compress and decompress the media file to make it smaller in size. For example, the H.264 codec is used to compress and decompress video files in the MP4 format.</w:t>
      </w:r>
    </w:p>
    <w:p w:rsidR="00F53BB9" w:rsidRDefault="00F53BB9" w:rsidP="00F53BB9">
      <w:r>
        <w:t>There are various libraries and tools available to help programmers with recognizing file formats and MIME types, some popular examples include libmagic, Apache Tika, and file-magic. These libraries are often used in programs such as media players, file managers, and file converters. They are designed to make it easy for programmers to identify and handle different file formats.</w:t>
      </w:r>
    </w:p>
    <w:p w:rsidR="008C24C8" w:rsidRDefault="00F53BB9" w:rsidP="00F53BB9">
      <w:r>
        <w:t>Overall, recognizing file formats is a critical part of computer science, as it enables the proper handling and processing of different types of files. By using file extensions, headers, MIME types and codecs, software can determine the file format and process it accordingly. This is essential for a wide range of applications such as media players, file managers, and file converters.</w:t>
      </w:r>
    </w:p>
    <w:p w:rsidR="008C24C8" w:rsidRPr="005A025B" w:rsidRDefault="008C24C8" w:rsidP="009410B5">
      <w:pPr>
        <w:pStyle w:val="altbalk"/>
      </w:pPr>
      <w:r>
        <w:t>Dictionary</w:t>
      </w:r>
    </w:p>
    <w:p w:rsidR="00F53BB9" w:rsidRDefault="00F53BB9" w:rsidP="00F53BB9">
      <w:r>
        <w:lastRenderedPageBreak/>
        <w:t>File format: Dosya formatı, bilgilerin depolanması için kullanılan bir standarttır.</w:t>
      </w:r>
    </w:p>
    <w:p w:rsidR="00F53BB9" w:rsidRDefault="00F53BB9" w:rsidP="00F53BB9">
      <w:r>
        <w:t>File extension: Dosya uzantısı, dosya adının sonunda yer alan karakterlerdir ve dosya formatını belirtir. Örneğin, "document.txt" dosyası bir metin dosyasıdır.</w:t>
      </w:r>
    </w:p>
    <w:p w:rsidR="00F53BB9" w:rsidRDefault="00F53BB9" w:rsidP="00F53BB9">
      <w:r>
        <w:t>File header: Dosya başlığı, dosya formatı hakkında bilgi içeren, dosyanın başında yer alan bir bayttır.</w:t>
      </w:r>
    </w:p>
    <w:p w:rsidR="00F53BB9" w:rsidRDefault="00F53BB9" w:rsidP="00F53BB9">
      <w:r>
        <w:t>MIME type: MIME tipi, dosyaların internette tanımlanmasını sağlar.</w:t>
      </w:r>
    </w:p>
    <w:p w:rsidR="00F53BB9" w:rsidRDefault="00F53BB9" w:rsidP="00F53BB9">
      <w:r>
        <w:t>Codec: Codec, ses ve video dosyalarını sıkıştırmak ve açmak için kullanılan yazılım veya donanımdır.</w:t>
      </w:r>
    </w:p>
    <w:p w:rsidR="008C24C8" w:rsidRDefault="00F53BB9" w:rsidP="00F53BB9">
      <w:r>
        <w:t>libmagic, Apache Tika, and file-magic: dosya formatlarını tanımlamak için kullanılan kütüphaneler.</w:t>
      </w:r>
    </w:p>
    <w:p w:rsidR="008C24C8" w:rsidRDefault="008C24C8" w:rsidP="009410B5">
      <w:pPr>
        <w:pStyle w:val="altbalk"/>
      </w:pPr>
      <w:r>
        <w:t>Use</w:t>
      </w:r>
      <w:r w:rsidRPr="005A025B">
        <w:t xml:space="preserve"> Terms In </w:t>
      </w:r>
      <w:r>
        <w:t>a Sentence</w:t>
      </w:r>
    </w:p>
    <w:p w:rsidR="00F53BB9" w:rsidRDefault="00F53BB9" w:rsidP="00F53BB9">
      <w:r>
        <w:t>"I used the file extension '.txt' to determine that the file is a plain text file."</w:t>
      </w:r>
    </w:p>
    <w:p w:rsidR="00F53BB9" w:rsidRDefault="00F53BB9" w:rsidP="00F53BB9">
      <w:r>
        <w:t>"By analyzing the file header, the software was able to determine the file format and process it accordingly."</w:t>
      </w:r>
    </w:p>
    <w:p w:rsidR="00F53BB9" w:rsidRDefault="00F53BB9" w:rsidP="00F53BB9">
      <w:r>
        <w:t>"I used the MIME type 'image/jpeg' to identify that this is a JPEG image file."</w:t>
      </w:r>
    </w:p>
    <w:p w:rsidR="00F53BB9" w:rsidRDefault="00F53BB9" w:rsidP="00F53BB9">
      <w:r>
        <w:t>"I used the H.264 codec to compress and decompress video files in the MP4 format."</w:t>
      </w:r>
    </w:p>
    <w:p w:rsidR="00F53BB9" w:rsidRDefault="00F53BB9" w:rsidP="00F53BB9">
      <w:r>
        <w:t>"I used libraries such as Apache Tika to easily identify and handle different file formats in my program."</w:t>
      </w:r>
    </w:p>
    <w:p w:rsidR="00F53BB9" w:rsidRDefault="00F53BB9" w:rsidP="00F53BB9">
      <w:r>
        <w:t>"I made sure to check the file header before processing the file, to identify the file format correctly."</w:t>
      </w:r>
    </w:p>
    <w:p w:rsidR="00F53BB9" w:rsidRDefault="00F53BB9">
      <w:pPr>
        <w:jc w:val="left"/>
      </w:pPr>
      <w:r>
        <w:br w:type="page"/>
      </w:r>
    </w:p>
    <w:p w:rsidR="00F53BB9" w:rsidRDefault="002D6B1D" w:rsidP="00647FD3">
      <w:pPr>
        <w:pStyle w:val="Heading1"/>
      </w:pPr>
      <w:bookmarkStart w:id="17" w:name="_Toc124286640"/>
      <w:r>
        <w:lastRenderedPageBreak/>
        <w:t>Coding</w:t>
      </w:r>
      <w:bookmarkEnd w:id="17"/>
    </w:p>
    <w:p w:rsidR="00647FD3" w:rsidRDefault="002D6B1D" w:rsidP="00647FD3">
      <w:r>
        <w:t>Coding</w:t>
      </w:r>
      <w:r w:rsidR="00647FD3">
        <w:t xml:space="preserve"> is a fundamental part of computer science, as it involves creating instructions for a computer to execute. The process of program writing can be broken down into several steps, each with its own set of tools and techniques.</w:t>
      </w:r>
    </w:p>
    <w:p w:rsidR="00647FD3" w:rsidRDefault="00647FD3" w:rsidP="00647FD3">
      <w:r>
        <w:t>The first step in program writing is creating a plan or algorithm. An algorithm is a set of well-defined instructions for solving a problem. It is essential to have a clear understanding of the problem to be solved and the desired outcome before writing the code. A flowchart is a common tool used to represent algorithms graphically. It is useful to map out the steps of the algorithm and identify the inputs, outputs, and any decisions that need to be made.</w:t>
      </w:r>
    </w:p>
    <w:p w:rsidR="00647FD3" w:rsidRDefault="00647FD3" w:rsidP="00647FD3">
      <w:r>
        <w:t>Once the algorithm is defined, the next step is to choose a programming language. A programming language is a set of instructions, syntax, and grammar that is used to communicate with a computer. There are many different programming languages such as Python, C++, and Java, each with their own strengths and weaknesses. The choice of programming language depends on the specific task and the desired outcome.</w:t>
      </w:r>
    </w:p>
    <w:p w:rsidR="00647FD3" w:rsidRDefault="00647FD3" w:rsidP="00647FD3">
      <w:r>
        <w:t>After the programming language is chosen, the next step is to write the actual code. This is the process of translating the algorithm into a series of instructions that the computer can understand. Code is usually written in a text editor or integrated development environment (IDE). IDEs are a type of software that provides a comprehensive set of tools for writing, debugging and testing code. Syntax highlighting, autocomplete and code refactoring are some examples of features that an IDE can offer.</w:t>
      </w:r>
    </w:p>
    <w:p w:rsidR="00647FD3" w:rsidRDefault="00647FD3" w:rsidP="00647FD3">
      <w:r>
        <w:t>Once the code is written, the next step is to test and debug it. Testing is the process of evaluating the code to ensure it produces the desired outcome. Debugging is the process of identifying and resolving errors in the code.</w:t>
      </w:r>
    </w:p>
    <w:p w:rsidR="00647FD3" w:rsidRDefault="00647FD3" w:rsidP="00647FD3">
      <w:r>
        <w:t>Debugging tools like breakpoints, watches and stack traces are used to identify and isolate the errors in the code. And, to test, there are various methodologies such as unit testing, integration testing and acceptance testing which can be used to check the code coverage and detect bugs.</w:t>
      </w:r>
    </w:p>
    <w:p w:rsidR="00647FD3" w:rsidRDefault="00647FD3" w:rsidP="00647FD3">
      <w:r>
        <w:t>Finally, the last step is to maintain and update the code. Program maintenance is the process of keeping the code up to date and functioning properly. As the requirements or the system change, it may be necessary to modify the code, update it or fix any bugs that may have been found. This step is important for ensuring that the program continues to function properly and meet the needs of its users.</w:t>
      </w:r>
    </w:p>
    <w:p w:rsidR="00647FD3" w:rsidRDefault="00647FD3" w:rsidP="00647FD3">
      <w:r>
        <w:t>Overall, program writing is a complex process that requires a thorough understanding of algorithms, programming languages, and development tools. By following a structured approach and using the appropriate tools and techniques at each step, it is possible to create efficient and effective programs that solve real-world problems.</w:t>
      </w:r>
    </w:p>
    <w:p w:rsidR="00F53BB9" w:rsidRPr="005A025B" w:rsidRDefault="00F53BB9" w:rsidP="009410B5">
      <w:pPr>
        <w:pStyle w:val="altbalk"/>
      </w:pPr>
      <w:r>
        <w:lastRenderedPageBreak/>
        <w:t>Dictionary</w:t>
      </w:r>
    </w:p>
    <w:p w:rsidR="00647FD3" w:rsidRDefault="00647FD3" w:rsidP="00647FD3">
      <w:r>
        <w:t>Algorithm: Algoritma, bir problemi çözmek için yapılandırılmış talimatların setidir.</w:t>
      </w:r>
    </w:p>
    <w:p w:rsidR="00647FD3" w:rsidRDefault="00647FD3" w:rsidP="00647FD3">
      <w:r>
        <w:t>Flowchart: Akış şeması, bir algoritmayı grafik olarak ifade etmek için kullanılan yaygın bir araçtır.</w:t>
      </w:r>
    </w:p>
    <w:p w:rsidR="00647FD3" w:rsidRDefault="00647FD3" w:rsidP="00647FD3">
      <w:r>
        <w:t>Programming Language: Programlama dili, bir bilgisayara talimatları vermek için kullanılan bir set sözdizim ve dilbilgisidir.</w:t>
      </w:r>
    </w:p>
    <w:p w:rsidR="00647FD3" w:rsidRDefault="00647FD3" w:rsidP="00647FD3">
      <w:r>
        <w:t>Text Editor/Integrated Development Environment(IDE): Metin editörü/Entegre Geliştirme Ortamı (IDE), kod yazmak, hata ayıklamak ve test etmek için kapsamlı bir araç seti sunan bir tür yazılımdır.</w:t>
      </w:r>
    </w:p>
    <w:p w:rsidR="00647FD3" w:rsidRDefault="00647FD3" w:rsidP="00647FD3">
      <w:r>
        <w:t>Syntax highlighting, autocomplete and code refactoring : Sözdizimi vurgulama, otomatik tamamlama ve kod yeniden yapılandırma gibi fonksiyonlar içerebilir</w:t>
      </w:r>
    </w:p>
    <w:p w:rsidR="00647FD3" w:rsidRDefault="00647FD3" w:rsidP="00647FD3">
      <w:r>
        <w:t>Debugging: Hata ayıklama, kodda hata tespit etme ve çözme sürecidir.</w:t>
      </w:r>
    </w:p>
    <w:p w:rsidR="00647FD3" w:rsidRDefault="00647FD3" w:rsidP="00647FD3">
      <w:r>
        <w:t>Breakpoints, watches, and stack traces: Breakpoints, izleme ve yığın izleri gibi hata ayıklama araçları, kod içindeki hataları belirlemek ve yalıtmak için kullanılır.</w:t>
      </w:r>
    </w:p>
    <w:p w:rsidR="00647FD3" w:rsidRDefault="00647FD3" w:rsidP="00647FD3">
      <w:r>
        <w:t>Testing: Test etme, kodun istenen sonucu ürettiğinin değerlendirilmesidir.</w:t>
      </w:r>
    </w:p>
    <w:p w:rsidR="00647FD3" w:rsidRDefault="00647FD3" w:rsidP="00647FD3">
      <w:r>
        <w:t>Unit testing, integration testing, acceptance testing: Birim testi, bütünleştirme testi ve kabul testi gibi farklı metodolojiler kodun kapsamını ve hataları tespit etmek için kullanılır.</w:t>
      </w:r>
    </w:p>
    <w:p w:rsidR="00F53BB9" w:rsidRDefault="00647FD3" w:rsidP="00647FD3">
      <w:r>
        <w:t>Maintenance and Update: Bakım ve güncelleme, kodun güncel ve işlevsel olarak tutulması ve ihtiyaçlar değiştiğinde modifiye edilmesi veya bulunan hataların düzeltilmesidir.</w:t>
      </w:r>
    </w:p>
    <w:p w:rsidR="00F53BB9" w:rsidRDefault="00F53BB9" w:rsidP="009410B5">
      <w:pPr>
        <w:pStyle w:val="altbalk"/>
      </w:pPr>
      <w:r>
        <w:t>Use</w:t>
      </w:r>
      <w:r w:rsidRPr="005A025B">
        <w:t xml:space="preserve"> Terms In </w:t>
      </w:r>
      <w:r>
        <w:t>a Sentence</w:t>
      </w:r>
    </w:p>
    <w:p w:rsidR="00647FD3" w:rsidRDefault="00647FD3" w:rsidP="00647FD3">
      <w:r>
        <w:t>"I used a flowchart to map out the steps of my algorithm before writing the code."</w:t>
      </w:r>
    </w:p>
    <w:p w:rsidR="00647FD3" w:rsidRDefault="00647FD3" w:rsidP="00647FD3">
      <w:r>
        <w:t>"I chose to use Python as my programming language for this project."</w:t>
      </w:r>
    </w:p>
    <w:p w:rsidR="00647FD3" w:rsidRDefault="00647FD3" w:rsidP="00647FD3">
      <w:r>
        <w:t>"I wrote the code using an integrated development environment (IDE) that had syntax highlighting and autocomplete features."</w:t>
      </w:r>
    </w:p>
    <w:p w:rsidR="00647FD3" w:rsidRDefault="00647FD3" w:rsidP="00647FD3">
      <w:r>
        <w:t>"I set breakpoints in my code to identify the source of errors during debugging."</w:t>
      </w:r>
    </w:p>
    <w:p w:rsidR="00647FD3" w:rsidRDefault="00647FD3" w:rsidP="00647FD3">
      <w:r>
        <w:t>"I ran unit tests on my code to ensure that it produced the expected results."</w:t>
      </w:r>
    </w:p>
    <w:p w:rsidR="00647FD3" w:rsidRDefault="00647FD3" w:rsidP="00647FD3">
      <w:r>
        <w:t>"I will maintain and update the code as requirements change to keep it functioning properly."</w:t>
      </w:r>
    </w:p>
    <w:p w:rsidR="00647FD3" w:rsidRDefault="00647FD3">
      <w:pPr>
        <w:jc w:val="left"/>
      </w:pPr>
      <w:r>
        <w:br w:type="page"/>
      </w:r>
    </w:p>
    <w:p w:rsidR="00647FD3" w:rsidRDefault="00D64D44" w:rsidP="00D64D44">
      <w:pPr>
        <w:pStyle w:val="Heading1"/>
      </w:pPr>
      <w:bookmarkStart w:id="18" w:name="_Toc124286641"/>
      <w:r>
        <w:lastRenderedPageBreak/>
        <w:t>Jobs in Computer Science</w:t>
      </w:r>
      <w:bookmarkEnd w:id="18"/>
    </w:p>
    <w:p w:rsidR="00D64D44" w:rsidRDefault="00D64D44" w:rsidP="00D64D44">
      <w:r>
        <w:t>The field of computing offers a wide range of career opportunities, each with its own set of skills and requirements. These jobs can be broadly categorized into several areas such as programming, data science, system administration, and cybersecurity.</w:t>
      </w:r>
    </w:p>
    <w:p w:rsidR="00D64D44" w:rsidRDefault="00D64D44" w:rsidP="00D64D44">
      <w:r>
        <w:t>One of the most popular and in-demand jobs in computing is that of a software developer or programmer. A software developer is responsible for writing, testing and maintaining the code that makes computer programs run. They use programming languages such as Python, Java, and C++ to create, debug and optimize code. Familiarity with software development methodologies such as Agile or Waterfall, and experience with software version control systems like Git are also important skills for a software developer.</w:t>
      </w:r>
    </w:p>
    <w:p w:rsidR="00D64D44" w:rsidRDefault="00D64D44" w:rsidP="00D64D44">
      <w:r>
        <w:t>Another in-demand job in computing is that of a data scientist. A data scientist uses mathematical, statistical and computational methods to extract insights from data. They use tools such as Python and R to extract, clean and process data, and use machine learning algorithms and statistical modeling to build predictive models. Understanding of databases and SQL, data visualization tools and cloud computing platforms are also essential for a data scientist.</w:t>
      </w:r>
    </w:p>
    <w:p w:rsidR="00D64D44" w:rsidRDefault="00D64D44" w:rsidP="00D64D44">
      <w:r>
        <w:t>System Administration is another field in computing that is responsible for maintaining, upgrading and monitoring the performance of computer systems, including servers, storage and networking. They manage, configure, and troubleshoot operating systems and applications, as well as hardware and software issues. Some of the skills required in a system administrator are knowledge of Linux, windows and network administration.</w:t>
      </w:r>
    </w:p>
    <w:p w:rsidR="00D64D44" w:rsidRDefault="00D64D44" w:rsidP="00D64D44">
      <w:r>
        <w:t>Cybersecurity is a crucial area of computing that involves the protection of computer systems, networks and data from unauthorized access, use, disclosure, disruption, modification, or destruction. Cybersecurity professionals are responsible for identifying vulnerabilities in networks and systems, and implementing security measures such as firewalls, intrusion detection systems and encryption. Familiarity with security protocols such as HTTPS, SSH and SSL and experience with security compliance standards like SOC 2, ISO 27001 are important for a cybersecurity professional.</w:t>
      </w:r>
    </w:p>
    <w:p w:rsidR="00D64D44" w:rsidRDefault="00D64D44" w:rsidP="00D64D44">
      <w:r>
        <w:t>In addition to these fields, there are many other jobs in computing such as web developers, network engineers, IT project managers and technical support specialists. All of these jobs require different sets of technical skills, as well as soft skills such as problem-solving, attention to detail and the ability to work in a team.</w:t>
      </w:r>
    </w:p>
    <w:p w:rsidR="00D64D44" w:rsidRDefault="00D64D44" w:rsidP="00D64D44">
      <w:r>
        <w:t xml:space="preserve">Another important job in computing is the Artificial Intelligence Engineer, this job involve working with creating and improving the AI models, selecting appropriate algorithms and libraries and also working on integrating AI models into existing systems. This job often requires skills such as knowledge of machine learning libraries like TensorFlow or PyTorch, </w:t>
      </w:r>
      <w:r>
        <w:lastRenderedPageBreak/>
        <w:t>expertise in programming languages such as Python and C++, and a solid understanding of statistics and mathematical optimization.</w:t>
      </w:r>
    </w:p>
    <w:p w:rsidR="00D64D44" w:rsidRDefault="00D64D44" w:rsidP="00D64D44">
      <w:r>
        <w:t>In the field of Cloud computing, Cloud Architect, Cloud Engineer and Cloud Developer are some of the most important jobs, these professionals design, build, and maintain cloud computing systems, which involve the deployment, configuration, management and security of cloud infrastructure and services such as AWS, Azure and GCP. This job often requires knowledge of cloud deployment models such as public, private, and hybrid clouds, as well as experience with cloud deployment and management tools such as Ansible, Terraform, and Kubernetes.</w:t>
      </w:r>
    </w:p>
    <w:p w:rsidR="00D64D44" w:rsidRDefault="00D64D44" w:rsidP="00D64D44">
      <w:r>
        <w:t>Finally, there are many jobs in computing related to User experience and user interface design, such as UI/UX designer and Product Manager. These professionals are responsible for designing and implementing user-centered software systems, by conducting research on user needs, testing design solutions and working closely with development teams. They need to have an understanding of user-centered design methodologies, design tools and software development processes, and a good sense of design principles and aesthetics.</w:t>
      </w:r>
    </w:p>
    <w:p w:rsidR="00D64D44" w:rsidRPr="005A025B" w:rsidRDefault="00D64D44" w:rsidP="00D64D44">
      <w:r>
        <w:t>Overall, the field of computing is vast and diverse, with a wide range of career opportunities. Each job has its own set of skills and requirements, but all of them share a common foundation in computer science and a passion for technology. By building a strong foundation in computer science, and staying up-to-date with the latest technologies, individuals can position themselves for a successful and rewarding career in computing.</w:t>
      </w:r>
    </w:p>
    <w:p w:rsidR="00F53BB9" w:rsidRPr="005A025B" w:rsidRDefault="00F53BB9" w:rsidP="009410B5">
      <w:pPr>
        <w:pStyle w:val="altbalk"/>
      </w:pPr>
      <w:r>
        <w:t>Dictionary</w:t>
      </w:r>
    </w:p>
    <w:p w:rsidR="00D64D44" w:rsidRDefault="00D64D44" w:rsidP="00D64D44">
      <w:r>
        <w:t>Programming: Programlama, bilgisayarın çalışmasını sağlamak için yazılmış kodun yazma, test etme ve bakımı işidir.</w:t>
      </w:r>
    </w:p>
    <w:p w:rsidR="00D64D44" w:rsidRDefault="00D64D44" w:rsidP="00D64D44">
      <w:r>
        <w:t>Programming languages: Programlama dilleri, kod yazmak için kullanılan dil olarak Python, Java, ve C++ gibi diller</w:t>
      </w:r>
    </w:p>
    <w:p w:rsidR="00D64D44" w:rsidRDefault="00D64D44" w:rsidP="00D64D44">
      <w:r>
        <w:t>Software development methodologies: Yazılım geliştirme metodolojileri, Agile veya Waterfall gibi metodolojiler</w:t>
      </w:r>
    </w:p>
    <w:p w:rsidR="00D64D44" w:rsidRDefault="00D64D44" w:rsidP="00D64D44">
      <w:r>
        <w:t>Software version control systems: Yazılım sürüm denetim sistemleri, Git gibi sistemler</w:t>
      </w:r>
    </w:p>
    <w:p w:rsidR="00D64D44" w:rsidRDefault="00D64D44" w:rsidP="00D64D44">
      <w:r>
        <w:t>Data Science: Veri Bilimi, verileri temizleme, işleme, ve sonuçlar çıkarmanın matematiksel, istatistiksel ve hesaplamalı yöntemleridir.</w:t>
      </w:r>
    </w:p>
    <w:p w:rsidR="00D64D44" w:rsidRDefault="00D64D44" w:rsidP="00D64D44">
      <w:r>
        <w:t>SQL, data visualization tools and cloud computing platforms: SQL, veri görselleştirme araçları ve bulut bilişim platformları gibi araçlar</w:t>
      </w:r>
    </w:p>
    <w:p w:rsidR="00D64D44" w:rsidRDefault="00D64D44" w:rsidP="00D64D44">
      <w:r>
        <w:t>Cybersecurity : Siber güvenlik, bilgisayar sistemleri, ağlar ve verilerin yetkisiz erişim, kullanım, a</w:t>
      </w:r>
      <w:r w:rsidRPr="00D64D44">
        <w:t xml:space="preserve"> </w:t>
      </w:r>
      <w:r>
        <w:t>çıklama, bozulma, değiştirme veya yok etmekten korunmasıdır.</w:t>
      </w:r>
    </w:p>
    <w:p w:rsidR="00D64D44" w:rsidRDefault="00D64D44" w:rsidP="00D64D44">
      <w:r>
        <w:lastRenderedPageBreak/>
        <w:t>Firewalls, intrusion detection systems and encryption: Güvenlik duvarı, girdi tespit sistemleri ve şifreleme gibi güvenlik önlemleri</w:t>
      </w:r>
    </w:p>
    <w:p w:rsidR="00D64D44" w:rsidRDefault="00D64D44" w:rsidP="00D64D44">
      <w:r>
        <w:t>Security protocols: Güvenlik protokolleri, HTTPS, SSH ve SSL gibi protokoller</w:t>
      </w:r>
    </w:p>
    <w:p w:rsidR="00D64D44" w:rsidRDefault="00D64D44" w:rsidP="00D64D44">
      <w:r>
        <w:t>Security compliance standards: Güvenlik uyumluk standartları, SOC 2, ISO 27001 gibi standartlar</w:t>
      </w:r>
    </w:p>
    <w:p w:rsidR="00D64D44" w:rsidRDefault="00D64D44" w:rsidP="00D64D44">
      <w:r>
        <w:t>Artificial Intelligence Engineer: Yapay zeka mühendisi, AI modellerinin oluşturulması ve geliştirilmesi, uygun algoritmalar ve kütüphanelerin seçimi ve AI modellerinin mevcut sistemlere entegrasyonu ile ilgilenir.</w:t>
      </w:r>
    </w:p>
    <w:p w:rsidR="00D64D44" w:rsidRDefault="00D64D44" w:rsidP="00D64D44">
      <w:r>
        <w:t>Cloud computing: Bulut bilişim, depolama, yedekleme ve bulut bilişim hizmetlerinin yönetimi ve güvenliği işidir.</w:t>
      </w:r>
    </w:p>
    <w:p w:rsidR="00D64D44" w:rsidRDefault="00D64D44" w:rsidP="00D64D44">
      <w:r>
        <w:t>Cloud deployment models: Bulut uygulama modelleri, public, private ve hybrid clouds gibi modeller</w:t>
      </w:r>
    </w:p>
    <w:p w:rsidR="00D64D44" w:rsidRDefault="00D64D44" w:rsidP="00D64D44">
      <w:r>
        <w:t>Cloud deployment and management tools: Ansible, Terraform and Kubernetes gibi araçlar</w:t>
      </w:r>
    </w:p>
    <w:p w:rsidR="00F53BB9" w:rsidRDefault="00D64D44" w:rsidP="00D64D44">
      <w:r>
        <w:t>User experience and user interface design : Kullanıcı deneyimi ve kullanıcı arayüzü tasarımı, araştırma yapma, tasarım çözümlerini test etme ve geliştirme ekip ile işbirliği yapma gibi işleri içerir.</w:t>
      </w:r>
    </w:p>
    <w:p w:rsidR="00F53BB9" w:rsidRDefault="00F53BB9" w:rsidP="009410B5">
      <w:pPr>
        <w:pStyle w:val="altbalk"/>
      </w:pPr>
      <w:r>
        <w:t>Use</w:t>
      </w:r>
      <w:r w:rsidRPr="005A025B">
        <w:t xml:space="preserve"> Terms In </w:t>
      </w:r>
      <w:r>
        <w:t>a Sentence</w:t>
      </w:r>
    </w:p>
    <w:p w:rsidR="00D64D44" w:rsidRDefault="00D64D44" w:rsidP="00D64D44">
      <w:r>
        <w:t>"As a software developer, I specialize in programming languages like Python and Java to create efficient and robust code."</w:t>
      </w:r>
    </w:p>
    <w:p w:rsidR="00D64D44" w:rsidRDefault="00D64D44" w:rsidP="00D64D44">
      <w:r>
        <w:t>"I follow Agile software development methodologies for my projects for faster delivery"</w:t>
      </w:r>
    </w:p>
    <w:p w:rsidR="00D64D44" w:rsidRDefault="00D64D44" w:rsidP="00D64D44">
      <w:r>
        <w:t>"As a data scientist, I use SQL to extract and clean data and machine learning algorithms to build predictive models."</w:t>
      </w:r>
    </w:p>
    <w:p w:rsidR="00D64D44" w:rsidRDefault="00D64D44" w:rsidP="00D64D44">
      <w:r>
        <w:t>"I work as a system administrator and I have experience in Linux and Windows administration."</w:t>
      </w:r>
    </w:p>
    <w:p w:rsidR="00D64D44" w:rsidRDefault="00D64D44" w:rsidP="00D64D44">
      <w:r>
        <w:t>"I am responsible for the cybersecurity of the company, implementing firewalls, intrusion detection systems and encryption."</w:t>
      </w:r>
    </w:p>
    <w:p w:rsidR="00D64D44" w:rsidRDefault="00D64D44" w:rsidP="00D64D44">
      <w:r>
        <w:t>"I have solid knowledge in Cloud computing and familiar with deployment models like public, private, and hybrid clouds."</w:t>
      </w:r>
    </w:p>
    <w:p w:rsidR="00D64D44" w:rsidRDefault="00D64D44" w:rsidP="00D64D44">
      <w:r>
        <w:t>"I am working as Artificial Intelligence Engineer, currently researching on deep learning models."</w:t>
      </w:r>
    </w:p>
    <w:p w:rsidR="00D64D44" w:rsidRDefault="00D64D44" w:rsidP="00D64D44">
      <w:r>
        <w:lastRenderedPageBreak/>
        <w:t>"As a UI/UX designer, I conduct research on user needs, test design solutions and work closely with the development team."</w:t>
      </w:r>
    </w:p>
    <w:p w:rsidR="00D64D44" w:rsidRDefault="00D64D44" w:rsidP="00D64D44">
      <w:r>
        <w:t>"I work as a Cloud Architect and I design and build cloud systems on AWS and Azure."</w:t>
      </w:r>
    </w:p>
    <w:p w:rsidR="00D64D44" w:rsidRDefault="00D64D44">
      <w:pPr>
        <w:jc w:val="left"/>
      </w:pPr>
      <w:r>
        <w:br w:type="page"/>
      </w:r>
    </w:p>
    <w:p w:rsidR="00D64D44" w:rsidRDefault="00F82415" w:rsidP="00F82415">
      <w:pPr>
        <w:pStyle w:val="Heading1"/>
      </w:pPr>
      <w:bookmarkStart w:id="19" w:name="_Toc124286642"/>
      <w:r>
        <w:lastRenderedPageBreak/>
        <w:t>Internet</w:t>
      </w:r>
      <w:bookmarkEnd w:id="19"/>
    </w:p>
    <w:p w:rsidR="00F82415" w:rsidRDefault="00F82415" w:rsidP="00F82415">
      <w:r>
        <w:t>The internet is a global network of interconnected computers and servers that communicate with each other using standardized protocols. At its core, the internet is based on the Transmission Control Protocol/Internet Protocol (TCP/IP) suite of protocols, which dictate how data is transmitted over the network.</w:t>
      </w:r>
    </w:p>
    <w:p w:rsidR="00F82415" w:rsidRDefault="00F82415" w:rsidP="00F82415">
      <w:r>
        <w:t>The internet allows for the sharing of information, resources and services across the world, enabling communication and collaboration on a global scale. It is made up of millions of individual networks, interconnected through gateways, routers and switches that allow for the transmission of data. These networks can be classified into several types, such as local area networks (LANs), wide area networks (WANs), and wireless networks.</w:t>
      </w:r>
    </w:p>
    <w:p w:rsidR="00F82415" w:rsidRDefault="00F82415" w:rsidP="00F82415">
      <w:r>
        <w:t>One of the most important components of the internet is the World Wide Web (WWW), also known as the web. The web is a collection of interconnected documents and other resources, linked by hyperlinks and URLs. These documents, which are mostly in the form of web pages, can be viewed and interacted with via a web browser, such as Google Chrome or Mozilla Firefox.</w:t>
      </w:r>
    </w:p>
    <w:p w:rsidR="00F82415" w:rsidRDefault="00F82415" w:rsidP="00F82415">
      <w:r>
        <w:t>The web is built on top of the Hypertext Transfer Protocol (HTTP), which is used for transmitting and receiving data over the internet. Web pages are written using markup languages such as HTML and CSS, which determine the structure and layout of the page, while JavaScript enables the creation of interactive and dynamic web pages. The use of these technologies allows for the creation of a wide range of interactive and multimedia content, such as text, images, videos, and audio.</w:t>
      </w:r>
    </w:p>
    <w:p w:rsidR="00F82415" w:rsidRDefault="00F82415" w:rsidP="00F82415">
      <w:r>
        <w:t>The internet also enables the use of various types of services and applications, such as email, instant messaging, file sharing, and online shopping. These services are made possible by the use of application layer protocols such as Simple Mail Transfer Protocol (SMTP), Instant Messaging Protocol (IMAP), and File Transfer Protocol (FTP), that allows for the exchange of different types of data over the network.</w:t>
      </w:r>
    </w:p>
    <w:p w:rsidR="00F82415" w:rsidRDefault="00F82415" w:rsidP="00F82415">
      <w:r>
        <w:t>The internet has also led to the rise of cloud computing, which allows for the delivery of shared computing resources over the internet, such as storage, servers, and applications. This has greatly increased the ability for businesses and individuals to access and manage computing resources from anywhere in the world, greatly reducing the cost and complexity of IT infrastructure.</w:t>
      </w:r>
    </w:p>
    <w:p w:rsidR="00F82415" w:rsidRDefault="00F82415" w:rsidP="00F82415">
      <w:r>
        <w:t>The internet also plays an important role in connecting a wide range of devices, including smartphones, tablets, and IoT devices. With the development of mobile technologies, the internet is now accessible from virtually anywhere, at any time, further increasing its impact on the way we communicate, work and live.</w:t>
      </w:r>
    </w:p>
    <w:p w:rsidR="00F82415" w:rsidRPr="005A025B" w:rsidRDefault="00F82415" w:rsidP="00F82415">
      <w:r>
        <w:t xml:space="preserve">In summary, the internet is a global network of interconnected computers and servers that allows for the sharing of information, resources, and services. Its underlying technologies, </w:t>
      </w:r>
      <w:r>
        <w:lastRenderedPageBreak/>
        <w:t>such as TCP/IP, HTTP, and HTML, enable the creation and dissemination of a wide range of multimedia content and services. The internet has revolutionized the way we communicate, work, and live, and continues to shape and drive the development of many new technologies and applications.</w:t>
      </w:r>
    </w:p>
    <w:p w:rsidR="00F53BB9" w:rsidRPr="005A025B" w:rsidRDefault="00F53BB9" w:rsidP="009410B5">
      <w:pPr>
        <w:pStyle w:val="altbalk"/>
      </w:pPr>
      <w:r>
        <w:t>Dictionary</w:t>
      </w:r>
    </w:p>
    <w:p w:rsidR="002F50CC" w:rsidRDefault="002F50CC" w:rsidP="002F50CC">
      <w:r>
        <w:t>Internet: Genel olarak bilgisayarlar ve sunucular arasındaki iletişimi sağlamak için kullanılan bir global ağdır.</w:t>
      </w:r>
    </w:p>
    <w:p w:rsidR="002F50CC" w:rsidRDefault="002F50CC" w:rsidP="002F50CC">
      <w:r>
        <w:t>Transmission Control Protocol/Internet Protocol (TCP/IP) : İnternette veri nasıl iletileceğini belirleyen protokoller takımıdır.</w:t>
      </w:r>
    </w:p>
    <w:p w:rsidR="002F50CC" w:rsidRDefault="002F50CC" w:rsidP="002F50CC">
      <w:r>
        <w:t>World Wide Web (WWW): Dünya çapında web olarak bilinen, bağlantılı belge ve diğer kaynakların koleksiyonudur.</w:t>
      </w:r>
    </w:p>
    <w:p w:rsidR="002F50CC" w:rsidRDefault="002F50CC" w:rsidP="002F50CC">
      <w:r>
        <w:t>Hypertext Transfer Protocol (HTTP) : İnternette veri alıp göndermek için kullanılan protokoldür.</w:t>
      </w:r>
    </w:p>
    <w:p w:rsidR="002F50CC" w:rsidRDefault="002F50CC" w:rsidP="002F50CC">
      <w:r>
        <w:t>Markup languages: HTML, CSS gibi sayfa yapısını ve düzenini belirleyen işaretleme dilleri</w:t>
      </w:r>
    </w:p>
    <w:p w:rsidR="002F50CC" w:rsidRDefault="002F50CC" w:rsidP="002F50CC">
      <w:r>
        <w:t>JavaScript: İnteraktif ve dinamik web sayfalarının oluşmasını sağlar.</w:t>
      </w:r>
    </w:p>
    <w:p w:rsidR="002F50CC" w:rsidRDefault="002F50CC" w:rsidP="002F50CC">
      <w:r>
        <w:t>Simple Mail Transfer Protocol (SMTP) , Instant Messaging Protocol (IMAP), File Transfer Protocol (FTP) : Farklı veri türlerinin ağ üzerinden değiştirilmesini sağlar.</w:t>
      </w:r>
    </w:p>
    <w:p w:rsidR="002F50CC" w:rsidRDefault="002F50CC" w:rsidP="002F50CC">
      <w:r>
        <w:t>Cloud computing: Bulut bilişim, depolama, sunucular ve uygulamalar gibi paylaşılan bilgisayar kaynaklarının internet üzerinden sunulmasıdır.</w:t>
      </w:r>
    </w:p>
    <w:p w:rsidR="00F53BB9" w:rsidRDefault="002F50CC" w:rsidP="002F50CC">
      <w:r>
        <w:t>IoT (Internet of Things): İnternetin cihazlar arasına bağlanmasıdır.</w:t>
      </w:r>
    </w:p>
    <w:p w:rsidR="00F53BB9" w:rsidRDefault="00F53BB9" w:rsidP="009410B5">
      <w:pPr>
        <w:pStyle w:val="altbalk"/>
      </w:pPr>
      <w:r>
        <w:t>Use</w:t>
      </w:r>
      <w:r w:rsidRPr="005A025B">
        <w:t xml:space="preserve"> Terms In </w:t>
      </w:r>
      <w:r>
        <w:t>a Sentence</w:t>
      </w:r>
    </w:p>
    <w:p w:rsidR="002F50CC" w:rsidRDefault="002F50CC" w:rsidP="002F50CC">
      <w:r>
        <w:t>"The internet is a global network that runs on the Transmission Control Protocol/Internet Protocol (TCP/IP) suite of protocols."</w:t>
      </w:r>
    </w:p>
    <w:p w:rsidR="002F50CC" w:rsidRDefault="002F50CC" w:rsidP="002F50CC">
      <w:r>
        <w:t>"I can access the World Wide Web (WWW) by using a web browser and it is based on Hypertext Transfer Protocol (HTTP)."</w:t>
      </w:r>
    </w:p>
    <w:p w:rsidR="002F50CC" w:rsidRDefault="002F50CC" w:rsidP="002F50CC">
      <w:r>
        <w:t>"I can create the web page using markup languages like HTML and CSS and make it interactive with JavaScript."</w:t>
      </w:r>
    </w:p>
    <w:p w:rsidR="002F50CC" w:rsidRDefault="002F50CC" w:rsidP="002F50CC">
      <w:r>
        <w:t>"I can send emails and files through the internet by using Simple Mail Transfer Protocol (SMTP), Instant Messaging Protocol (IMAP) and File Transfer Protocol (FTP)."</w:t>
      </w:r>
    </w:p>
    <w:p w:rsidR="002F50CC" w:rsidRDefault="002F50CC" w:rsidP="002F50CC">
      <w:r>
        <w:lastRenderedPageBreak/>
        <w:t>"I am working as a Cloud Engineer, in charge of deploying and managing cloud infrastructure and services."</w:t>
      </w:r>
    </w:p>
    <w:p w:rsidR="002F50CC" w:rsidRDefault="002F50CC" w:rsidP="002F50CC">
      <w:r>
        <w:t>"The Internet of Things (IoT) has been growing rapidly, enabling a wide range of devices to be connected to the internet."</w:t>
      </w:r>
    </w:p>
    <w:p w:rsidR="002F50CC" w:rsidRDefault="002F50CC">
      <w:pPr>
        <w:jc w:val="left"/>
      </w:pPr>
      <w:r>
        <w:br w:type="page"/>
      </w:r>
    </w:p>
    <w:p w:rsidR="002F50CC" w:rsidRDefault="00723DDE" w:rsidP="00723DDE">
      <w:pPr>
        <w:pStyle w:val="Heading1"/>
      </w:pPr>
      <w:bookmarkStart w:id="20" w:name="_Toc124286643"/>
      <w:r>
        <w:lastRenderedPageBreak/>
        <w:t>Malwares</w:t>
      </w:r>
      <w:bookmarkEnd w:id="20"/>
    </w:p>
    <w:p w:rsidR="00723DDE" w:rsidRDefault="00723DDE" w:rsidP="00723DDE">
      <w:r>
        <w:t>Malware, short for malicious software, refers to any software or program that is specifically designed to harm or exploit a computer or network. Malware can take many forms, including viruses, worms, trojans, ransomware, and spyware.</w:t>
      </w:r>
    </w:p>
    <w:p w:rsidR="00723DDE" w:rsidRDefault="00723DDE" w:rsidP="00723DDE">
      <w:r>
        <w:t>One of the most common forms of malware is the computer virus. A virus is a type of malware that replicates itself by inserting its code into other files or programs on a computer. Once a virus has infected a computer, it can spread to other computers on the same network, or even to other networks, by attaching itself to email attachments, USB drives or other removable media.</w:t>
      </w:r>
    </w:p>
    <w:p w:rsidR="00723DDE" w:rsidRDefault="00723DDE" w:rsidP="00723DDE">
      <w:r>
        <w:t>Another type of malware is a worm. Unlike viruses, worms do not need to attach themselves to other files or programs to replicate. Instead, they can spread independently through networks by exploiting vulnerabilities in operating systems and software.</w:t>
      </w:r>
    </w:p>
    <w:p w:rsidR="00723DDE" w:rsidRDefault="00723DDE" w:rsidP="00723DDE">
      <w:r>
        <w:t>Trojans are a type of malware that disguises itself as legitimate software in order to trick users into installing it on their computers. Once installed, trojans can give attackers remote access to a victim's computer, allowing them to steal sensitive information, install additional malware, or even use the computer for denial of service attacks.</w:t>
      </w:r>
    </w:p>
    <w:p w:rsidR="00723DDE" w:rsidRDefault="00723DDE" w:rsidP="00723DDE">
      <w:r>
        <w:t>Ransomware is another type of malware that encrypts a victim's files and demands payment in exchange for the encryption key. Ransomware can cause significant disruption and financial loss to organizations, as it can prevent employees from accessing important files and systems, disrupt business operations and lead to data loss.</w:t>
      </w:r>
    </w:p>
    <w:p w:rsidR="00723DDE" w:rsidRDefault="00723DDE" w:rsidP="00723DDE">
      <w:r>
        <w:t>Spyware is a type of malware that is designed to collect information about a user or their computer without their knowledge or consent. Spyware can collect information such as browsing history, keystrokes, and login credentials, which can be used to steal sensitive information or monitor a user's activity.</w:t>
      </w:r>
    </w:p>
    <w:p w:rsidR="00723DDE" w:rsidRDefault="00723DDE" w:rsidP="00723DDE">
      <w:r>
        <w:t>The best way to protect against malware is to keep your software and operating system up to date, as many forms of malware exploit vulnerabilities in older versions. Additionally, using a reputable antivirus program, such as Norton or McAfee, can help detect and remove malware from a computer or network. Firewall, intrusion detection and intrusion prevention systems can also be utilized to detect and block incoming malware traffic.</w:t>
      </w:r>
    </w:p>
    <w:p w:rsidR="00723DDE" w:rsidRDefault="00723DDE" w:rsidP="00723DDE">
      <w:r>
        <w:t>Another important step is to be cautious when opening email attachments, downloading files or software from the internet, and clicking on links. Avoid opening emails or clicking on links from unknown sources, and be wary of suspicious-looking emails or links, even if they appear to come from a known source.</w:t>
      </w:r>
    </w:p>
    <w:p w:rsidR="00723DDE" w:rsidRPr="005A025B" w:rsidRDefault="00723DDE" w:rsidP="00723DDE">
      <w:r>
        <w:t>Finally, it's important to have a good backup system in place in case of a malware attack. Backing up your files regularly to an external drive or a cloud-based storage service ensures that you have a copy of your data even if your computer is infected with malware.</w:t>
      </w:r>
    </w:p>
    <w:p w:rsidR="00F53BB9" w:rsidRPr="005A025B" w:rsidRDefault="00F53BB9" w:rsidP="009410B5">
      <w:pPr>
        <w:pStyle w:val="altbalk"/>
      </w:pPr>
      <w:r>
        <w:lastRenderedPageBreak/>
        <w:t>Dictionary</w:t>
      </w:r>
    </w:p>
    <w:p w:rsidR="009B4BBC" w:rsidRDefault="009B4BBC" w:rsidP="009B4BBC">
      <w:r>
        <w:t>Malware : Bilgisayar veya ağı zararlı bir şekilde etkileyebilecek veya sömürebilen herhangi bir yazılım veya programdır.</w:t>
      </w:r>
    </w:p>
    <w:p w:rsidR="009B4BBC" w:rsidRDefault="009B4BBC" w:rsidP="009B4BBC">
      <w:r>
        <w:t>Computer virus : Bir virüs, kendisini başka dosyalara veya bilgisayarın programlarına ekleyerek çoğaltan bir malware türüdür.</w:t>
      </w:r>
    </w:p>
    <w:p w:rsidR="009B4BBC" w:rsidRDefault="009B4BBC" w:rsidP="009B4BBC">
      <w:r>
        <w:t>Worm : Virüslerin aksine, solucanlar diğer dosyalara veya programlara yapışarak çoğalmazlar. Onlar sistem ve yazılım zaafiyetlerini kullanarak ağlar üzerinde yayılabilirler.</w:t>
      </w:r>
    </w:p>
    <w:p w:rsidR="009B4BBC" w:rsidRDefault="009B4BBC" w:rsidP="009B4BBC">
      <w:r>
        <w:t>Trojan : Trojans, kullanıcıların kendilerini gerçek yazılım olarak gösterip bilgisayarlarına yüklemesini sağlayan bir malware türüdür.</w:t>
      </w:r>
    </w:p>
    <w:p w:rsidR="009B4BBC" w:rsidRDefault="009B4BBC" w:rsidP="009B4BBC">
      <w:r>
        <w:t>Ransomware: Ransomware, bir kurbanın dosyalarını şifreler ve şifreleme anahtarı için ödeme ister.</w:t>
      </w:r>
    </w:p>
    <w:p w:rsidR="009B4BBC" w:rsidRDefault="009B4BBC" w:rsidP="009B4BBC">
      <w:r>
        <w:t>Spyware: Spyware, kullanıcının bilgisi veya onayı olmaksızın bir kullanıcı veya bilgisayar hakkında bilgi toplayan bir malware türüdür.</w:t>
      </w:r>
    </w:p>
    <w:p w:rsidR="009B4BBC" w:rsidRDefault="009B4BBC" w:rsidP="009B4BBC">
      <w:r>
        <w:t>Antivirus program : Norton veya McAfee gibi güvenilir bir antivirüs programı kullanmak, bir bilgisayar veya ağda malware algılamak ve kaldırmak için yardımcı olabilir.</w:t>
      </w:r>
    </w:p>
    <w:p w:rsidR="009B4BBC" w:rsidRDefault="009B4BBC" w:rsidP="009B4BBC">
      <w:r>
        <w:t>Firewall, intrusion detection, intrusion prevention systems : Bu sistemler malware trafiğini algılamak ve engelllemek için kullanılabilir.</w:t>
      </w:r>
    </w:p>
    <w:p w:rsidR="00F53BB9" w:rsidRDefault="009B4BBC" w:rsidP="009B4BBC">
      <w:r>
        <w:t>Backups : Regularly yedekleme sistemi, malware saldırısı durumunda verilerinizi kurtarabilmeniz için önemlidir.</w:t>
      </w:r>
    </w:p>
    <w:p w:rsidR="00F53BB9" w:rsidRDefault="00F53BB9" w:rsidP="009410B5">
      <w:pPr>
        <w:pStyle w:val="altbalk"/>
      </w:pPr>
      <w:r>
        <w:t>Use</w:t>
      </w:r>
      <w:r w:rsidRPr="005A025B">
        <w:t xml:space="preserve"> Terms In </w:t>
      </w:r>
      <w:r>
        <w:t>a Sentence</w:t>
      </w:r>
    </w:p>
    <w:p w:rsidR="0036732F" w:rsidRDefault="0036732F" w:rsidP="0036732F">
      <w:r>
        <w:t>"I am in charge of detecting and removing malware from the company's network and I have to use an Anti-virus program such as Norton or McAfee."</w:t>
      </w:r>
    </w:p>
    <w:p w:rsidR="0036732F" w:rsidRDefault="0036732F" w:rsidP="0036732F">
      <w:r>
        <w:t>"I have just received an email with an attachment, but I am not sure whether it is a computer virus or not, I better scan it before opening it."</w:t>
      </w:r>
    </w:p>
    <w:p w:rsidR="0036732F" w:rsidRDefault="0036732F" w:rsidP="0036732F">
      <w:r>
        <w:t>"I have to keep my system and software updated since malware often exploit vulnerabilities in older versions."</w:t>
      </w:r>
    </w:p>
    <w:p w:rsidR="0036732F" w:rsidRDefault="0036732F" w:rsidP="0036732F">
      <w:r>
        <w:t>"I will be using a firewall, intrusion detection and intrusion prevention systems to block incoming malware traffic."</w:t>
      </w:r>
    </w:p>
    <w:p w:rsidR="0036732F" w:rsidRDefault="0036732F" w:rsidP="0036732F">
      <w:r>
        <w:t>"I have been a victim of Ransomware attack, my files are encrypted and I have to pay a fee to get the encryption key."</w:t>
      </w:r>
    </w:p>
    <w:p w:rsidR="0036732F" w:rsidRDefault="0036732F" w:rsidP="0036732F">
      <w:r>
        <w:lastRenderedPageBreak/>
        <w:t>"I realized that I have a spyware on my computer, it is collecting my browsing history, keystrokes and login credentials without my consent."</w:t>
      </w:r>
    </w:p>
    <w:p w:rsidR="009B4BBC" w:rsidRDefault="0036732F" w:rsidP="0036732F">
      <w:r>
        <w:t>"I make regular backups of my data, in case of a malware attack, I won't lose any important information."</w:t>
      </w:r>
    </w:p>
    <w:p w:rsidR="0036732F" w:rsidRDefault="0036732F">
      <w:pPr>
        <w:jc w:val="left"/>
      </w:pPr>
      <w:r>
        <w:br w:type="page"/>
      </w:r>
    </w:p>
    <w:p w:rsidR="0036732F" w:rsidRDefault="00E81860" w:rsidP="00E81860">
      <w:pPr>
        <w:pStyle w:val="Heading1"/>
      </w:pPr>
      <w:bookmarkStart w:id="21" w:name="_Toc124286644"/>
      <w:r>
        <w:lastRenderedPageBreak/>
        <w:t>Face Detection</w:t>
      </w:r>
      <w:bookmarkEnd w:id="21"/>
    </w:p>
    <w:p w:rsidR="00E81860" w:rsidRDefault="00E81860" w:rsidP="00E81860">
      <w:r>
        <w:t>Face detection is a computer technology that is used to identify and locate human faces in digital images. It is a crucial component of many applications such as facial recognition, biometric identification, and video surveillance.</w:t>
      </w:r>
    </w:p>
    <w:p w:rsidR="00E81860" w:rsidRDefault="00E81860" w:rsidP="00E81860">
      <w:r>
        <w:t>The process of face detection can be broken down into several stages. First, the system must acquire an image or video stream, which is then pre-processed to improve its quality and to reduce the amount of data that needs to be analyzed. This may involve applying various image enhancement techniques, such as adjusting the brightness or contrast of the image, or removing noise.</w:t>
      </w:r>
    </w:p>
    <w:p w:rsidR="00E81860" w:rsidRDefault="00E81860" w:rsidP="00E81860">
      <w:r>
        <w:t>Next, the system must perform feature extraction, which is the process of identifying and extracting relevant information from the image. In the case of face detection, this includes identifying regions of the image that are likely to contain a face, such as the eyes, nose, and mouth. This step often involves using a convolutional neural network (CNN), which is a type of deep learning model that has been shown to be particularly effective for image analysis tasks.</w:t>
      </w:r>
    </w:p>
    <w:p w:rsidR="00E81860" w:rsidRDefault="00E81860" w:rsidP="00E81860">
      <w:r>
        <w:t>Once the system has identified potential face regions, it must then perform a classification step to determine whether or not each region actually contains a face. This step may involve comparing the region to a set of predefined templates or using a machine learning algorithm to make the determination.</w:t>
      </w:r>
    </w:p>
    <w:p w:rsidR="00E81860" w:rsidRDefault="00E81860" w:rsidP="00E81860">
      <w:r>
        <w:t>Once a face has been detected, the system must then locate it within the image. This step, known as face alignment, is used to determine the position of the face in the image and to correct for any distortions or rotations. This step is crucial for many face recognition and biometric identification applications, as it allows the system to accurately compare the detected face to a set of known faces.</w:t>
      </w:r>
    </w:p>
    <w:p w:rsidR="00E81860" w:rsidRDefault="00E81860" w:rsidP="00E81860">
      <w:r>
        <w:t>Finally, the system may perform additional post-processing steps, such as tracking the face over time or recognizing the identity of the person based on their facial features.</w:t>
      </w:r>
    </w:p>
    <w:p w:rsidR="00E81860" w:rsidRDefault="00E81860" w:rsidP="00E81860">
      <w:r>
        <w:t>It is worth noting that recent advances in deep learning, especially deep convolutional neural networks (CNNs) with different architectures, in recent years have signficantly improved the performance of face detection systems. The architectures like ResNet, VGG, MobileNet etc. performed much better than traditional models in detecting faces. Also different detection frameworks like Multi-task Cascaded Convolutional Networks (MTCNN), Single Shot MultiBox Detector (SSD) etc. have been proposed and widely used in various face detection systems.</w:t>
      </w:r>
    </w:p>
    <w:p w:rsidR="00E81860" w:rsidRPr="005A025B" w:rsidRDefault="00E81860" w:rsidP="00E81860">
      <w:r>
        <w:t xml:space="preserve">In conclusion, face detection is a complex task that involves several stages, including image acquisition and pre-processing, feature extraction, classification, alignment, and post-processing. The use of sophisticated machine learning algorithms, such as CNNs, has led to significant improvements in the accuracy and speed of face detection systems, making them </w:t>
      </w:r>
      <w:r>
        <w:lastRenderedPageBreak/>
        <w:t>a crucial component of many applications in fields such as security, healthcare, and entertainment.</w:t>
      </w:r>
    </w:p>
    <w:p w:rsidR="00F53BB9" w:rsidRPr="009410B5" w:rsidRDefault="00F53BB9" w:rsidP="009410B5">
      <w:pPr>
        <w:pStyle w:val="altbalk"/>
      </w:pPr>
      <w:r w:rsidRPr="009410B5">
        <w:t>Dictionary</w:t>
      </w:r>
    </w:p>
    <w:p w:rsidR="004B70FB" w:rsidRDefault="004B70FB" w:rsidP="004B70FB">
      <w:r>
        <w:t>Computer Science: Bilgisayar Bilimleri</w:t>
      </w:r>
    </w:p>
    <w:p w:rsidR="004B70FB" w:rsidRDefault="004B70FB" w:rsidP="004B70FB">
      <w:r>
        <w:t>Face detection: Yüz algılama</w:t>
      </w:r>
    </w:p>
    <w:p w:rsidR="004B70FB" w:rsidRDefault="004B70FB" w:rsidP="004B70FB">
      <w:r>
        <w:t>Digital images: Dijital görüntüler</w:t>
      </w:r>
    </w:p>
    <w:p w:rsidR="004B70FB" w:rsidRDefault="004B70FB" w:rsidP="004B70FB">
      <w:r>
        <w:t>Facial recognition: Yüz tanıma</w:t>
      </w:r>
    </w:p>
    <w:p w:rsidR="004B70FB" w:rsidRDefault="004B70FB" w:rsidP="004B70FB">
      <w:r>
        <w:t>Biometric identification: Biyometrik tanıma</w:t>
      </w:r>
    </w:p>
    <w:p w:rsidR="004B70FB" w:rsidRDefault="004B70FB" w:rsidP="004B70FB">
      <w:r>
        <w:t>Video surveillance: Video güvenliği</w:t>
      </w:r>
    </w:p>
    <w:p w:rsidR="004B70FB" w:rsidRDefault="004B70FB" w:rsidP="004B70FB">
      <w:r>
        <w:t>Pre-processing: Ön işleme</w:t>
      </w:r>
    </w:p>
    <w:p w:rsidR="004B70FB" w:rsidRDefault="004B70FB" w:rsidP="004B70FB">
      <w:r>
        <w:t>Image enhancement: Görüntü iyileştirme</w:t>
      </w:r>
    </w:p>
    <w:p w:rsidR="004B70FB" w:rsidRDefault="004B70FB" w:rsidP="004B70FB">
      <w:r>
        <w:t>Brightness: Parlaklık</w:t>
      </w:r>
    </w:p>
    <w:p w:rsidR="004B70FB" w:rsidRDefault="004B70FB" w:rsidP="004B70FB">
      <w:r>
        <w:t>Contrast: Kontrast</w:t>
      </w:r>
    </w:p>
    <w:p w:rsidR="004B70FB" w:rsidRDefault="004B70FB" w:rsidP="004B70FB">
      <w:r>
        <w:t>Noise: Gürültü</w:t>
      </w:r>
    </w:p>
    <w:p w:rsidR="004B70FB" w:rsidRDefault="004B70FB" w:rsidP="004B70FB">
      <w:r>
        <w:t>Feature extraction: Özellik çıkarımı</w:t>
      </w:r>
    </w:p>
    <w:p w:rsidR="004B70FB" w:rsidRDefault="004B70FB" w:rsidP="004B70FB">
      <w:r>
        <w:t>Convolutional neural network (CNN): Konvolüsyonel sinir ağı (CNN)</w:t>
      </w:r>
    </w:p>
    <w:p w:rsidR="004B70FB" w:rsidRDefault="004B70FB" w:rsidP="004B70FB">
      <w:r>
        <w:t>Deep learning: Derin öğrenme</w:t>
      </w:r>
    </w:p>
    <w:p w:rsidR="004B70FB" w:rsidRDefault="004B70FB" w:rsidP="004B70FB">
      <w:r>
        <w:t>Image analysis: Görüntü analizi</w:t>
      </w:r>
    </w:p>
    <w:p w:rsidR="004B70FB" w:rsidRDefault="004B70FB" w:rsidP="004B70FB">
      <w:r>
        <w:t>Classification: Sınıflandırma</w:t>
      </w:r>
    </w:p>
    <w:p w:rsidR="004B70FB" w:rsidRDefault="004B70FB" w:rsidP="004B70FB">
      <w:r>
        <w:t>Machine learning: Makine öğrenimi</w:t>
      </w:r>
    </w:p>
    <w:p w:rsidR="004B70FB" w:rsidRDefault="004B70FB" w:rsidP="004B70FB">
      <w:r>
        <w:t>Face alignment: Yüz hizalama</w:t>
      </w:r>
    </w:p>
    <w:p w:rsidR="004B70FB" w:rsidRDefault="004B70FB" w:rsidP="004B70FB">
      <w:r>
        <w:t>Post-processing: Son işlem</w:t>
      </w:r>
    </w:p>
    <w:p w:rsidR="004B70FB" w:rsidRDefault="004B70FB" w:rsidP="004B70FB">
      <w:r>
        <w:t>Multi-task Cascaded Convolutional Networks (MTCNN): Çok Görevli Sıralı Konvolüsyonel Ağlar (MTCNN)</w:t>
      </w:r>
    </w:p>
    <w:p w:rsidR="004B70FB" w:rsidRDefault="004B70FB" w:rsidP="004B70FB">
      <w:r>
        <w:t>Security: Güvenlik</w:t>
      </w:r>
    </w:p>
    <w:p w:rsidR="004B70FB" w:rsidRDefault="004B70FB" w:rsidP="004B70FB">
      <w:r>
        <w:t>Healthcare: Sağlık</w:t>
      </w:r>
    </w:p>
    <w:p w:rsidR="00F53BB9" w:rsidRDefault="004B70FB" w:rsidP="004B70FB">
      <w:r>
        <w:lastRenderedPageBreak/>
        <w:t>Entertainment: Eğlence</w:t>
      </w:r>
    </w:p>
    <w:p w:rsidR="00F53BB9" w:rsidRDefault="00F53BB9" w:rsidP="009410B5">
      <w:pPr>
        <w:pStyle w:val="altbalk"/>
      </w:pPr>
      <w:r>
        <w:t>Use</w:t>
      </w:r>
      <w:r w:rsidRPr="005A025B">
        <w:t xml:space="preserve"> Terms In </w:t>
      </w:r>
      <w:r>
        <w:t>a Sentence</w:t>
      </w:r>
    </w:p>
    <w:p w:rsidR="00BF13BD" w:rsidRDefault="00BF13BD" w:rsidP="00BF13BD">
      <w:r>
        <w:t>"Computer Science is my major in university, I am learning about various areas of computer science including face detection in digital images."</w:t>
      </w:r>
    </w:p>
    <w:p w:rsidR="00BF13BD" w:rsidRDefault="00BF13BD" w:rsidP="00BF13BD">
      <w:r>
        <w:t>"I am working on a project that uses facial recognition technology to identify people in digital images taken by video surveillance cameras."</w:t>
      </w:r>
    </w:p>
    <w:p w:rsidR="00BF13BD" w:rsidRDefault="00BF13BD" w:rsidP="00BF13BD">
      <w:r>
        <w:t>"The system we are using for biometric identification relies on accurate face detection, so we are applying various image enhancement techniques such as adjusting the brightness and contrast to improve the quality of the images."</w:t>
      </w:r>
    </w:p>
    <w:p w:rsidR="00BF13BD" w:rsidRDefault="00BF13BD" w:rsidP="00BF13BD">
      <w:r>
        <w:t>"To reduce the amount of noise in the images, I am performing pre-processing steps such as filtering before starting the feature extraction process."</w:t>
      </w:r>
    </w:p>
    <w:p w:rsidR="00BF13BD" w:rsidRDefault="00BF13BD" w:rsidP="00BF13BD">
      <w:r>
        <w:t>"In this face detection system, I use convolutional neural network (CNN) as a deep learning model that has been shown to be particularly effective for image analysis tasks."</w:t>
      </w:r>
    </w:p>
    <w:p w:rsidR="00BF13BD" w:rsidRDefault="00BF13BD" w:rsidP="00BF13BD">
      <w:r>
        <w:t>"Once the system identifies potential face regions, it then performs a classification step using machine learning algorithm to determine whether or not each region actually contains a face."</w:t>
      </w:r>
    </w:p>
    <w:p w:rsidR="00BF13BD" w:rsidRDefault="00BF13BD" w:rsidP="00BF13BD">
      <w:r>
        <w:t>"I use face alignment techniques to locate the face within the image, it is crucial for many face recognition and biometric identification applications."</w:t>
      </w:r>
    </w:p>
    <w:p w:rsidR="00BF13BD" w:rsidRDefault="00BF13BD" w:rsidP="00BF13BD">
      <w:r>
        <w:t>"The system may perform additional post-processing steps, such as tracking the face over time or recognizing the identity of the person based on their facial features."</w:t>
      </w:r>
    </w:p>
    <w:p w:rsidR="00BF13BD" w:rsidRDefault="00BF13BD" w:rsidP="00BF13BD">
      <w:r>
        <w:t>"The Multi-task Cascaded Convolutional Networks (MTCNN) is widely used in various face detection systems, it helped us to improve the performance of our security system."</w:t>
      </w:r>
    </w:p>
    <w:p w:rsidR="00BF13BD" w:rsidRDefault="00BF13BD" w:rsidP="00BF13BD">
      <w:r>
        <w:t>"The entertainment industry is also using face detection technology to improve the experience of their users."</w:t>
      </w:r>
    </w:p>
    <w:p w:rsidR="00ED47D4" w:rsidRDefault="00BF13BD" w:rsidP="00BF13BD">
      <w:r>
        <w:t>"Healthcare sector is using face detection technology to improve the accuracy of the analysis of medical images."</w:t>
      </w:r>
    </w:p>
    <w:p w:rsidR="00BF13BD" w:rsidRDefault="00BF13BD">
      <w:pPr>
        <w:jc w:val="left"/>
      </w:pPr>
      <w:r>
        <w:br w:type="page"/>
      </w:r>
    </w:p>
    <w:p w:rsidR="00BF13BD" w:rsidRDefault="001B7741" w:rsidP="001B7741">
      <w:pPr>
        <w:pStyle w:val="Heading1"/>
      </w:pPr>
      <w:bookmarkStart w:id="22" w:name="_Toc124286645"/>
      <w:r>
        <w:lastRenderedPageBreak/>
        <w:t>O</w:t>
      </w:r>
      <w:r w:rsidRPr="001B7741">
        <w:t xml:space="preserve">nline </w:t>
      </w:r>
      <w:r>
        <w:t>A</w:t>
      </w:r>
      <w:r w:rsidRPr="001B7741">
        <w:t xml:space="preserve">uction </w:t>
      </w:r>
      <w:r>
        <w:t>S</w:t>
      </w:r>
      <w:r w:rsidRPr="001B7741">
        <w:t>ystem</w:t>
      </w:r>
      <w:bookmarkEnd w:id="22"/>
    </w:p>
    <w:p w:rsidR="001B7741" w:rsidRDefault="001B7741" w:rsidP="001B7741">
      <w:r>
        <w:t>An online auction system is a computerized platform that facilitates the buying and selling of goods and services through a bidding process over the internet. It is a form of e-commerce that allows individuals and businesses to list items for sale and to bid on items of interest in real-time.</w:t>
      </w:r>
    </w:p>
    <w:p w:rsidR="001B7741" w:rsidRDefault="001B7741" w:rsidP="001B7741">
      <w:r>
        <w:t>At its core, an online auction system is a database-driven application that stores and retrieves information about items being sold, bids placed, and bidders. The system is built using various computer science concepts and technologies such as databases, web development, and networking protocols.</w:t>
      </w:r>
    </w:p>
    <w:p w:rsidR="001B7741" w:rsidRDefault="001B7741" w:rsidP="001B7741">
      <w:r>
        <w:t>The first step in creating an online auction system is to design and implement the database. This is typically done using a relational database management system (RDBMS) such as MySQL or Oracle. The database stores information about the items being sold, such as their descriptions, images, and current bid prices, as well as information about the bidders, such as their contact information and bid history.</w:t>
      </w:r>
    </w:p>
    <w:p w:rsidR="001B7741" w:rsidRDefault="001B7741" w:rsidP="001B7741">
      <w:r>
        <w:t>Once the database is in place, the next step is to develop the user interface for the system. This is typically done using web development technologies such as HTML, CSS, and JavaScript. The user interface allows bidders to browse and search for items, place bids, and view their bid history. It also allows sellers to list items for sale and manage their listings.</w:t>
      </w:r>
    </w:p>
    <w:p w:rsidR="001B7741" w:rsidRDefault="001B7741" w:rsidP="001B7741">
      <w:r>
        <w:t>To facilitate real-time bidding, the system employs a number of networking protocols such as HTTP and WebSockets. These protocols allow the system to transmit and receive data between the client and server in near real-time, allowing bidders to see the current bid prices and other relevant information in real-time.</w:t>
      </w:r>
    </w:p>
    <w:p w:rsidR="001B7741" w:rsidRDefault="001B7741" w:rsidP="001B7741">
      <w:r>
        <w:t>Another important aspect of online auction systems is the use of authentication and security. To protect against malicious actors, the system employs a variety of security measures such as user authentication, encryption, and access control. This allows the system to verify the identity of bidders and sellers and to prevent unauthorized access to the system and its data.</w:t>
      </w:r>
    </w:p>
    <w:p w:rsidR="001B7741" w:rsidRDefault="001B7741" w:rsidP="001B7741">
      <w:r>
        <w:t>The system also includes a number of features such as bidding history, bidding limit, notifications, and email reminders to improve the user experience and increase the chances of bidders winning the auction. The system also uses a number of algorithms for pricing such as Vickrey auction, Dutch auction, reverse auction, and others.</w:t>
      </w:r>
    </w:p>
    <w:p w:rsidR="001B7741" w:rsidRPr="005A025B" w:rsidRDefault="001B7741" w:rsidP="001B7741">
      <w:r>
        <w:t>In conclusion, online auction systems are a form of e-commerce that utilizes advanced computer science concepts and technologies to create a platform for buying and selling goods and services over the internet. They rely on databases, web development, networking protocols, and security measures to provide a seamless, real-time bidding experience for bidders and sellers alike. The use of algorithms, and various features also improve the user experience and increase the chances of successful transaction.</w:t>
      </w:r>
    </w:p>
    <w:p w:rsidR="00F53BB9" w:rsidRPr="005A025B" w:rsidRDefault="00F53BB9" w:rsidP="009410B5">
      <w:pPr>
        <w:pStyle w:val="altbalk"/>
      </w:pPr>
      <w:r>
        <w:lastRenderedPageBreak/>
        <w:t>Dictionary</w:t>
      </w:r>
    </w:p>
    <w:p w:rsidR="00CE30C2" w:rsidRDefault="00CE30C2" w:rsidP="00CE30C2">
      <w:r>
        <w:t>Online Auction System : İnternet üzerinden gerçekleştirilen satış sistemi</w:t>
      </w:r>
    </w:p>
    <w:p w:rsidR="00CE30C2" w:rsidRDefault="00CE30C2" w:rsidP="00CE30C2">
      <w:r>
        <w:t>E-commerce : Elektronik ticaret</w:t>
      </w:r>
    </w:p>
    <w:p w:rsidR="00CE30C2" w:rsidRDefault="00CE30C2" w:rsidP="00CE30C2">
      <w:r>
        <w:t>Bidding : Teklif etme</w:t>
      </w:r>
    </w:p>
    <w:p w:rsidR="00CE30C2" w:rsidRDefault="00CE30C2" w:rsidP="00CE30C2">
      <w:r>
        <w:t>Database-driven : Veritabanı tabanlı</w:t>
      </w:r>
    </w:p>
    <w:p w:rsidR="00CE30C2" w:rsidRDefault="00CE30C2" w:rsidP="00CE30C2">
      <w:r>
        <w:t>Relational database management system (RDBMS) : İlişkisel veritabanı yönetim sistemi (RDBMS)</w:t>
      </w:r>
    </w:p>
    <w:p w:rsidR="00CE30C2" w:rsidRDefault="00CE30C2" w:rsidP="00CE30C2">
      <w:r>
        <w:t>MySQL : MySQL</w:t>
      </w:r>
    </w:p>
    <w:p w:rsidR="00CE30C2" w:rsidRDefault="00CE30C2" w:rsidP="00CE30C2">
      <w:r>
        <w:t>Oracle : Oracle</w:t>
      </w:r>
    </w:p>
    <w:p w:rsidR="00CE30C2" w:rsidRDefault="00CE30C2" w:rsidP="00CE30C2">
      <w:r>
        <w:t>Web development : Web geliştirme</w:t>
      </w:r>
    </w:p>
    <w:p w:rsidR="00CE30C2" w:rsidRDefault="00CE30C2" w:rsidP="00CE30C2">
      <w:r>
        <w:t>Networking protocols : Ağ protokolleri</w:t>
      </w:r>
    </w:p>
    <w:p w:rsidR="00CE30C2" w:rsidRDefault="00CE30C2" w:rsidP="00CE30C2">
      <w:r>
        <w:t>HTTP : HTTP</w:t>
      </w:r>
    </w:p>
    <w:p w:rsidR="00CE30C2" w:rsidRDefault="00CE30C2" w:rsidP="00CE30C2">
      <w:r>
        <w:t>WebSockets : WebSoketleri</w:t>
      </w:r>
    </w:p>
    <w:p w:rsidR="00CE30C2" w:rsidRDefault="00CE30C2" w:rsidP="00CE30C2">
      <w:r>
        <w:t>Real-time : Gerçek zamanlı</w:t>
      </w:r>
    </w:p>
    <w:p w:rsidR="00CE30C2" w:rsidRDefault="00CE30C2" w:rsidP="00CE30C2">
      <w:r>
        <w:t>Authentication : Kimlik doğrulama</w:t>
      </w:r>
    </w:p>
    <w:p w:rsidR="00CE30C2" w:rsidRDefault="00CE30C2" w:rsidP="00CE30C2">
      <w:r>
        <w:t>Security : Güvenlik</w:t>
      </w:r>
    </w:p>
    <w:p w:rsidR="00CE30C2" w:rsidRDefault="00CE30C2" w:rsidP="00CE30C2">
      <w:r>
        <w:t>Encryption : Şifreleme</w:t>
      </w:r>
    </w:p>
    <w:p w:rsidR="00CE30C2" w:rsidRDefault="00CE30C2" w:rsidP="00CE30C2">
      <w:r>
        <w:t>Access control : Erişim kontrolü</w:t>
      </w:r>
    </w:p>
    <w:p w:rsidR="00CE30C2" w:rsidRDefault="00CE30C2" w:rsidP="00CE30C2">
      <w:r>
        <w:t>Bidding history : Teklif geçmişi</w:t>
      </w:r>
    </w:p>
    <w:p w:rsidR="00CE30C2" w:rsidRDefault="00CE30C2" w:rsidP="00CE30C2">
      <w:r>
        <w:t>Bidding limit : Teklif sınırı</w:t>
      </w:r>
    </w:p>
    <w:p w:rsidR="00CE30C2" w:rsidRDefault="00CE30C2" w:rsidP="00CE30C2">
      <w:r>
        <w:t>Notifications : Bildirimler</w:t>
      </w:r>
    </w:p>
    <w:p w:rsidR="00CE30C2" w:rsidRDefault="00CE30C2" w:rsidP="00CE30C2">
      <w:r>
        <w:t>Email reminders : E-posta hatırlatmaları</w:t>
      </w:r>
    </w:p>
    <w:p w:rsidR="00CE30C2" w:rsidRDefault="00CE30C2" w:rsidP="00CE30C2">
      <w:r>
        <w:t>Algorithms : Algoritmalar</w:t>
      </w:r>
    </w:p>
    <w:p w:rsidR="00CE30C2" w:rsidRDefault="00CE30C2" w:rsidP="00CE30C2">
      <w:r>
        <w:t>Vickrey auction : Vickrey açık arttırma</w:t>
      </w:r>
    </w:p>
    <w:p w:rsidR="00CE30C2" w:rsidRDefault="00CE30C2" w:rsidP="00CE30C2">
      <w:r>
        <w:t>Dutch auction : Hollandalı açık arttırma</w:t>
      </w:r>
    </w:p>
    <w:p w:rsidR="00CE30C2" w:rsidRDefault="00CE30C2" w:rsidP="00CE30C2">
      <w:r>
        <w:t>Reverse auction : Ters açık arttırma</w:t>
      </w:r>
    </w:p>
    <w:p w:rsidR="00CE30C2" w:rsidRDefault="00CE30C2" w:rsidP="00CE30C2">
      <w:r>
        <w:lastRenderedPageBreak/>
        <w:t>User experience : Kullanıcı deneyimi</w:t>
      </w:r>
    </w:p>
    <w:p w:rsidR="00F53BB9" w:rsidRDefault="00CE30C2" w:rsidP="00CE30C2">
      <w:r>
        <w:t>Successful transaction : Başarılı işlem</w:t>
      </w:r>
    </w:p>
    <w:p w:rsidR="00F53BB9" w:rsidRDefault="00F53BB9" w:rsidP="009410B5">
      <w:pPr>
        <w:pStyle w:val="altbalk"/>
      </w:pPr>
      <w:r>
        <w:t>Use</w:t>
      </w:r>
      <w:r w:rsidRPr="005A025B">
        <w:t xml:space="preserve"> Terms In </w:t>
      </w:r>
      <w:r>
        <w:t>a Sentence</w:t>
      </w:r>
    </w:p>
    <w:p w:rsidR="00CE30C2" w:rsidRDefault="00CE30C2" w:rsidP="00CE30C2">
      <w:r>
        <w:t>"The online auction system we are using is database-driven, utilizing a relational database management system (RDBMS) such as MySQL or Oracle to store and retrieve information about the items being sold and the bidders."</w:t>
      </w:r>
    </w:p>
    <w:p w:rsidR="00CE30C2" w:rsidRDefault="00CE30C2" w:rsidP="00CE30C2">
      <w:r>
        <w:t>"We use networking protocols such as HTTP and WebSockets to facilitate real-time bidding in our e-commerce platform."</w:t>
      </w:r>
    </w:p>
    <w:p w:rsidR="00CE30C2" w:rsidRDefault="00CE30C2" w:rsidP="00CE30C2">
      <w:r>
        <w:t>"In order to ensure the security of our online auction system, we employ various measures such as user authentication, encryption, and access control."</w:t>
      </w:r>
    </w:p>
    <w:p w:rsidR="00CE30C2" w:rsidRDefault="00CE30C2" w:rsidP="00CE30C2">
      <w:r>
        <w:t>"One of the key features of our system is the ability for users to view their bidding history and set a bidding limit to avoid overspending."</w:t>
      </w:r>
    </w:p>
    <w:p w:rsidR="00CE30C2" w:rsidRDefault="00CE30C2" w:rsidP="00CE30C2">
      <w:r>
        <w:t>"We also implemented algorithms such as Vickrey auction and Dutch auction to improve the user experience and increase the chances of successful transactions."</w:t>
      </w:r>
    </w:p>
    <w:p w:rsidR="00CE30C2" w:rsidRDefault="00CE30C2">
      <w:pPr>
        <w:jc w:val="left"/>
      </w:pPr>
      <w:r>
        <w:br w:type="page"/>
      </w:r>
    </w:p>
    <w:p w:rsidR="00CE30C2" w:rsidRDefault="008177C0" w:rsidP="008177C0">
      <w:pPr>
        <w:pStyle w:val="Heading1"/>
      </w:pPr>
      <w:bookmarkStart w:id="23" w:name="_Toc124286646"/>
      <w:r w:rsidRPr="008177C0">
        <w:lastRenderedPageBreak/>
        <w:t>e-Authentication system</w:t>
      </w:r>
      <w:bookmarkEnd w:id="23"/>
    </w:p>
    <w:p w:rsidR="008177C0" w:rsidRDefault="008177C0" w:rsidP="008177C0">
      <w:r>
        <w:t>An e-Authentication system is a computer-based system that is used to authenticate the identity of individuals accessing online services or resources. It is a crucial component of online security, as it helps to ensure that only authorized individuals are able to access sensitive information.</w:t>
      </w:r>
    </w:p>
    <w:p w:rsidR="008177C0" w:rsidRDefault="008177C0" w:rsidP="008177C0">
      <w:r>
        <w:t>At its core, an e-Authentication system is a software application that is built using various computer science concepts and technologies such as databases, web development, and cryptography. The system is designed to authenticate the identity of users by validating the credentials they provide against a set of predefined rules or against information stored in a database.</w:t>
      </w:r>
    </w:p>
    <w:p w:rsidR="008177C0" w:rsidRDefault="008177C0" w:rsidP="008177C0">
      <w:r>
        <w:t>The first step in creating an e-Authentication system is to design and implement the database. This is typically done using a relational database management system (RDBMS) such as MySQL or Oracle. The database stores information about users, such as their username, password, and security questions.</w:t>
      </w:r>
    </w:p>
    <w:p w:rsidR="008177C0" w:rsidRDefault="008177C0" w:rsidP="008177C0">
      <w:r>
        <w:t>Once the database is in place, the next step is to develop the user interface for the system. This is typically done using web development technologies such as HTML, CSS, and JavaScript. The user interface allows users to register, login, and manage their account information.</w:t>
      </w:r>
    </w:p>
    <w:p w:rsidR="008177C0" w:rsidRDefault="008177C0" w:rsidP="008177C0">
      <w:r>
        <w:t>To ensure the security of the system, various cryptographic techniques are used to encrypt sensitive information such as passwords and security questions. The system also employs various security measures such as firewalls, intrusion detection and prevention systems, and secure sockets layer (SSL) to protect against unauthorized access and data breaches.</w:t>
      </w:r>
    </w:p>
    <w:p w:rsidR="008177C0" w:rsidRDefault="008177C0" w:rsidP="008177C0">
      <w:r>
        <w:t>To ensure the reliability of the system, various system and network monitoring tools are used to detect and respond to any issues with the system's availability and performance. The system also includes a mechanism for revoking access to users whose credentials have been compromised.</w:t>
      </w:r>
    </w:p>
    <w:p w:rsidR="008177C0" w:rsidRDefault="008177C0" w:rsidP="008177C0">
      <w:r>
        <w:t>In addition to traditional username and password authentication, the system may also include additional authentication factors such as two-factor authentication (2FA) or biometric authentication. These methods provide an additional layer of security by requiring users to provide something they know (e.g. a password) and something they have (e.g. a token or a fingerprint) in order to gain access.</w:t>
      </w:r>
    </w:p>
    <w:p w:rsidR="008177C0" w:rsidRPr="005A025B" w:rsidRDefault="008177C0" w:rsidP="008177C0">
      <w:r>
        <w:t xml:space="preserve">In conclusion, e-Authentication systems are a crucial component of online security and are used to authenticate the identity of individuals accessing online services or resources. These systems rely on various computer science concepts and technologies such as databases, web development, and cryptography, as well as security measures like firewalls and intrusion detection to provide a secure and reliable way to authenticate users. Additionally the system </w:t>
      </w:r>
      <w:r>
        <w:lastRenderedPageBreak/>
        <w:t>can be improved by adding the extra authentication factors like two-factor authentication (2FA) and biometric authentication, to provide a more secure way of authentication.</w:t>
      </w:r>
    </w:p>
    <w:p w:rsidR="00F53BB9" w:rsidRPr="005A025B" w:rsidRDefault="00F53BB9" w:rsidP="009410B5">
      <w:pPr>
        <w:pStyle w:val="altbalk"/>
      </w:pPr>
      <w:r>
        <w:t>Dictionary</w:t>
      </w:r>
    </w:p>
    <w:p w:rsidR="008177C0" w:rsidRDefault="008177C0" w:rsidP="008177C0">
      <w:r>
        <w:t>E-Authentication system : Online hizmetlere veya kaynaklara erişimi doğrulayan kullanıcıların kimliğini doğrulayan bir bilgisayar tabanlı sistem.</w:t>
      </w:r>
    </w:p>
    <w:p w:rsidR="008177C0" w:rsidRDefault="008177C0" w:rsidP="008177C0">
      <w:r>
        <w:t>Online security : Online güvenliği</w:t>
      </w:r>
    </w:p>
    <w:p w:rsidR="008177C0" w:rsidRDefault="008177C0" w:rsidP="008177C0">
      <w:r>
        <w:t>Authorized individuals : Yetkili kişiler</w:t>
      </w:r>
    </w:p>
    <w:p w:rsidR="008177C0" w:rsidRDefault="008177C0" w:rsidP="008177C0">
      <w:r>
        <w:t>Identity : Kimlik</w:t>
      </w:r>
    </w:p>
    <w:p w:rsidR="008177C0" w:rsidRDefault="008177C0" w:rsidP="008177C0">
      <w:r>
        <w:t>Credentials : Kimlik bilgileri</w:t>
      </w:r>
    </w:p>
    <w:p w:rsidR="008177C0" w:rsidRDefault="008177C0" w:rsidP="008177C0">
      <w:r>
        <w:t>Relational database management system (RDBMS) : İlişkisel veritabanı yönetim sistemi (RDBMS)</w:t>
      </w:r>
    </w:p>
    <w:p w:rsidR="008177C0" w:rsidRDefault="008177C0" w:rsidP="008177C0">
      <w:r>
        <w:t>Web development : Web geliştirme</w:t>
      </w:r>
    </w:p>
    <w:p w:rsidR="008177C0" w:rsidRDefault="008177C0" w:rsidP="008177C0">
      <w:r>
        <w:t>Cryptography : Şifreleme</w:t>
      </w:r>
    </w:p>
    <w:p w:rsidR="008177C0" w:rsidRDefault="008177C0" w:rsidP="008177C0">
      <w:r>
        <w:t>Encryption : Şifreleme</w:t>
      </w:r>
    </w:p>
    <w:p w:rsidR="008177C0" w:rsidRDefault="008177C0" w:rsidP="008177C0">
      <w:r>
        <w:t>Firewalls : Güvenlik duvarları</w:t>
      </w:r>
    </w:p>
    <w:p w:rsidR="008177C0" w:rsidRDefault="008177C0" w:rsidP="008177C0">
      <w:r>
        <w:t>Intrusion detection and prevention systems : Girişim tespiti ve önleme sistemleri</w:t>
      </w:r>
    </w:p>
    <w:p w:rsidR="008177C0" w:rsidRDefault="008177C0" w:rsidP="008177C0">
      <w:r>
        <w:t>Secure sockets layer (SSL) : Güvenli soket katmanı (SSL)</w:t>
      </w:r>
    </w:p>
    <w:p w:rsidR="008177C0" w:rsidRDefault="008177C0" w:rsidP="008177C0">
      <w:r>
        <w:t>System and network monitoring : Sistem ve ağ izleme</w:t>
      </w:r>
    </w:p>
    <w:p w:rsidR="008177C0" w:rsidRDefault="008177C0" w:rsidP="008177C0">
      <w:r>
        <w:t>Availability : Kullanılabilirlik</w:t>
      </w:r>
    </w:p>
    <w:p w:rsidR="008177C0" w:rsidRDefault="008177C0" w:rsidP="008177C0">
      <w:r>
        <w:t>Performance : Performans</w:t>
      </w:r>
    </w:p>
    <w:p w:rsidR="008177C0" w:rsidRDefault="008177C0" w:rsidP="008177C0">
      <w:r>
        <w:t>Two-factor authentication (2FA) : İki faktörlü kimlik doğrulama (2FA)</w:t>
      </w:r>
    </w:p>
    <w:p w:rsidR="00F53BB9" w:rsidRDefault="008177C0" w:rsidP="008177C0">
      <w:r>
        <w:t>Biometric authentication : Biyometrik kimlik doğrulama</w:t>
      </w:r>
    </w:p>
    <w:p w:rsidR="00F53BB9" w:rsidRDefault="00F53BB9" w:rsidP="009410B5">
      <w:pPr>
        <w:pStyle w:val="altbalk"/>
      </w:pPr>
      <w:r>
        <w:t>Use</w:t>
      </w:r>
      <w:r w:rsidRPr="005A025B">
        <w:t xml:space="preserve"> Terms In </w:t>
      </w:r>
      <w:r>
        <w:t>a Sentence</w:t>
      </w:r>
    </w:p>
    <w:p w:rsidR="009338C2" w:rsidRDefault="009338C2" w:rsidP="009338C2">
      <w:r>
        <w:t>The e-Authentication system is designed to ensure that only authorized individuals are able to access the company's sensitive online resources by authenticating their identity with their credentials.</w:t>
      </w:r>
    </w:p>
    <w:p w:rsidR="009338C2" w:rsidRDefault="009338C2" w:rsidP="009338C2">
      <w:r>
        <w:lastRenderedPageBreak/>
        <w:t>The database for the e-Authentication system is created using a relational database management system such as MySQL or Oracle, which stores information about the users' username, password and security questions.</w:t>
      </w:r>
    </w:p>
    <w:p w:rsidR="009338C2" w:rsidRDefault="009338C2" w:rsidP="009338C2">
      <w:r>
        <w:t>Web development technologies like HTML, CSS and JavaScript were used to create the user-friendly interface, allowing users to register, login and manage their account information.</w:t>
      </w:r>
    </w:p>
    <w:p w:rsidR="009338C2" w:rsidRDefault="009338C2" w:rsidP="009338C2">
      <w:r>
        <w:t>Encryption and firewalls were implemented in the system for added security, to protect against unauthorized access and potential data breaches. The system also utilizes intrusion detection and prevention systems and Secure Sockets Layer (SSL) to enhance security.</w:t>
      </w:r>
    </w:p>
    <w:p w:rsidR="009338C2" w:rsidRDefault="009338C2" w:rsidP="009338C2">
      <w:r>
        <w:t>To ensure system reliability, various system and network monitoring tools are used to detect and respond to any issues with the system's availability and performance.</w:t>
      </w:r>
    </w:p>
    <w:p w:rsidR="009338C2" w:rsidRDefault="009338C2" w:rsidP="009338C2">
      <w:r>
        <w:t>Two-factor authentication (2FA) and biometric authentication methods were added to the system as an extra layer of security to further protect against malicious actors.</w:t>
      </w:r>
    </w:p>
    <w:p w:rsidR="009338C2" w:rsidRDefault="009338C2">
      <w:pPr>
        <w:jc w:val="left"/>
      </w:pPr>
      <w:r>
        <w:br w:type="page"/>
      </w:r>
    </w:p>
    <w:p w:rsidR="009338C2" w:rsidRDefault="00FB0B38" w:rsidP="00FB0B38">
      <w:pPr>
        <w:pStyle w:val="Heading1"/>
      </w:pPr>
      <w:bookmarkStart w:id="24" w:name="_Toc124286647"/>
      <w:r>
        <w:lastRenderedPageBreak/>
        <w:t>Search Engine</w:t>
      </w:r>
      <w:bookmarkEnd w:id="24"/>
    </w:p>
    <w:p w:rsidR="00064987" w:rsidRDefault="00064987" w:rsidP="00064987">
      <w:r>
        <w:t>A search engine is a software application that enables users to find information on the internet by providing a keyword or phrase. It is a complex system that combines several computer science concepts and technologies such as web crawling, indexing, and information retrieval.</w:t>
      </w:r>
    </w:p>
    <w:p w:rsidR="00064987" w:rsidRDefault="00064987" w:rsidP="00064987">
      <w:r>
        <w:t>The first step in building a search engine is web crawling, which involves visiting websites and collecting information about their contents. The web crawler, also known as a spider or robot, follows links on a website to discover new pages and retrieves their contents for analysis. The crawler uses a queue to keep track of pages it needs to visit, and it uses a set to keep track of the pages it has already visited to avoid revisiting them.</w:t>
      </w:r>
    </w:p>
    <w:p w:rsidR="00064987" w:rsidRDefault="00064987" w:rsidP="00064987">
      <w:r>
        <w:t>Once the pages have been retrieved, the search engine indexes their contents to make them easily searchable. The indexing process converts the raw data into a structured format that can be queried. It involves tokenizing the text on the pages, which breaks it into individual words, and then it assigns a unique numerical identifier, called a 'document id' to each page. These words are then stored in an inverted index, which maps each word to a list of document ids that contain it.</w:t>
      </w:r>
    </w:p>
    <w:p w:rsidR="00064987" w:rsidRDefault="00064987" w:rsidP="00064987">
      <w:r>
        <w:t>When a user submits a query, the search engine uses information retrieval algorithms to find and rank the most relevant pages. The search engine uses the inverted index to quickly find the pages that contain the query keywords. The search engine then uses a ranking algorithm, such as PageRank, which is based on the number and quality of links pointing to a page, to order the results in terms of relevance. The ranking algorithm is also informed by other factors, like click-through rate, time spent on page, and even user's search history.</w:t>
      </w:r>
    </w:p>
    <w:p w:rsidR="00FB0B38" w:rsidRPr="005A025B" w:rsidRDefault="00064987" w:rsidP="00064987">
      <w:r>
        <w:t>In addition to traditional keyword-based queries, search engines may also provide advanced search features such as Boolean operators, wildcard characters, and proximity search to help users refine their queries. They also may include a variety of additional features such as spelling correction, auto-suggestions, and synonym handling to improve the user experience.</w:t>
      </w:r>
    </w:p>
    <w:p w:rsidR="00F53BB9" w:rsidRPr="005A025B" w:rsidRDefault="00F53BB9" w:rsidP="009410B5">
      <w:pPr>
        <w:pStyle w:val="altbalk"/>
      </w:pPr>
      <w:r>
        <w:t>Dictionary</w:t>
      </w:r>
    </w:p>
    <w:p w:rsidR="00071FB0" w:rsidRDefault="00071FB0" w:rsidP="00071FB0">
      <w:r>
        <w:t>Search engine (Arama motoru): A software application that enables users to find information on the internet by providing a keyword or phrase.</w:t>
      </w:r>
    </w:p>
    <w:p w:rsidR="00071FB0" w:rsidRDefault="00071FB0" w:rsidP="00071FB0">
      <w:r>
        <w:t>Web crawling (Web tarama): The process of visiting websites and collecting information about their contents.</w:t>
      </w:r>
    </w:p>
    <w:p w:rsidR="00071FB0" w:rsidRDefault="00071FB0" w:rsidP="00071FB0">
      <w:r>
        <w:t>Spider or robot (Örümcek veya robot): A program that follows links on a website to discover new pages and retrieves their contents for analysis.</w:t>
      </w:r>
    </w:p>
    <w:p w:rsidR="00071FB0" w:rsidRDefault="00071FB0" w:rsidP="00071FB0">
      <w:r>
        <w:lastRenderedPageBreak/>
        <w:t>Queue (Kuyruk): A data structure that the crawler uses to keep track of pages it needs to visit.</w:t>
      </w:r>
    </w:p>
    <w:p w:rsidR="00071FB0" w:rsidRDefault="00071FB0" w:rsidP="00071FB0">
      <w:r>
        <w:t>Set (Küme): A data structure that the crawler uses to keep track of the pages it has already visited to avoid revisiting them.</w:t>
      </w:r>
    </w:p>
    <w:p w:rsidR="00071FB0" w:rsidRDefault="00071FB0" w:rsidP="00071FB0">
      <w:r>
        <w:t>Indexing (Dizinleme): The process of converting the raw data into a structured format that can be queried.</w:t>
      </w:r>
    </w:p>
    <w:p w:rsidR="00071FB0" w:rsidRDefault="00071FB0" w:rsidP="00071FB0">
      <w:r>
        <w:t>Tokenizing (Tokenleme): The process of breaking text on the pages into individual words.</w:t>
      </w:r>
    </w:p>
    <w:p w:rsidR="00071FB0" w:rsidRDefault="00071FB0" w:rsidP="00071FB0">
      <w:r>
        <w:t>Document id (Belge kimliği): A unique numerical identifier assigned to each page.</w:t>
      </w:r>
    </w:p>
    <w:p w:rsidR="00071FB0" w:rsidRDefault="00071FB0" w:rsidP="00071FB0">
      <w:r>
        <w:t>Inverted index (Ters dizin): A data structure that maps each word to a list of document ids that contain it.</w:t>
      </w:r>
    </w:p>
    <w:p w:rsidR="00071FB0" w:rsidRDefault="00071FB0" w:rsidP="00071FB0">
      <w:r>
        <w:t>Information retrieval (Bilgi çekme): Algorithms used to find and rank the most relevant pages in response to a query.</w:t>
      </w:r>
    </w:p>
    <w:p w:rsidR="00071FB0" w:rsidRDefault="00071FB0" w:rsidP="00071FB0">
      <w:r>
        <w:t>PageRank (Sayfa derecesi): A ranking algorithm based on the number and quality of links pointing to a page.</w:t>
      </w:r>
    </w:p>
    <w:p w:rsidR="00071FB0" w:rsidRDefault="00071FB0" w:rsidP="00071FB0">
      <w:r>
        <w:t>Boolean operators (Boolean işleticileri): Advanced search features such as "AND," "OR," and "NOT" that help users refine their queries.</w:t>
      </w:r>
    </w:p>
    <w:p w:rsidR="00071FB0" w:rsidRDefault="00071FB0" w:rsidP="00071FB0">
      <w:r>
        <w:t>Wildcard characters (Joker karakterleri): Advanced search features that allow users to use a symbol to represent one or more characters in a word.</w:t>
      </w:r>
    </w:p>
    <w:p w:rsidR="00071FB0" w:rsidRDefault="00071FB0" w:rsidP="00071FB0">
      <w:r>
        <w:t>Proximity search (Yakınlık araması): Advanced search feature that allows users to search for words that are close to each other.</w:t>
      </w:r>
    </w:p>
    <w:p w:rsidR="00071FB0" w:rsidRDefault="00071FB0" w:rsidP="00071FB0">
      <w:r>
        <w:t>Spelling correction (Yazım düzeltme): A feature that suggests correct spellings for mis-typed queries</w:t>
      </w:r>
    </w:p>
    <w:p w:rsidR="00071FB0" w:rsidRDefault="00071FB0" w:rsidP="00071FB0">
      <w:r>
        <w:t>Auto-suggestions (Otomatik öneriler): A feature that suggests possible queries as the user types.</w:t>
      </w:r>
    </w:p>
    <w:p w:rsidR="00F53BB9" w:rsidRDefault="00071FB0" w:rsidP="00071FB0">
      <w:r>
        <w:t>Synonym handling (Eşanlamlı kelime işleme): A feature that expands a query to include synonyms of the query keywords.</w:t>
      </w:r>
    </w:p>
    <w:p w:rsidR="00F53BB9" w:rsidRDefault="00F53BB9" w:rsidP="009410B5">
      <w:pPr>
        <w:pStyle w:val="altbalk"/>
      </w:pPr>
      <w:r>
        <w:t>Use</w:t>
      </w:r>
      <w:r w:rsidRPr="005A025B">
        <w:t xml:space="preserve"> Terms In </w:t>
      </w:r>
      <w:r>
        <w:t>a Sentence</w:t>
      </w:r>
    </w:p>
    <w:p w:rsidR="00071FB0" w:rsidRDefault="00071FB0" w:rsidP="00071FB0"/>
    <w:p w:rsidR="00071FB0" w:rsidRDefault="00071FB0">
      <w:pPr>
        <w:jc w:val="left"/>
      </w:pPr>
      <w:r>
        <w:br w:type="page"/>
      </w:r>
    </w:p>
    <w:p w:rsidR="00071FB0" w:rsidRDefault="00254A64" w:rsidP="00254A64">
      <w:pPr>
        <w:pStyle w:val="Heading1"/>
      </w:pPr>
      <w:bookmarkStart w:id="25" w:name="_Toc124286648"/>
      <w:r>
        <w:lastRenderedPageBreak/>
        <w:t>Version Control</w:t>
      </w:r>
      <w:bookmarkEnd w:id="25"/>
    </w:p>
    <w:p w:rsidR="00254A64" w:rsidRDefault="00254A64" w:rsidP="00254A64">
      <w:r>
        <w:t>Version control is an essential aspect of software development, allowing developers to track and manage changes to their code over time. The most widely used version control system in the computer science industry is Git, a distributed version control system that was created by Linus Torvalds in 2005.</w:t>
      </w:r>
    </w:p>
    <w:p w:rsidR="00254A64" w:rsidRDefault="00254A64" w:rsidP="00254A64">
      <w:r>
        <w:t>One of the key features of Git is its ability to handle multiple branches of development simultaneously. Branches are used to separate different stages of development, such as new features, bug fixes, and release candidates. This allows developers to work on multiple tasks at the same time without interfering with each other's work. The process of merging changes from one branch to another is called "merging" and it is done using "merge conflicts" resolution techniques.</w:t>
      </w:r>
    </w:p>
    <w:p w:rsidR="00254A64" w:rsidRDefault="00254A64" w:rsidP="00254A64">
      <w:r>
        <w:t>Another important feature of Git is its ability to handle conflicts and errors. When multiple developers are working on the same codebase, it is common for conflicts to arise. Git provides a robust mechanism for handling merge conflicts, allowing developers to resolve them easily. Git also has a "stash" feature that allows developers to temporarily save changes in a safe place, so that they can switch to a different branch without losing their work. Additionally, Git has the ability to rollback the code to a previous version, which is referred to as "revert" .</w:t>
      </w:r>
    </w:p>
    <w:p w:rsidR="00254A64" w:rsidRDefault="00254A64" w:rsidP="00254A64">
      <w:r>
        <w:t>To collaborate with other developers, Git uses a centralized repository called "remote repository" . The remote repository is usually hosted on a server, such as GitHub, GitLab, or Bitbucket. Developers can "clone" a remote repository to their local machine, make changes to the code, and then "push" those changes back to the remote repository. Additionally, developers can "pull" changes from the remote repository to their local machine, keeping their code up to date with the latest changes.</w:t>
      </w:r>
    </w:p>
    <w:p w:rsidR="00254A64" w:rsidRDefault="00254A64" w:rsidP="00254A64">
      <w:r>
        <w:t>Git also allows for code review through "pull requests" . A pull request is a request for another developer to review and potentially merge changes into a branch. Pull requests are an effective way to review code and catch bugs or errors before they are merged into the main branch. With the help of pull request, developers can keep the codebase stable, maintain high-quality code and improve the collaboration.</w:t>
      </w:r>
    </w:p>
    <w:p w:rsidR="00254A64" w:rsidRPr="005A025B" w:rsidRDefault="00254A64" w:rsidP="00254A64">
      <w:r>
        <w:t>Overall, version control is a critical aspect of software development, and Git is an extremely powerful tool for managing code and collaborating with other developers. It allows developers to easily track, merge and handle conflicts, review and maintain high-quality code, and collaborate with other developers, which all lead to a better and more efficient development process.</w:t>
      </w:r>
    </w:p>
    <w:p w:rsidR="00F53BB9" w:rsidRPr="005A025B" w:rsidRDefault="00F53BB9" w:rsidP="009410B5">
      <w:pPr>
        <w:pStyle w:val="altbalk"/>
      </w:pPr>
      <w:r>
        <w:t>Dictionary</w:t>
      </w:r>
    </w:p>
    <w:p w:rsidR="00254A64" w:rsidRDefault="00254A64" w:rsidP="00254A64">
      <w:r>
        <w:lastRenderedPageBreak/>
        <w:t>Version control (Sürüm kontrolü): A system that tracks and manages changes to code over time.</w:t>
      </w:r>
    </w:p>
    <w:p w:rsidR="00254A64" w:rsidRDefault="00254A64" w:rsidP="00254A64">
      <w:r>
        <w:t>Git (Git): A distributed version control system that is widely used in the computer science industry.</w:t>
      </w:r>
    </w:p>
    <w:p w:rsidR="00254A64" w:rsidRDefault="00254A64" w:rsidP="00254A64">
      <w:r>
        <w:t>Branch (Dal): A separate line of development that is used to separate different stages of development, such as new features, bug fixes, and release candidates.</w:t>
      </w:r>
    </w:p>
    <w:p w:rsidR="00254A64" w:rsidRDefault="00254A64" w:rsidP="00254A64">
      <w:r>
        <w:t>Merging (Birleştirme): The process of merging changes from one branch to another.</w:t>
      </w:r>
    </w:p>
    <w:p w:rsidR="00254A64" w:rsidRDefault="00254A64" w:rsidP="00254A64">
      <w:r>
        <w:t>Merge conflict (Birleştirme çakışması): Conflicts that arise when multiple developers are working on the same codebase.</w:t>
      </w:r>
    </w:p>
    <w:p w:rsidR="00254A64" w:rsidRDefault="00254A64" w:rsidP="00254A64">
      <w:r>
        <w:t>Stash (Saklama): A feature that allows developers to temporarily save changes in a safe place.</w:t>
      </w:r>
    </w:p>
    <w:p w:rsidR="00254A64" w:rsidRDefault="00254A64" w:rsidP="00254A64">
      <w:r>
        <w:t>Revert (Geri alma): The ability to rollback the code to a previous version.</w:t>
      </w:r>
    </w:p>
    <w:p w:rsidR="00254A64" w:rsidRDefault="00254A64" w:rsidP="00254A64">
      <w:r>
        <w:t>Remote repository (Uzak deposu): A centralized repository hosted on a server that is used to collaborate with other developers.</w:t>
      </w:r>
    </w:p>
    <w:p w:rsidR="00254A64" w:rsidRDefault="00254A64" w:rsidP="00254A64">
      <w:r>
        <w:t>Clone (Klon): The process of copying a remote repository to a local machine.</w:t>
      </w:r>
    </w:p>
    <w:p w:rsidR="00254A64" w:rsidRDefault="00254A64" w:rsidP="00254A64">
      <w:r>
        <w:t>Push (Gönder): The process of sending changes from a local machine to a remote repository.</w:t>
      </w:r>
    </w:p>
    <w:p w:rsidR="00254A64" w:rsidRDefault="00254A64" w:rsidP="00254A64">
      <w:r>
        <w:t>Pull (Çek): The process of getting changes from a remote repository to a local machine.</w:t>
      </w:r>
    </w:p>
    <w:p w:rsidR="00F53BB9" w:rsidRDefault="00254A64" w:rsidP="00254A64">
      <w:r>
        <w:t>Pull request (Pull request): A request for another developer to review and potentially merge changes into a branch.</w:t>
      </w:r>
    </w:p>
    <w:p w:rsidR="00F53BB9" w:rsidRDefault="00F53BB9" w:rsidP="009410B5">
      <w:pPr>
        <w:pStyle w:val="altbalk"/>
      </w:pPr>
      <w:r>
        <w:t>Use</w:t>
      </w:r>
      <w:r w:rsidRPr="005A025B">
        <w:t xml:space="preserve"> Terms In </w:t>
      </w:r>
      <w:r>
        <w:t>a Sentence</w:t>
      </w:r>
    </w:p>
    <w:p w:rsidR="00254A64" w:rsidRDefault="00254A64" w:rsidP="00254A64"/>
    <w:p w:rsidR="00254A64" w:rsidRDefault="00254A64">
      <w:pPr>
        <w:jc w:val="left"/>
      </w:pPr>
      <w:r>
        <w:br w:type="page"/>
      </w:r>
    </w:p>
    <w:p w:rsidR="00254A64" w:rsidRDefault="00CC2A7E" w:rsidP="00CC2A7E">
      <w:pPr>
        <w:pStyle w:val="Heading1"/>
      </w:pPr>
      <w:bookmarkStart w:id="26" w:name="_Toc124286649"/>
      <w:r>
        <w:lastRenderedPageBreak/>
        <w:t>Devops</w:t>
      </w:r>
      <w:bookmarkEnd w:id="26"/>
    </w:p>
    <w:p w:rsidR="00CC2A7E" w:rsidRDefault="00CC2A7E" w:rsidP="00CC2A7E">
      <w:r>
        <w:t>DevOps is a set of practices that combines software development and IT operations to increase collaboration, automation and communication. This approach is particularly useful for improving the overall efficiency of software development and delivery.</w:t>
      </w:r>
    </w:p>
    <w:p w:rsidR="00CC2A7E" w:rsidRDefault="00CC2A7E" w:rsidP="00CC2A7E">
      <w:r>
        <w:t>One of the key principles of DevOps is continuous integration (CI). CI is the practice of automating the process of building, testing and deploying code changes. This allows developers to integrate their code changes into the main codebase frequently and identify issues early on. This is accomplished by using a software tool called a "continuous integration server" (CIS). The CIS runs a series of tests against the codebase to ensure it is stable and functional. It can also run other tasks such as code coverage, code quality checks or performance tests.</w:t>
      </w:r>
    </w:p>
    <w:p w:rsidR="00CC2A7E" w:rsidRDefault="00CC2A7E" w:rsidP="00CC2A7E">
      <w:r>
        <w:t>Another important aspect of DevOps is continuous delivery (CD). CD is the practice of automating the process of releasing new code changes to users. This allows developers to release changes as soon as they are ready, rather than waiting for a specific release date. This is accomplished by using a software tool called a "continuous delivery pipeline" (CDP). A CDP is responsible for building and deploying the code changes to different environments such as staging, testing or production. This pipeline typically consists of multiple stages, each one testing and validating the changes before they reach the next stage.</w:t>
      </w:r>
    </w:p>
    <w:p w:rsidR="00CC2A7E" w:rsidRDefault="00CC2A7E" w:rsidP="00CC2A7E">
      <w:r>
        <w:t>Infrastructure as code (IaC) is also an essential concept in DevOps. IaC is the practice of using code to manage and provision infrastructure. This allows developers to version, track and audit their infrastructure changes as well as automate their provisioning, scaling and configuration. Tools like Terraform, CloudFormation and Ansible are widely used for this purpose.</w:t>
      </w:r>
    </w:p>
    <w:p w:rsidR="00CC2A7E" w:rsidRDefault="00CC2A7E" w:rsidP="00CC2A7E">
      <w:r>
        <w:t>Monitoring and logging are also critical for devops. These practices help to collect and analyze data from different components of the system, such as the application, the infrastructure or the network. This data can be used to identify issues and improve system performance. Commonly used tools like Prometheus, Grafana, Elasticsearch and Kibana are used to collect and visualize the data.</w:t>
      </w:r>
    </w:p>
    <w:p w:rsidR="00CC2A7E" w:rsidRPr="005A025B" w:rsidRDefault="00CC2A7E" w:rsidP="00CC2A7E">
      <w:r>
        <w:t>Overall, DevOps is a powerful approach that can significantly improve the software development process by increasing collaboration, automation and communication among teams. By using techniques like continuous integration, continuous delivery, infrastructure as code, monitoring and logging, developers can improve the overall quality, reliability and efficiency of their software, allowing for faster delivery and better product to the end users.</w:t>
      </w:r>
    </w:p>
    <w:p w:rsidR="00F53BB9" w:rsidRPr="005A025B" w:rsidRDefault="00F53BB9" w:rsidP="009410B5">
      <w:pPr>
        <w:pStyle w:val="altbalk"/>
      </w:pPr>
      <w:r>
        <w:t>Dictionary</w:t>
      </w:r>
    </w:p>
    <w:p w:rsidR="00CC2A7E" w:rsidRDefault="00CC2A7E" w:rsidP="00CC2A7E">
      <w:r>
        <w:lastRenderedPageBreak/>
        <w:t>DevOps (DevOps): A set of practices that combines software development and IT operations to increase collaboration, automation and communication.</w:t>
      </w:r>
    </w:p>
    <w:p w:rsidR="00CC2A7E" w:rsidRDefault="00CC2A7E" w:rsidP="00CC2A7E">
      <w:r>
        <w:t>Continuous Integration (Sürekli Entegrasyon): The practice of automating the process of building, testing and deploying code changes.</w:t>
      </w:r>
    </w:p>
    <w:p w:rsidR="00CC2A7E" w:rsidRDefault="00CC2A7E" w:rsidP="00CC2A7E">
      <w:r>
        <w:t>Continuous Integration Server (Sürekli Entegrasyon Sunucusu) : A software tool used to automate the process of building, testing and deploying code changes.</w:t>
      </w:r>
    </w:p>
    <w:p w:rsidR="00CC2A7E" w:rsidRDefault="00CC2A7E" w:rsidP="00CC2A7E">
      <w:r>
        <w:t>Continuous Delivery (Sürekli Dağıtım): The practice of automating the process of releasing new code changes to users.</w:t>
      </w:r>
    </w:p>
    <w:p w:rsidR="00CC2A7E" w:rsidRDefault="00CC2A7E" w:rsidP="00CC2A7E">
      <w:r>
        <w:t>Continuous Delivery Pipeline (Sürekli Dağıtım Boru hattı) : A software tool used to automate the process of releasing new code changes to users.</w:t>
      </w:r>
    </w:p>
    <w:p w:rsidR="00CC2A7E" w:rsidRDefault="00CC2A7E" w:rsidP="00CC2A7E">
      <w:r>
        <w:t>Infrastructure as code (İnfrastruktur olarak kod): The practice of using code to manage and provision infrastructure.</w:t>
      </w:r>
    </w:p>
    <w:p w:rsidR="00CC2A7E" w:rsidRDefault="00CC2A7E" w:rsidP="00CC2A7E">
      <w:r>
        <w:t>Terraform, CloudFormation, Ansible (Terraform, CloudFormation, Ansible): Tools used for infrastructure as code.</w:t>
      </w:r>
    </w:p>
    <w:p w:rsidR="00CC2A7E" w:rsidRDefault="00CC2A7E" w:rsidP="00CC2A7E">
      <w:r>
        <w:t>Monitoring (izleme): Practice of collecting and analyzing data from different components of the system, such as the application, the infrastructure or the network</w:t>
      </w:r>
    </w:p>
    <w:p w:rsidR="00CC2A7E" w:rsidRDefault="00CC2A7E" w:rsidP="00CC2A7E">
      <w:r>
        <w:t>Logging (Günlük kaydı): Practice of keeping record about an event or an action in a system</w:t>
      </w:r>
    </w:p>
    <w:p w:rsidR="00F53BB9" w:rsidRDefault="00CC2A7E" w:rsidP="00CC2A7E">
      <w:r>
        <w:t>Prometheus, Grafana, Elasticsearch, Kibana (Prometheus, Grafana, Elasticsearch, Kibana) : Tools used for monitoring and logging.</w:t>
      </w:r>
    </w:p>
    <w:p w:rsidR="00F53BB9" w:rsidRDefault="00F53BB9" w:rsidP="009410B5">
      <w:pPr>
        <w:pStyle w:val="altbalk"/>
      </w:pPr>
      <w:r>
        <w:t>Use</w:t>
      </w:r>
      <w:r w:rsidRPr="005A025B">
        <w:t xml:space="preserve"> Terms In </w:t>
      </w:r>
      <w:r>
        <w:t>a Sentence</w:t>
      </w:r>
    </w:p>
    <w:p w:rsidR="00CC2A7E" w:rsidRDefault="00CC2A7E" w:rsidP="00CC2A7E"/>
    <w:p w:rsidR="00CC2A7E" w:rsidRDefault="00CC2A7E">
      <w:pPr>
        <w:jc w:val="left"/>
      </w:pPr>
      <w:r>
        <w:br w:type="page"/>
      </w:r>
    </w:p>
    <w:p w:rsidR="00CC2A7E" w:rsidRDefault="002322DB" w:rsidP="002322DB">
      <w:pPr>
        <w:pStyle w:val="Heading1"/>
      </w:pPr>
      <w:bookmarkStart w:id="27" w:name="_Toc124286650"/>
      <w:r>
        <w:lastRenderedPageBreak/>
        <w:t>Natural Language Processing</w:t>
      </w:r>
      <w:bookmarkEnd w:id="27"/>
    </w:p>
    <w:p w:rsidR="002322DB" w:rsidRDefault="002322DB" w:rsidP="002322DB">
      <w:r>
        <w:t>Natural Language Processing (NLP) is a subfield of Artificial Intelligence that deals with the interaction between computers and human languages. NLP enables computers to understand, interpret and generate human language in a way that can be useful for a variety of tasks, such as speech recognition, machine translation, sentiment analysis and text summarization.</w:t>
      </w:r>
    </w:p>
    <w:p w:rsidR="002322DB" w:rsidRDefault="002322DB" w:rsidP="002322DB">
      <w:r>
        <w:t>One of the fundamental tasks in NLP is "language understanding" which deals with the task of extracting meaning from text. This is typically done by using techniques such as "parsing" and "semantic analysis" . Parsing involves breaking down a text into its constituent parts of speech, such as nouns, verbs, and adjectives, and then organizing them into a tree structure. Semantic analysis, on the other hand, involves understanding the meaning of words in context and determining the relationships between them.</w:t>
      </w:r>
    </w:p>
    <w:p w:rsidR="002322DB" w:rsidRDefault="002322DB" w:rsidP="002322DB">
      <w:r>
        <w:t>Another important task in NLP is "natural language generation" (NLG), which deals with the task of generating text that is grammatically correct and semantically meaningful. This can be done using "template-based" methods or "neural-based" methods. Template-based NLG systems rely on pre-defined templates and rules to generate text, while neural-based NLG systems use deep learning algorithms to generate text.</w:t>
      </w:r>
    </w:p>
    <w:p w:rsidR="002322DB" w:rsidRDefault="002322DB" w:rsidP="002322DB">
      <w:r>
        <w:t>"Speech recognition" is another major task in NLP, which deals with the ability of a computer to understand spoken language. This can be done using "automatic speech recognition" (ASR) systems, which use a combination of signal processing and machine learning algorithms to convert speech into text. ASR systems can be further divided into "small vocabulary" and "large vocabulary" systems. Small vocabulary systems are used for specific tasks such as speech-to-text dictation, while large vocabulary systems are used for more general tasks such as voice-controlled assistants.</w:t>
      </w:r>
    </w:p>
    <w:p w:rsidR="002322DB" w:rsidRDefault="002322DB" w:rsidP="002322DB">
      <w:r>
        <w:t>"Machine translation" is another key task in NLP, which involves translating text from one language to another. Machine translation systems can be divided into two main categories: "rule-based" and "statistical" . Rule-based systems rely on a set of predefined grammar rules and dictionaries to translate text, while statistical systems use large amounts of parallel text data to learn the patterns of translation.</w:t>
      </w:r>
    </w:p>
    <w:p w:rsidR="002322DB" w:rsidRPr="005A025B" w:rsidRDefault="002322DB" w:rsidP="002322DB">
      <w:r>
        <w:t>Overall, NLP is a growing field that is rapidly advancing, and it has a wide range of applications in various fields. By using techniques such as language understanding, natural language generation, speech recognition, and machine translation, developers can improve the ability of computers to understand and interact with human languages, which leads to a better and more efficient communication between people and machines.</w:t>
      </w:r>
    </w:p>
    <w:p w:rsidR="00F53BB9" w:rsidRPr="005A025B" w:rsidRDefault="00F53BB9" w:rsidP="009410B5">
      <w:pPr>
        <w:pStyle w:val="altbalk"/>
      </w:pPr>
      <w:r>
        <w:t>Dictionary</w:t>
      </w:r>
    </w:p>
    <w:p w:rsidR="002322DB" w:rsidRDefault="002322DB" w:rsidP="002322DB">
      <w:r>
        <w:lastRenderedPageBreak/>
        <w:t>Natural Language Processing (Doğal Dil İşleme): A subfield of Artificial Intelligence that deals with the interaction between computers and human languages.</w:t>
      </w:r>
    </w:p>
    <w:p w:rsidR="002322DB" w:rsidRDefault="002322DB" w:rsidP="002322DB">
      <w:r>
        <w:t>Language understanding (Dil anlama): The task of extracting meaning from text.</w:t>
      </w:r>
    </w:p>
    <w:p w:rsidR="002322DB" w:rsidRDefault="002322DB" w:rsidP="002322DB">
      <w:r>
        <w:t>Parsing (Ayrıştırma): The process of breaking down text into its constituent parts of speech and organizing them into a tree structure.</w:t>
      </w:r>
    </w:p>
    <w:p w:rsidR="002322DB" w:rsidRDefault="002322DB" w:rsidP="002322DB">
      <w:r>
        <w:t>Semantic analysis (Anlamsal analiz): The process of understanding the meaning of words in context and determining the relationships between them.</w:t>
      </w:r>
    </w:p>
    <w:p w:rsidR="002322DB" w:rsidRDefault="002322DB" w:rsidP="002322DB">
      <w:r>
        <w:t>Natural Language Generation (Doğal Dil Üretimi): The task of generating text that is grammatically correct and semantically meaningful.</w:t>
      </w:r>
    </w:p>
    <w:p w:rsidR="002322DB" w:rsidRDefault="002322DB" w:rsidP="002322DB">
      <w:r>
        <w:t>Template-based (Şablon tabanlı): Method of natural language generation that relies on pre-defined templates and rules to generate text.</w:t>
      </w:r>
    </w:p>
    <w:p w:rsidR="002322DB" w:rsidRDefault="002322DB" w:rsidP="002322DB">
      <w:r>
        <w:t>Neural-based (Sinirsel tabanlı): Method of natural language generation that uses deep learning algorithms to generate text.</w:t>
      </w:r>
    </w:p>
    <w:p w:rsidR="002322DB" w:rsidRDefault="002322DB" w:rsidP="002322DB">
      <w:r>
        <w:t>Speech recognition (Konuşma tanıma): The ability of a computer to understand spoken language.</w:t>
      </w:r>
    </w:p>
    <w:p w:rsidR="002322DB" w:rsidRDefault="002322DB" w:rsidP="002322DB">
      <w:r>
        <w:t>Automatic speech recognition (Otomatik konuşma tanıma): The process of converting speech into text using a combination of signal processing and machine learning algorithms</w:t>
      </w:r>
    </w:p>
    <w:p w:rsidR="002322DB" w:rsidRDefault="002322DB" w:rsidP="002322DB">
      <w:r>
        <w:t>Small vocabulary (Küçük sözlük) : Speech recognition systems for specific tasks such as speech-to-text dictation</w:t>
      </w:r>
    </w:p>
    <w:p w:rsidR="002322DB" w:rsidRDefault="002322DB" w:rsidP="002322DB">
      <w:r>
        <w:t>Large vocabulary (Büyük sözlük) : Speech recognition systems for general tasks such as voice-controlled assistants</w:t>
      </w:r>
    </w:p>
    <w:p w:rsidR="002322DB" w:rsidRDefault="002322DB" w:rsidP="002322DB">
      <w:r>
        <w:t>Machine Translation (Makine Çeviri): The task of translating text from one language to another</w:t>
      </w:r>
    </w:p>
    <w:p w:rsidR="002322DB" w:rsidRDefault="002322DB" w:rsidP="002322DB">
      <w:r>
        <w:t>Rule-based (Kural tabanlı): Machine translation systems that rely on a set of predefined grammar rules and dictionaries to translate text.</w:t>
      </w:r>
    </w:p>
    <w:p w:rsidR="00F53BB9" w:rsidRDefault="002322DB" w:rsidP="002322DB">
      <w:r>
        <w:t>Statistical (İstatistiksel): Machine translation systems that use large amounts of parallel text data to learn the patterns of translation.</w:t>
      </w:r>
    </w:p>
    <w:p w:rsidR="00F53BB9" w:rsidRDefault="00F53BB9" w:rsidP="009410B5">
      <w:pPr>
        <w:pStyle w:val="altbalk"/>
      </w:pPr>
      <w:r>
        <w:t>Use</w:t>
      </w:r>
      <w:r w:rsidRPr="005A025B">
        <w:t xml:space="preserve"> Terms In </w:t>
      </w:r>
      <w:r>
        <w:t>a Sentence</w:t>
      </w:r>
    </w:p>
    <w:p w:rsidR="002322DB" w:rsidRDefault="002322DB" w:rsidP="002322DB"/>
    <w:p w:rsidR="002322DB" w:rsidRDefault="002322DB">
      <w:pPr>
        <w:jc w:val="left"/>
      </w:pPr>
      <w:r>
        <w:br w:type="page"/>
      </w:r>
    </w:p>
    <w:p w:rsidR="002322DB" w:rsidRDefault="00663B80" w:rsidP="00663B80">
      <w:pPr>
        <w:pStyle w:val="Heading1"/>
      </w:pPr>
      <w:bookmarkStart w:id="28" w:name="_Toc124286651"/>
      <w:r>
        <w:lastRenderedPageBreak/>
        <w:t>Web Browser</w:t>
      </w:r>
      <w:bookmarkEnd w:id="28"/>
    </w:p>
    <w:p w:rsidR="00663B80" w:rsidRDefault="00663B80" w:rsidP="00663B80">
      <w:r>
        <w:t>A web browser is a software application that allows users to access and navigate the internet. A web browser can access web pages on the internet and display them on the user's computer. There are many different web browsers available, including Chrome, Firefox, Safari, Edge, and Opera.</w:t>
      </w:r>
    </w:p>
    <w:p w:rsidR="00663B80" w:rsidRDefault="00663B80" w:rsidP="00663B80">
      <w:r>
        <w:t>The web browser uses a technology called the "Hypertext Transfer Protocol" (HTTP) to communicate with web servers and retrieve web pages. When a user enters a URL, the browser sends an HTTP request to the web server, which then sends an HTTP response containing the requested web page.</w:t>
      </w:r>
    </w:p>
    <w:p w:rsidR="00663B80" w:rsidRDefault="00663B80" w:rsidP="00663B80">
      <w:r>
        <w:t>The web browser then renders the HTML, or "Hypertext Markup Language," which is used to create the structure and layout of web pages. HTML is composed of a series of "elements" which are represented by tags, and can include text, images, and other media. The browser also interprets and renders other types of web page files such as CSS (Cascading Style Sheets) and JavaScript.</w:t>
      </w:r>
    </w:p>
    <w:p w:rsidR="00663B80" w:rsidRDefault="00663B80" w:rsidP="00663B80">
      <w:r>
        <w:t>CSS is used to separate the presentation of web pages from their content and it is responsible for layout, styling and controlling the visual aspects of web pages. JavaScript, on the other hand, is a programming language that allows developers to create interactive and dynamic web pages by adding logic and behavior to the pages.</w:t>
      </w:r>
    </w:p>
    <w:p w:rsidR="00663B80" w:rsidRDefault="00663B80" w:rsidP="00663B80">
      <w:r>
        <w:t>"Cookies" are small data files that are stored by the browser on the user's computer. They are used to remember user preferences, login information, and browsing history. Cookies are often used to personalize the user experience and provide a more seamless browsing experience.</w:t>
      </w:r>
    </w:p>
    <w:p w:rsidR="00663B80" w:rsidRDefault="00663B80" w:rsidP="00663B80">
      <w:r>
        <w:t>Another key component of web browsers is the "address bar" also known as "location bar" or "URL bar". It is a text field that allows the user to type a URL or a search term. As the user types, the browser will automatically search for the typed text in the history and the bookmarks.</w:t>
      </w:r>
    </w:p>
    <w:p w:rsidR="00663B80" w:rsidRDefault="00663B80" w:rsidP="00663B80">
      <w:r>
        <w:t>"Bookmarks" or "Favorites" are another commonly used feature that allows the user to save their favorite websites for easy access later. The bookmarks are usually stored in the browser and can be accessed easily and quickly.</w:t>
      </w:r>
    </w:p>
    <w:p w:rsidR="00663B80" w:rsidRPr="005A025B" w:rsidRDefault="00663B80" w:rsidP="00663B80">
      <w:r>
        <w:t>Overall, a web browser is a powerful tool that allows users to access and navigate the internet. By using technologies like HTTP, HTML, CSS and JavaScript, and by utilizing features like cookies, the address bar and bookmarks, web browsers make it easy for users to access the wealth of information available on the internet and provide a smooth and efficient user experience.</w:t>
      </w:r>
    </w:p>
    <w:p w:rsidR="00F53BB9" w:rsidRPr="005A025B" w:rsidRDefault="00F53BB9" w:rsidP="009410B5">
      <w:pPr>
        <w:pStyle w:val="altbalk"/>
      </w:pPr>
      <w:r>
        <w:t>Dictionary</w:t>
      </w:r>
    </w:p>
    <w:p w:rsidR="00663B80" w:rsidRDefault="00663B80" w:rsidP="00663B80">
      <w:r>
        <w:lastRenderedPageBreak/>
        <w:t>Web browser (Web tarayıcısı): A software application that allows users to access and navigate the internet.</w:t>
      </w:r>
    </w:p>
    <w:p w:rsidR="00663B80" w:rsidRDefault="00663B80" w:rsidP="00663B80">
      <w:r>
        <w:t>Hypertext Transfer Protocol (Hipermetin Aktarım Protokolü): Technology used by web browsers to communicate with web servers and retrieve web pages</w:t>
      </w:r>
    </w:p>
    <w:p w:rsidR="00663B80" w:rsidRDefault="00663B80" w:rsidP="00663B80">
      <w:r>
        <w:t>URL (Web adresi): A unique address that is used to identify a resource on the internet.</w:t>
      </w:r>
    </w:p>
    <w:p w:rsidR="00663B80" w:rsidRDefault="00663B80" w:rsidP="00663B80">
      <w:r>
        <w:t>HTML (Hipermetin İşaretleme Dili): A markup language used to create the structure and layout of web pages.</w:t>
      </w:r>
    </w:p>
    <w:p w:rsidR="00663B80" w:rsidRDefault="00663B80" w:rsidP="00663B80">
      <w:r>
        <w:t>Element (Öğe): A part of a web page represented by a tag and it can include text, images, and other media.</w:t>
      </w:r>
    </w:p>
    <w:p w:rsidR="00663B80" w:rsidRDefault="00663B80" w:rsidP="00663B80">
      <w:r>
        <w:t>CSS (Cascading Style Sheets) : A style sheet language that is used to separate the presentation of web pages from their content and it is responsible for layout, styling and controlling the visual aspects of web pages.</w:t>
      </w:r>
    </w:p>
    <w:p w:rsidR="00663B80" w:rsidRDefault="00663B80" w:rsidP="00663B80">
      <w:r>
        <w:t>JavaScript (JavaScript): A programming language that allows developers to create interactive and dynamic web pages by adding logic and behavior to the pages.</w:t>
      </w:r>
    </w:p>
    <w:p w:rsidR="00663B80" w:rsidRDefault="00663B80" w:rsidP="00663B80">
      <w:r>
        <w:t>Cookies (Çerezler): Small data files that are stored by the browser on the user's computer and they are used to remember user preferences, login information, and browsing history.</w:t>
      </w:r>
    </w:p>
    <w:p w:rsidR="00663B80" w:rsidRDefault="00663B80" w:rsidP="00663B80">
      <w:r>
        <w:t>Address bar (Adres çubuğu): A text field that allows the user to type a URL or a search term.</w:t>
      </w:r>
    </w:p>
    <w:p w:rsidR="00F53BB9" w:rsidRDefault="00663B80" w:rsidP="00663B80">
      <w:r>
        <w:t>Bookmarks (Sık kullanılanlar): A feature that allows the user to save their favorite websites for easy access later.</w:t>
      </w:r>
    </w:p>
    <w:p w:rsidR="00F53BB9" w:rsidRDefault="00F53BB9" w:rsidP="009410B5">
      <w:pPr>
        <w:pStyle w:val="altbalk"/>
      </w:pPr>
      <w:r>
        <w:t>Use</w:t>
      </w:r>
      <w:r w:rsidRPr="005A025B">
        <w:t xml:space="preserve"> Terms In </w:t>
      </w:r>
      <w:r>
        <w:t>a Sentence</w:t>
      </w:r>
    </w:p>
    <w:p w:rsidR="00663B80" w:rsidRDefault="00663B80" w:rsidP="00663B80"/>
    <w:p w:rsidR="00663B80" w:rsidRDefault="00663B80">
      <w:pPr>
        <w:jc w:val="left"/>
      </w:pPr>
      <w:r>
        <w:br w:type="page"/>
      </w:r>
    </w:p>
    <w:p w:rsidR="00663B80" w:rsidRDefault="003C3A57" w:rsidP="003C3A57">
      <w:pPr>
        <w:pStyle w:val="Heading1"/>
      </w:pPr>
      <w:bookmarkStart w:id="29" w:name="_Toc124286652"/>
      <w:r>
        <w:lastRenderedPageBreak/>
        <w:t>Communication</w:t>
      </w:r>
      <w:bookmarkEnd w:id="29"/>
    </w:p>
    <w:p w:rsidR="003C3A57" w:rsidRDefault="003C3A57" w:rsidP="003C3A57">
      <w:r>
        <w:t>Computers are able to communicate with each other through various networking protocols and technologies. The most fundamental of these is the "Transmission Control Protocol/Internet Protocol" (TCP/IP) suite, which is the foundation of all internet communication.</w:t>
      </w:r>
    </w:p>
    <w:p w:rsidR="003C3A57" w:rsidRDefault="003C3A57" w:rsidP="003C3A57">
      <w:r>
        <w:t>TCP/IP is a set of protocols that are used to transmit data over a network. TCP, or Transmission Control Protocol, is responsible for establishing a reliable connection between two computers and ensuring that data is transferred in the correct order. IP, or Internet Protocol, is responsible for addressing and routing the data packets to their correct destination.</w:t>
      </w:r>
    </w:p>
    <w:p w:rsidR="003C3A57" w:rsidRDefault="003C3A57" w:rsidP="003C3A57">
      <w:r>
        <w:t>One of the key technologies used for computer communication is "Ethernet." Ethernet is a standard for connecting computers and other devices to a network using physical cables, such as CAT5 or CAT6. Ethernet is a "local area network" (LAN) technology that allows devices to communicate with each other over short distances.</w:t>
      </w:r>
    </w:p>
    <w:p w:rsidR="003C3A57" w:rsidRDefault="003C3A57" w:rsidP="003C3A57">
      <w:r>
        <w:t>"Wi-Fi" is another technology used for computer communication. Wi-Fi is a wireless LAN technology that allows devices to communicate with each other without the need for physical cables. Wi-Fi uses radio waves to transmit data, and it is based on the IEEE 802.11 standard.</w:t>
      </w:r>
    </w:p>
    <w:p w:rsidR="003C3A57" w:rsidRDefault="003C3A57" w:rsidP="003C3A57">
      <w:r>
        <w:t>"TCP/IP" communication also includes the routing of data packets to its destination. To achieve this routing process, routers are used. A router is a device that connects two or more networks together and directs the data packets to their correct destination. Routers use routing tables, which contain information about the various networks they are connected to, to determine the best path for data packets to take.</w:t>
      </w:r>
    </w:p>
    <w:p w:rsidR="003C3A57" w:rsidRDefault="003C3A57" w:rsidP="003C3A57">
      <w:r>
        <w:t>Another important concept in networking is the "TCP/IP model" . This model is a conceptual framework that defines how data is transmitted over a network. It is divided into four layers: the "Application Layer", the "Transport Layer", the "Internet Layer" and the "Link Layer".</w:t>
      </w:r>
    </w:p>
    <w:p w:rsidR="003C3A57" w:rsidRDefault="003C3A57" w:rsidP="003C3A57">
      <w:r>
        <w:t>The Application Layer is the highest level of the TCP/IP model and it is the interface between the network and the applications that use the network. Examples of applications at this layer are HTTP, FTP and SSH. These applications use the lower layers of the TCP/IP model to transmit and receive data.</w:t>
      </w:r>
    </w:p>
    <w:p w:rsidR="003C3A57" w:rsidRDefault="003C3A57" w:rsidP="003C3A57">
      <w:r>
        <w:t>The Transport Layer is responsible for providing reliable, end-to-end communication between applications on different devices. The most common transport protocol used at this layer is TCP, which ensures that data packets are delivered to their destination in the correct order and retransmits packets that are lost during transmission.</w:t>
      </w:r>
    </w:p>
    <w:p w:rsidR="003C3A57" w:rsidRDefault="003C3A57" w:rsidP="003C3A57">
      <w:r>
        <w:lastRenderedPageBreak/>
        <w:t>The Internet Layer is responsible for routing the data packets to their destination. It uses the IP protocol to address and route the packets, and it is also responsible for fragmenting large packets into smaller ones for transmission.</w:t>
      </w:r>
    </w:p>
    <w:p w:rsidR="003C3A57" w:rsidRDefault="003C3A57" w:rsidP="003C3A57">
      <w:r>
        <w:t>The Link Layer is the lowest level of the TCP/IP model and it is responsible for transmitting data over the physical network. This layer defines the rules for accessing the network media, such as Ethernet, and for placing data packets onto the network media for transmission.</w:t>
      </w:r>
    </w:p>
    <w:p w:rsidR="003C3A57" w:rsidRPr="005A025B" w:rsidRDefault="003C3A57" w:rsidP="003C3A57">
      <w:r>
        <w:t>In addition to these technologies, there are other technologies and protocols used for computer communication such as "Virtual Private Networks" (VPNs), which allow devices to securely communicate over a public network, and "Domain Name System" (DNS) which is responsible for converting human-friendly domain names into IP addresses.</w:t>
      </w:r>
    </w:p>
    <w:p w:rsidR="00F53BB9" w:rsidRPr="005A025B" w:rsidRDefault="00F53BB9" w:rsidP="009410B5">
      <w:pPr>
        <w:pStyle w:val="altbalk"/>
      </w:pPr>
      <w:r>
        <w:t>Dictionary</w:t>
      </w:r>
    </w:p>
    <w:p w:rsidR="00820568" w:rsidRDefault="00820568" w:rsidP="00820568">
      <w:r>
        <w:t>Transmission Control Protocol/Internet Protocol (TCP/IP): A set of protocols that are used to transmit data over a network.</w:t>
      </w:r>
    </w:p>
    <w:p w:rsidR="00820568" w:rsidRDefault="00820568" w:rsidP="00820568">
      <w:r>
        <w:t>TCP (Transmission Control Protocol): A protocol responsible for establishing a reliable connection between two computers and ensuring that data is transferred in the correct order.</w:t>
      </w:r>
    </w:p>
    <w:p w:rsidR="00820568" w:rsidRDefault="00820568" w:rsidP="00820568">
      <w:r>
        <w:t>IP (Internet Protocol): A protocol responsible for addressing and routing the data packets to their correct destination.</w:t>
      </w:r>
    </w:p>
    <w:p w:rsidR="00820568" w:rsidRDefault="00820568" w:rsidP="00820568">
      <w:r>
        <w:t>Ethernet (Ethernet): A standard for connecting computers and other devices to a network using physical cables.</w:t>
      </w:r>
    </w:p>
    <w:p w:rsidR="00820568" w:rsidRDefault="00820568" w:rsidP="00820568">
      <w:r>
        <w:t>Local Area Network (LAN): A type of computer network that allows devices to communicate with each other over short distances.</w:t>
      </w:r>
    </w:p>
    <w:p w:rsidR="00820568" w:rsidRDefault="00820568" w:rsidP="00820568">
      <w:r>
        <w:t>Wi-Fi (Wi-Fi): A wireless LAN technology that allows devices to communicate with each other without the need for physical cables.</w:t>
      </w:r>
    </w:p>
    <w:p w:rsidR="00820568" w:rsidRDefault="00820568" w:rsidP="00820568">
      <w:r>
        <w:t>Router (Yönlendirici): A device that connects two or more networks together and directs the data packets to their correct destination.</w:t>
      </w:r>
    </w:p>
    <w:p w:rsidR="00820568" w:rsidRDefault="00820568" w:rsidP="00820568">
      <w:r>
        <w:t>Routing table (Yönlendirme tablosu): A table in a router that contains information about the various networks it is connected to, used to determine the best path for data packets to take.</w:t>
      </w:r>
    </w:p>
    <w:p w:rsidR="00820568" w:rsidRDefault="00820568" w:rsidP="00820568">
      <w:r>
        <w:t>TCP/IP model (TCP/IP modeli): A conceptual framework that defines how data is transmitted over a network and it is divided into four layers: Application Layer, Transport Layer, Internet Layer, and Link Layer.</w:t>
      </w:r>
    </w:p>
    <w:p w:rsidR="00820568" w:rsidRDefault="00820568" w:rsidP="00820568">
      <w:r>
        <w:lastRenderedPageBreak/>
        <w:t>Virtual Private Networks (VPN): Allows devices to securely communicate over a public network.</w:t>
      </w:r>
    </w:p>
    <w:p w:rsidR="00F53BB9" w:rsidRDefault="00820568" w:rsidP="00820568">
      <w:r>
        <w:t>Domain Name System (DNS): A system responsible for converting human-friendly domain names into IP addresses.</w:t>
      </w:r>
    </w:p>
    <w:p w:rsidR="00F53BB9" w:rsidRPr="005A025B" w:rsidRDefault="00F53BB9" w:rsidP="009410B5">
      <w:pPr>
        <w:pStyle w:val="altbalk"/>
      </w:pPr>
      <w:r>
        <w:t>Use</w:t>
      </w:r>
      <w:r w:rsidRPr="005A025B">
        <w:t xml:space="preserve"> Terms In </w:t>
      </w:r>
      <w:r>
        <w:t>a Sentence</w:t>
      </w:r>
    </w:p>
    <w:p w:rsidR="00A17FF6" w:rsidRDefault="00A17FF6" w:rsidP="00CA55D7"/>
    <w:p w:rsidR="0026293E" w:rsidRDefault="0026293E">
      <w:pPr>
        <w:jc w:val="left"/>
      </w:pPr>
      <w:r>
        <w:br w:type="page"/>
      </w:r>
    </w:p>
    <w:p w:rsidR="0026293E" w:rsidRDefault="0026293E" w:rsidP="0026293E">
      <w:pPr>
        <w:pStyle w:val="Heading1"/>
      </w:pPr>
      <w:bookmarkStart w:id="30" w:name="_Toc124286653"/>
      <w:r>
        <w:lastRenderedPageBreak/>
        <w:t>Keyboard</w:t>
      </w:r>
      <w:bookmarkEnd w:id="30"/>
    </w:p>
    <w:p w:rsidR="00146345" w:rsidRDefault="00146345" w:rsidP="00146345">
      <w:r>
        <w:t>A keyboard is a peripheral device that is used for inputting data into a computer. It consists of a set of "keys" that are used to type letters, numbers, and symbols. The standard keyboard layout, known as the "QWERTY" layout, was designed to slow down the typing speed to prevent mechanical typewriters from jamming.</w:t>
      </w:r>
    </w:p>
    <w:p w:rsidR="00146345" w:rsidRDefault="00146345" w:rsidP="00146345">
      <w:r>
        <w:t>Each key on a keyboard is typically associated with a "scancode" which is a unique number assigned to it. The scancode is sent to the computer when the key is pressed. The computer's operating system then uses a "keyboard driver" to translate the scancode into a character or command.</w:t>
      </w:r>
    </w:p>
    <w:p w:rsidR="00146345" w:rsidRDefault="00146345" w:rsidP="00146345">
      <w:r>
        <w:t>In addition to the traditional alphanumeric keys, keyboards also typically include a set of "function keys" (F1-F12) that can be programmed to perform specific tasks or functions. These keys are usually located at the top of the keyboard, above the number row.</w:t>
      </w:r>
    </w:p>
    <w:p w:rsidR="00146345" w:rsidRDefault="00146345" w:rsidP="00146345">
      <w:r>
        <w:t>Another set of special keys is the "modifier keys" such as "Shift", "Ctrl", "Alt" and "Cmd/Win" which are used to modify the function of other keys and allows for additional characters or commands to be entered. These keys are often used in combination with other keys to perform specific tasks or shortcuts.</w:t>
      </w:r>
    </w:p>
    <w:p w:rsidR="00146345" w:rsidRDefault="00146345" w:rsidP="00146345">
      <w:r>
        <w:t>"Shortcuts" are another important aspect of the keyboard. They are a combination of one or more keys that can be used to perform specific tasks or functions more quickly and efficiently. These shortcuts vary depending on the operating system and application, and they can be customized according to the user's preferences.</w:t>
      </w:r>
    </w:p>
    <w:p w:rsidR="00146345" w:rsidRDefault="00146345" w:rsidP="00146345">
      <w:r>
        <w:t>"Keyboard mapping" is another term used in the field of computer science. This refers to the process of remapping the keys of a keyboard to different actions or characters. This can be done for a variety of reasons, including accessibility for users with disabilities, or to customize the keyboard to a specific language or task.</w:t>
      </w:r>
    </w:p>
    <w:p w:rsidR="00146345" w:rsidRDefault="00146345" w:rsidP="00146345">
      <w:r>
        <w:t>In addition to traditional keyboard, newer forms of input like "virtual keyboards" on touch screen devices, on-screen keyboard, or voice recognition technology are gaining popularity. These newer forms of input provide additional accessibility options for users with disabilities and add convenience to those who want to use different forms of input. Some of the popular virtual keyboard use cases are on mobile devices, tablets, gaming consoles, smart TV or even in industrial settings.</w:t>
      </w:r>
    </w:p>
    <w:p w:rsidR="00146345" w:rsidRDefault="00146345" w:rsidP="00146345">
      <w:r>
        <w:t>Another important aspect of keyboards is its design and ergonomics, many of the keyboards are designed keeping in mind the comfort and accessibility for people with different needs. For example, "Ergonomic keyboard" are designed to reduce the risk of injury and discomfort associated with prolonged keyboard use. These keyboards have a unique shape and layout that helps to keep the hands and wrists in a more natural and comfortable position.</w:t>
      </w:r>
    </w:p>
    <w:p w:rsidR="0026293E" w:rsidRDefault="00146345" w:rsidP="00146345">
      <w:r>
        <w:lastRenderedPageBreak/>
        <w:t>In conclusion, the keyboard is an essential device that plays an important role in the interaction between humans and computers. The keys and the layout of a keyboard can have a significant impact on productivity and the user experience. With a wide range of input methods available, it's important for developers to consider the keyboard and the different ways that users may interact with their software and hardware products.</w:t>
      </w:r>
    </w:p>
    <w:p w:rsidR="00146345" w:rsidRDefault="00146345" w:rsidP="00146345">
      <w:pPr>
        <w:pStyle w:val="altbalk"/>
      </w:pPr>
      <w:r>
        <w:t>Dictionary</w:t>
      </w:r>
    </w:p>
    <w:p w:rsidR="00DD636B" w:rsidRDefault="00DD636B" w:rsidP="00DD636B">
      <w:r>
        <w:t>Keyboard (klavye): A peripheral device that is used for inputting data into a computer.</w:t>
      </w:r>
    </w:p>
    <w:p w:rsidR="00DD636B" w:rsidRDefault="00DD636B" w:rsidP="00DD636B">
      <w:r>
        <w:t>Keys (Tuşlar): The buttons on a keyboard that are used to type letters, numbers, and symbols.</w:t>
      </w:r>
    </w:p>
    <w:p w:rsidR="00DD636B" w:rsidRDefault="00DD636B" w:rsidP="00DD636B">
      <w:r>
        <w:t>Scancode (Tarama kodu): A unique number assigned to each key on a keyboard, it is sent to the computer when the key is pressed</w:t>
      </w:r>
    </w:p>
    <w:p w:rsidR="00DD636B" w:rsidRDefault="00DD636B" w:rsidP="00DD636B">
      <w:r>
        <w:t>Keyboard driver (klavye sürücüsü): software component that translates the scancode into a character or command.</w:t>
      </w:r>
    </w:p>
    <w:p w:rsidR="00DD636B" w:rsidRDefault="00DD636B" w:rsidP="00DD636B">
      <w:r>
        <w:t>Function keys (Fonksiyon tuşları): Special keys that can be programmed to perform specific tasks or functions, located at the top of the keyboard.</w:t>
      </w:r>
    </w:p>
    <w:p w:rsidR="00DD636B" w:rsidRDefault="00DD636B" w:rsidP="00DD636B">
      <w:r>
        <w:t>Modifier keys (Değiştirme tuşları): keys such as "Shift", "Ctrl", "Alt" and "Cmd/Win" that are used to modify the function of other keys and allows for additional characters or commands to be entered.</w:t>
      </w:r>
    </w:p>
    <w:p w:rsidR="00DD636B" w:rsidRDefault="00DD636B" w:rsidP="00DD636B">
      <w:r>
        <w:t>Shortcuts (Kısayollar): A combination of one or more keys that can be used to perform specific tasks or functions more quickly and efficiently.</w:t>
      </w:r>
    </w:p>
    <w:p w:rsidR="00DD636B" w:rsidRDefault="00DD636B" w:rsidP="00DD636B">
      <w:r>
        <w:t>Keyboard mapping (klavye haritalama): the process of remapping the keys of a keyboard to different actions or characters.</w:t>
      </w:r>
    </w:p>
    <w:p w:rsidR="00DD636B" w:rsidRDefault="00DD636B" w:rsidP="00DD636B">
      <w:r>
        <w:t>Virtual keyboard (Sanal klavye): On-screen keyboard on touch screen devices, it provides an alternative input method to the traditional physical keyboard.</w:t>
      </w:r>
    </w:p>
    <w:p w:rsidR="00DD636B" w:rsidRDefault="00DD636B" w:rsidP="00DD636B">
      <w:r>
        <w:t>On-screen keyboard (Ekran üstü klavye): A software-based representation of a keyboard on a computer or mobile device, it allows users to input text by clicking on virtual keys on the screen.</w:t>
      </w:r>
    </w:p>
    <w:p w:rsidR="00DD636B" w:rsidRDefault="00DD636B" w:rsidP="00DD636B">
      <w:r>
        <w:t>Voice recognition (Ses tanıma): A technology that allows computers to recognize and respond to spoken commands, it is an alternative input method to the traditional keyboard and mouse.</w:t>
      </w:r>
    </w:p>
    <w:p w:rsidR="00820568" w:rsidRDefault="00DD636B" w:rsidP="00DD636B">
      <w:r>
        <w:t>Ergonomic keyboard (Ergonomik klavye): A keyboard designed to reduce the risk of injury and discomfort associated with prolonged keyboard use, they have a unique shape and layout to help keep the hands and wrists in a natural and comfortable position.</w:t>
      </w:r>
      <w:r w:rsidR="00820568">
        <w:br w:type="page"/>
      </w:r>
    </w:p>
    <w:p w:rsidR="005D285C" w:rsidRDefault="005D285C" w:rsidP="005D285C">
      <w:pPr>
        <w:pStyle w:val="Heading1"/>
      </w:pPr>
      <w:bookmarkStart w:id="31" w:name="_Toc124286654"/>
      <w:r>
        <w:lastRenderedPageBreak/>
        <w:t>Punctuation Marks and Symbols</w:t>
      </w:r>
      <w:bookmarkEnd w:id="31"/>
    </w:p>
    <w:p w:rsidR="0040481F" w:rsidRDefault="0040481F" w:rsidP="0040481F">
      <w:r>
        <w:t>Full stop (nokta): A punctuation mark that indicates the end of a sentence. It is also called a "period" in American English.</w:t>
      </w:r>
    </w:p>
    <w:p w:rsidR="0040481F" w:rsidRDefault="0040481F" w:rsidP="0040481F">
      <w:r>
        <w:t>Comma (virgül): A punctuation mark used to separate items in a list, to separate clauses in a sentence, or to indicate a pause in a sentence.</w:t>
      </w:r>
    </w:p>
    <w:p w:rsidR="0040481F" w:rsidRDefault="0040481F" w:rsidP="0040481F">
      <w:r>
        <w:t>Exclamation mark (uyarı işareti): A punctuation mark used to indicate strong emotion or to make a statement more imperative.</w:t>
      </w:r>
    </w:p>
    <w:p w:rsidR="0040481F" w:rsidRDefault="0040481F" w:rsidP="0040481F">
      <w:r>
        <w:t>Question mark (soru işareti): A punctuation mark used to indicate a question. It is placed at the end of a sentence to indicate that it is a question.</w:t>
      </w:r>
    </w:p>
    <w:p w:rsidR="0040481F" w:rsidRDefault="0040481F" w:rsidP="0040481F">
      <w:r>
        <w:t>Single quotes (tek tırnak): A punctuation mark used to indicate a direct quote, or to indicate a slight emphasis on the word or phrase it surrounds.</w:t>
      </w:r>
    </w:p>
    <w:p w:rsidR="0040481F" w:rsidRDefault="0040481F" w:rsidP="0040481F">
      <w:r>
        <w:t>Double quotes (çift tırnak): A punctuation mark similar to single quotes, used to indicate a direct quote or to indicate a slight emphasis on the word or phrase it surrounds</w:t>
      </w:r>
    </w:p>
    <w:p w:rsidR="0040481F" w:rsidRDefault="0040481F" w:rsidP="0040481F">
      <w:r>
        <w:t>Dollar sign: A symbol used to indicate a currency, specifically the US dollar currency.</w:t>
      </w:r>
    </w:p>
    <w:p w:rsidR="0040481F" w:rsidRDefault="0040481F" w:rsidP="0040481F">
      <w:r>
        <w:t>Percentage sign: A symbol used to indicate a percentage, for example "5%" means 5 percent.</w:t>
      </w:r>
    </w:p>
    <w:p w:rsidR="0040481F" w:rsidRDefault="0040481F" w:rsidP="0040481F">
      <w:r>
        <w:t>Ampersand: A symbol used to represent the word "and". It is often used in place of the word "and" in business or company names, such as in the company name "AT&amp;T".</w:t>
      </w:r>
    </w:p>
    <w:p w:rsidR="0040481F" w:rsidRDefault="0040481F" w:rsidP="0040481F">
      <w:r>
        <w:t>Asterisk (*): A symbol used to indicate a footnote, a reference or to make a correction.</w:t>
      </w:r>
    </w:p>
    <w:p w:rsidR="0040481F" w:rsidRDefault="0040481F" w:rsidP="0040481F">
      <w:r>
        <w:t>Hash (#): A symbol used to indicate a number or to indicate a specific item within a list. Often used in social media and other online platforms to indicate a "hashtag," which groups together related posts or topics.</w:t>
      </w:r>
    </w:p>
    <w:p w:rsidR="0040481F" w:rsidRDefault="0040481F" w:rsidP="0040481F">
      <w:r>
        <w:t>Brackets (parantez): A punctuation mark used to group together a set of characters or words, indicating that they function together.</w:t>
      </w:r>
    </w:p>
    <w:p w:rsidR="0040481F" w:rsidRDefault="0040481F" w:rsidP="0040481F">
      <w:r>
        <w:t>Left bracket (sol parantez): An opening bracket used to indicate the start of a group of characters or words.</w:t>
      </w:r>
    </w:p>
    <w:p w:rsidR="0040481F" w:rsidRDefault="0040481F" w:rsidP="0040481F">
      <w:r>
        <w:t>Square brackets (kare parantez): Similar to regular brackets, used to group together a set of characters or words, indicating that they function together.</w:t>
      </w:r>
    </w:p>
    <w:p w:rsidR="0040481F" w:rsidRDefault="0040481F" w:rsidP="0040481F">
      <w:r>
        <w:t>Underscore (_): A symbol used to create a "space" between words within a single phrase, often used in email addresses and website URLs</w:t>
      </w:r>
    </w:p>
    <w:p w:rsidR="0040481F" w:rsidRDefault="0040481F" w:rsidP="0040481F">
      <w:r>
        <w:t>Hyphen (-): A punctuation mark used to join words or to indicate a range.</w:t>
      </w:r>
    </w:p>
    <w:p w:rsidR="0040481F" w:rsidRDefault="0040481F" w:rsidP="0040481F">
      <w:r>
        <w:t>Plus sign (+): A mathematical symbol indicating addition.</w:t>
      </w:r>
    </w:p>
    <w:p w:rsidR="0040481F" w:rsidRDefault="0040481F" w:rsidP="0040481F">
      <w:r>
        <w:lastRenderedPageBreak/>
        <w:t>Equals sign (=): A mathematical symbol indicating equality.</w:t>
      </w:r>
    </w:p>
    <w:p w:rsidR="0040481F" w:rsidRDefault="0040481F" w:rsidP="0040481F">
      <w:r>
        <w:t>Colon (:): A punctuation mark used to separate the hour from the minutes in a time, or to separate a title from the subtitle.</w:t>
      </w:r>
    </w:p>
    <w:p w:rsidR="0040481F" w:rsidRDefault="0040481F" w:rsidP="0040481F">
      <w:r>
        <w:t>Semicolon (;): A punctuation mark used to separate clauses in a sentence or to separate items in a list.</w:t>
      </w:r>
    </w:p>
    <w:p w:rsidR="0040481F" w:rsidRDefault="0040481F" w:rsidP="0040481F">
      <w:r>
        <w:t>At sign (@): A symbol used in various contexts, such as in email addresses, social media handles, and programming languages. It is commonly referred to as the "at" symbol.</w:t>
      </w:r>
    </w:p>
    <w:p w:rsidR="0040481F" w:rsidRDefault="0040481F" w:rsidP="0040481F">
      <w:r>
        <w:t>Forward slash (/): A punctuation mark used to separate items in a file path, to indicate "or" in a list or to separate the numerator and denominator in a fraction.</w:t>
      </w:r>
    </w:p>
    <w:p w:rsidR="0040481F" w:rsidRDefault="0040481F" w:rsidP="0040481F">
      <w:r>
        <w:t>Backward slash (): A punctuation mark similar to the forward slash, it is used in computer systems to indicate a specific file or folder.</w:t>
      </w:r>
    </w:p>
    <w:p w:rsidR="005D285C" w:rsidRDefault="0040481F" w:rsidP="0040481F">
      <w:r>
        <w:t>Arrow (ok): A symbol used to indicate direction or movement, or to indicate that something has the potential to move in a certain direction. Arrows can also be used in mathematical equations, programming languages, and other technical contexts.</w:t>
      </w:r>
    </w:p>
    <w:p w:rsidR="00E12979" w:rsidRDefault="00E12979">
      <w:pPr>
        <w:jc w:val="left"/>
      </w:pPr>
      <w:r>
        <w:br w:type="page"/>
      </w:r>
    </w:p>
    <w:p w:rsidR="00E12979" w:rsidRDefault="00E12979" w:rsidP="00E12979">
      <w:pPr>
        <w:pStyle w:val="Heading1"/>
      </w:pPr>
      <w:bookmarkStart w:id="32" w:name="_Toc124286655"/>
      <w:r>
        <w:lastRenderedPageBreak/>
        <w:t>Arithmetic Operations</w:t>
      </w:r>
      <w:bookmarkEnd w:id="32"/>
    </w:p>
    <w:p w:rsidR="00E12979" w:rsidRDefault="00E12979" w:rsidP="00E12979">
      <w:r>
        <w:t>As a professional developer, it's important to understand how a computer handles arithmetic operators. Arithmetic operators are used to perform mathematical operations such as addition, subtraction, multiplication, and division. They are a fundamental part of any programming language and are used in various applications, from simple calculators to complex financial systems.</w:t>
      </w:r>
    </w:p>
    <w:p w:rsidR="00E12979" w:rsidRDefault="00E12979" w:rsidP="00E12979">
      <w:r>
        <w:t>When a computer performs an arithmetic operation, it uses a set of circuits called an "Arithmetic Logic Unit" (ALU) to perform the calculations. The ALU is responsible for performing basic arithmetic operations such as addition and subtraction, as well as logical operations such as AND, OR, and NOT.</w:t>
      </w:r>
    </w:p>
    <w:p w:rsidR="00E12979" w:rsidRDefault="00E12979" w:rsidP="00E12979">
      <w:r>
        <w:t>The ALU receives its inputs from the "registers" which are small memory locations within the computer's central processing unit (CPU). These registers hold the values that are used in the arithmetic operations. The results of the arithmetic operations are also stored in these registers before they are sent to memory or output devices.</w:t>
      </w:r>
    </w:p>
    <w:p w:rsidR="00E12979" w:rsidRDefault="00E12979" w:rsidP="00E12979">
      <w:r>
        <w:t>One of the most basic arithmetic operations is addition. When a computer performs an addition, it takes two numbers, known as "operands," and adds them together. The result is then stored in a register or memory location. This process is known as "addition execution".</w:t>
      </w:r>
    </w:p>
    <w:p w:rsidR="00E12979" w:rsidRDefault="00E12979" w:rsidP="00E12979">
      <w:r>
        <w:t>Subtraction works in a similar way. The ALU takes two operands, the minuend and the subtrahend, and finds their difference. The result is then stored in a register or memory location.</w:t>
      </w:r>
    </w:p>
    <w:p w:rsidR="00E12979" w:rsidRDefault="00E12979" w:rsidP="00E12979">
      <w:r>
        <w:t>Multiplication is a bit more complex than addition or subtraction. When a computer performs a multiplication, it takes two operands and performs a series of additions. The number of additions is equal to the value of one of the operands. This process is known as "multiplication execution"</w:t>
      </w:r>
    </w:p>
    <w:p w:rsidR="00E12979" w:rsidRDefault="00E12979" w:rsidP="00E12979">
      <w:r>
        <w:t>Division is also a complex operation and it requires a different approach than the other arithmetic operators. The computer uses a process called "long division" to perform division. In this process, the dividend is repeatedly subtracted from the divisor, until the remainder is less than the divisor. The number of times the divisor can be subtracted from the dividend is the quotient, and the remainder is left over.</w:t>
      </w:r>
    </w:p>
    <w:p w:rsidR="00E12979" w:rsidRDefault="00E12979" w:rsidP="00E12979">
      <w:r>
        <w:t>In addition to these basic arithmetic operations, some computers also include support for more advanced operations such as square roots, trigonometry, and logarithms. These operations are typically performed using specialized circuits or software libraries.</w:t>
      </w:r>
    </w:p>
    <w:p w:rsidR="00E12979" w:rsidRDefault="00E12979" w:rsidP="00E12979">
      <w:r>
        <w:t xml:space="preserve">It is important to note that the speed and accuracy of the arithmetic operations performed by a computer depend on several factors such as the clock speed of the CPU, the size of the registers, and the precision of the operations. Modern CPUs use a technology called </w:t>
      </w:r>
      <w:r>
        <w:lastRenderedPageBreak/>
        <w:t>"floating-point arithmetic" to perform operations with decimal numbers with higher precision.</w:t>
      </w:r>
    </w:p>
    <w:p w:rsidR="00E12979" w:rsidRDefault="00E12979" w:rsidP="00E12979">
      <w:r>
        <w:t>Another important aspect of arithmetic operations is the ability to handle "overflow" and "underflow" conditions. These conditions occur when the result of an operation exceeds the maximum or minimum value that can be represented by the computer's registers. To handle these situations, some CPUs include special circuits called "overflow detectors" which detect when an overflow or underflow condition has occurred and take appropriate action, such as raising an exception or storing the result in a special register.</w:t>
      </w:r>
    </w:p>
    <w:p w:rsidR="00E12979" w:rsidRDefault="00E12979" w:rsidP="00E12979">
      <w:r>
        <w:t>In conclusion, understanding how computers handle arithmetic operators is essential for any professional developer. The ability to perform basic and advanced mathematical operations is a fundamental building block of any software application, and it is important to have a good understanding of the underlying hardware and software mechanisms to optimize the performance and accuracy of these operations.</w:t>
      </w:r>
    </w:p>
    <w:p w:rsidR="00E12979" w:rsidRDefault="00B479F8" w:rsidP="00B479F8">
      <w:pPr>
        <w:pStyle w:val="altbalk"/>
      </w:pPr>
      <w:r>
        <w:t>Dictionary</w:t>
      </w:r>
    </w:p>
    <w:p w:rsidR="00B479F8" w:rsidRDefault="00B479F8" w:rsidP="00B479F8">
      <w:r>
        <w:t>Arithmetic operators (Aritmetik işlem operatörleri) : Symbols that are used to perform mathematical operations such as addition, subtraction, multiplication, and division.</w:t>
      </w:r>
    </w:p>
    <w:p w:rsidR="00B479F8" w:rsidRDefault="00B479F8" w:rsidP="00B479F8">
      <w:r>
        <w:t>Arithmetic Logic Unit (Aritmetik Mantık Birimi (ALU)): A set of circuits that are used to perform arithmetic and logical operations on data.</w:t>
      </w:r>
    </w:p>
    <w:p w:rsidR="00B479F8" w:rsidRDefault="00B479F8" w:rsidP="00B479F8">
      <w:r>
        <w:t>Registers (Kayıtlar) : Small memory locations within the computer's central processing unit (CPU) that hold the values that are used in the arithmetic operations.</w:t>
      </w:r>
    </w:p>
    <w:p w:rsidR="00B479F8" w:rsidRDefault="00B479F8" w:rsidP="00B479F8">
      <w:r>
        <w:t>Operands (Operandlar) : the numbers or variables used in an arithmetic operation.</w:t>
      </w:r>
    </w:p>
    <w:p w:rsidR="00B479F8" w:rsidRDefault="00B479F8" w:rsidP="00B479F8">
      <w:r>
        <w:t>Addition execution (Toplama uygulaması) : process of taking two operands, adding them together and storing the result.</w:t>
      </w:r>
    </w:p>
    <w:p w:rsidR="00B479F8" w:rsidRDefault="00B479F8" w:rsidP="00B479F8">
      <w:r>
        <w:t>Subtraction (Çıkartma) : process of taking two operands, finding the difference between them and storing the result.</w:t>
      </w:r>
    </w:p>
    <w:p w:rsidR="00B479F8" w:rsidRDefault="00B479F8" w:rsidP="00B479F8">
      <w:r>
        <w:t>Multiplication execution (Çarpma uygulaması) : process of taking two operands, performing a series of additions and storing the result.</w:t>
      </w:r>
    </w:p>
    <w:p w:rsidR="00B479F8" w:rsidRDefault="00B479F8" w:rsidP="00B479F8">
      <w:r>
        <w:t>Division (Bölme) : process of taking two operands, repeatedly subtracting the divisor from the dividend until the remainder is less than the divisor, and storing the quotient and remainder</w:t>
      </w:r>
    </w:p>
    <w:p w:rsidR="00B479F8" w:rsidRDefault="00B479F8" w:rsidP="00B479F8">
      <w:r>
        <w:t>Floating-point arithmetic (Kayan noktalı aritmetik) : technology used to perform operations with decimal numbers with higher precision.</w:t>
      </w:r>
    </w:p>
    <w:p w:rsidR="00B479F8" w:rsidRDefault="00B479F8" w:rsidP="00B479F8">
      <w:r>
        <w:lastRenderedPageBreak/>
        <w:t>Overflow (Aşırı dolma) : condition that occurs when the result of an operation exceeds the maximum value that can be represented by the computer's registers.</w:t>
      </w:r>
    </w:p>
    <w:p w:rsidR="00B479F8" w:rsidRDefault="00B479F8" w:rsidP="00B479F8">
      <w:r>
        <w:t>Underflow (Aşırı boşalma) : condition that occurs when the result of an operation is less than the minimum value that can be represented by the computer's registers.</w:t>
      </w:r>
    </w:p>
    <w:p w:rsidR="00B479F8" w:rsidRDefault="00B479F8" w:rsidP="00B479F8">
      <w:r>
        <w:t>Overflow detector (Aşırı dolma algılayıcısı): special circuits in the computer's CPU that detect when an overflow or underflow condition has occurred and take appropriate action.</w:t>
      </w:r>
    </w:p>
    <w:p w:rsidR="00B479F8" w:rsidRDefault="00B479F8" w:rsidP="00B479F8">
      <w:r>
        <w:t>Exception (istisna) : an event that occurs during the execution of a program that disrupts the normal flow of instructions.</w:t>
      </w:r>
    </w:p>
    <w:p w:rsidR="00B479F8" w:rsidRDefault="00B479F8" w:rsidP="00B479F8">
      <w:r>
        <w:t>Precision (hassasiyet) : the degree of accuracy in a mathematical operation.</w:t>
      </w:r>
    </w:p>
    <w:p w:rsidR="007A0344" w:rsidRDefault="007A0344">
      <w:pPr>
        <w:jc w:val="left"/>
      </w:pPr>
      <w:r>
        <w:br w:type="page"/>
      </w:r>
    </w:p>
    <w:p w:rsidR="007A0344" w:rsidRDefault="007A0344" w:rsidP="007A0344">
      <w:pPr>
        <w:pStyle w:val="Heading1"/>
      </w:pPr>
      <w:bookmarkStart w:id="33" w:name="_Toc124286656"/>
      <w:r>
        <w:lastRenderedPageBreak/>
        <w:t>Hardware In The Loop</w:t>
      </w:r>
      <w:bookmarkEnd w:id="33"/>
    </w:p>
    <w:p w:rsidR="00D4272D" w:rsidRDefault="00D4272D" w:rsidP="00D4272D">
      <w:r>
        <w:t>As a professional developer, it's important to understand the concept of "Hardware in the Loop" (HIL) and its applications in the field of embedded systems. HIL is a testing method that allows for the integration of hardware components into a simulation environment, enabling the testing and validation of real-time systems prior to their deployment.</w:t>
      </w:r>
    </w:p>
    <w:p w:rsidR="00D4272D" w:rsidRDefault="00D4272D" w:rsidP="00D4272D">
      <w:r>
        <w:t>One of the key components of HIL is the "Real-Time Operating System" (RTOS) which is a type of operating system that is designed to handle real-time constraints and provide deterministic behavior. The RTOS enables the simulation environment to respond to inputs in real-time, allowing for accurate representation of the interactions between the hardware and software components of the system.</w:t>
      </w:r>
    </w:p>
    <w:p w:rsidR="00D4272D" w:rsidRDefault="00D4272D" w:rsidP="00D4272D">
      <w:r>
        <w:t>The HIL simulation environment is typically built using "Modeling and Simulation" (M&amp;S) tools. These tools allow for the creation of virtual models of the hardware and software components of the system. These models can then be integrated into the simulation environment and tested in real-time.</w:t>
      </w:r>
    </w:p>
    <w:p w:rsidR="00D4272D" w:rsidRDefault="00D4272D" w:rsidP="00D4272D">
      <w:r>
        <w:t>The hardware components that are integrated into the HIL simulation environment can vary depending on the system being tested. They can include physical hardware such as sensors, actuators, and control systems, or they can be simulated using "Hardware Description Languages" (HDL) such as VHDL or Verilog.</w:t>
      </w:r>
    </w:p>
    <w:p w:rsidR="00D4272D" w:rsidRDefault="00D4272D" w:rsidP="00D4272D">
      <w:r>
        <w:t>The HIL simulation environment also typically includes "Sensors and Actuators Interface" (SAI) which allows for the communication between the hardware and software components. The SAI translates the signals from the hardware components into a format that can be understood by the software, and vice versa.</w:t>
      </w:r>
    </w:p>
    <w:p w:rsidR="00D4272D" w:rsidRDefault="00D4272D" w:rsidP="00D4272D">
      <w:r>
        <w:t>The testing and validation process in HIL simulation is done using "Test Case" scenario. These test cases are designed to simulate the expected behavior of the system under various conditions and provide a means to evaluate the performance of the system. The results of the testing can then be used to identify and correct any issues with the system prior to deployment.</w:t>
      </w:r>
    </w:p>
    <w:p w:rsidR="00D4272D" w:rsidRDefault="00D4272D" w:rsidP="00D4272D">
      <w:r>
        <w:t>HIL simulation is particularly useful in the development of safety-critical systems, such as in aerospace and automotive industries. By allowing for the testing of hardware and software components in a real-time environment, HIL simulation reduces the risk of failure during deployment and provides a means to ensure the safety and reliability of the system.</w:t>
      </w:r>
    </w:p>
    <w:p w:rsidR="007A0344" w:rsidRDefault="00D4272D" w:rsidP="00D4272D">
      <w:r>
        <w:t xml:space="preserve">In conclusion, Hardware in the Loop simulation is a powerful tool for the testing and validation of embedded systems. It allows for the integration of </w:t>
      </w:r>
      <w:r w:rsidRPr="00D4272D">
        <w:t xml:space="preserve">hardware components into a simulation environment and enables the testing of real-time systems prior to deployment. This method can significantly reduce the risk of failure during the deployment and ensures the safety and reliability of the system. By using tools like RTOS, M&amp;S tools, HDL, and SAI, the HIL simulation environment can provide an accurate representation of the interactions </w:t>
      </w:r>
      <w:r w:rsidRPr="00D4272D">
        <w:lastRenderedPageBreak/>
        <w:t>between hardware and software components. With the help of test cases, developers can evaluate the performance of the system, identify any issues and correct them before the deployment of the system. As a professional developer, it's important to understand and utilize HIL simulation in the development process to ensure the success of the project.</w:t>
      </w:r>
    </w:p>
    <w:p w:rsidR="00D4272D" w:rsidRDefault="00D4272D" w:rsidP="00D4272D">
      <w:pPr>
        <w:pStyle w:val="altbalk"/>
      </w:pPr>
      <w:r>
        <w:t>Dictionary</w:t>
      </w:r>
    </w:p>
    <w:p w:rsidR="004C1B2B" w:rsidRDefault="004C1B2B" w:rsidP="004C1B2B">
      <w:r>
        <w:t>Hardware in the Loop (Donanım Döngüsünde) : a testing method that allows for the integration of hardware components into a simulation environment, enabling the testing and validation of real-time systems prior to their deployment.</w:t>
      </w:r>
    </w:p>
    <w:p w:rsidR="004C1B2B" w:rsidRDefault="004C1B2B" w:rsidP="004C1B2B">
      <w:r>
        <w:t>Real-Time Operating System (Gerçek Zamanlı İşletim Sistemi) : a type of operating system that is designed to handle real-time constraints and provide deterministic behavior.</w:t>
      </w:r>
    </w:p>
    <w:p w:rsidR="004C1B2B" w:rsidRDefault="004C1B2B" w:rsidP="004C1B2B">
      <w:r>
        <w:t>Modeling and Simulation (Modelleme ve Simülasyon) : the process of creating virtual models of the hardware and software components of a system using M&amp;S tools.</w:t>
      </w:r>
    </w:p>
    <w:p w:rsidR="004C1B2B" w:rsidRDefault="004C1B2B" w:rsidP="004C1B2B">
      <w:r>
        <w:t>Hardware Description Languages (Donanım Açıklama Dilleri) : programming languages like VHDL and Verilog which is used to describe the behavior of digital logic gates and integrated circuits.</w:t>
      </w:r>
    </w:p>
    <w:p w:rsidR="004C1B2B" w:rsidRDefault="004C1B2B" w:rsidP="004C1B2B">
      <w:r>
        <w:t>Sensors and Actuators Interface (Sensörler ve Aktüatörler Arayüzü) : an interface that allows for communication between the hardware and software components, and translate the signals from hardware to software and vice versa.</w:t>
      </w:r>
    </w:p>
    <w:p w:rsidR="004C1B2B" w:rsidRDefault="004C1B2B" w:rsidP="004C1B2B">
      <w:r>
        <w:t>Test Case (Test Senaryosu) : a set of conditions that simulate the expected behavior of the system in order to evaluate the performance of the system.</w:t>
      </w:r>
    </w:p>
    <w:p w:rsidR="00D4272D" w:rsidRDefault="004C1B2B" w:rsidP="004C1B2B">
      <w:r>
        <w:t>Safety-critical systems (Güvenliğe duyarlı sistemler) : systems in which failure could result in loss of life or serious injury, such as aerospace and automotive industries.</w:t>
      </w:r>
    </w:p>
    <w:p w:rsidR="00D77DD1" w:rsidRDefault="00D77DD1">
      <w:pPr>
        <w:jc w:val="left"/>
      </w:pPr>
      <w:r>
        <w:br w:type="page"/>
      </w:r>
    </w:p>
    <w:p w:rsidR="004C1B2B" w:rsidRDefault="00D77DD1" w:rsidP="00D77DD1">
      <w:pPr>
        <w:pStyle w:val="Heading1"/>
      </w:pPr>
      <w:bookmarkStart w:id="34" w:name="_Toc124286657"/>
      <w:r>
        <w:lastRenderedPageBreak/>
        <w:t>REST</w:t>
      </w:r>
      <w:bookmarkEnd w:id="34"/>
    </w:p>
    <w:p w:rsidR="00D77DD1" w:rsidRDefault="00D77DD1" w:rsidP="00D77DD1">
      <w:r>
        <w:t>As a professional developer, it's important to understand the concepts of Representational State Transfer (REST) and its applications in the field of web services and API design. REST is a software architectural style that defines a set of constraints to be used when creating web services. These constraints are intended to promote the properties of scalability, generality, and independence in the design of web services.</w:t>
      </w:r>
    </w:p>
    <w:p w:rsidR="00D77DD1" w:rsidRDefault="00D77DD1" w:rsidP="00D77DD1">
      <w:r>
        <w:t>The principles of REST are based on the idea of "Resources" which are identified by URIs and manipulated using standard HTTP methods such as GET, POST, PUT, and DELETE. Resources are typically represented in a format such as XML or JSON and are accessed via a "Uniform Resource Identifier" (URI).</w:t>
      </w:r>
    </w:p>
    <w:p w:rsidR="00D77DD1" w:rsidRDefault="00D77DD1" w:rsidP="00D77DD1">
      <w:r>
        <w:t>One of the key features of REST is the use of "Hypermedia" as the Engine of Application State (HATEOAS). This means that the REST API includes links to other resources which can be used by the client to navigate the API and discover new resources. This allows for a more flexible and loosely coupled architecture.</w:t>
      </w:r>
    </w:p>
    <w:p w:rsidR="00D77DD1" w:rsidRDefault="00D77DD1" w:rsidP="00D77DD1">
      <w:r>
        <w:t>REST also emphasizes the use of "Statelessness" which means that the server does not store any information about the client's state. This allows for better scalability as the server does not have to maintain a connection with the client. Instead, the client must include all information needed for the server to complete the request in the message itself.</w:t>
      </w:r>
    </w:p>
    <w:p w:rsidR="00D77DD1" w:rsidRDefault="00D77DD1" w:rsidP="00D77DD1">
      <w:r>
        <w:t>Another important aspect of REST is the use of standard HTTP status codes. These codes provide a way for the server to communicate the status of the request to the client. The codes are grouped into classes such as 2xx for success, 4xx for client errors and 5xx for server errors. These codes allow for easy debugging and error handling in the client-side.</w:t>
      </w:r>
    </w:p>
    <w:p w:rsidR="00D77DD1" w:rsidRDefault="00D77DD1" w:rsidP="00D77DD1">
      <w:r>
        <w:t>Authentication and security are also key concern when designing REST APIs. OAuth and JSON Web Token (JWT) are popular ways for handling authentication and authorization in REST APIs.</w:t>
      </w:r>
    </w:p>
    <w:p w:rsidR="00D77DD1" w:rsidRDefault="00D77DD1" w:rsidP="00D77DD1">
      <w:r>
        <w:t>In conclusion, REST is a software architectural style that defines a set of constraints for creating web services that promote scalability, generality and independence. REST APIs use standard HTTP methods to manipulate resources, identified by URIs, typically represented in XML or JSON. Resources include Hypermedia links which allows clients to navigate the API and discover new resources. REST architecture is stateless and use standard HTTP status codes to communicate the status of a request. Security is also an important aspect of REST architecture, common ways to handle authentication and authorization are OAuth and JWT. As a professional developer, it's important to understand and use REST principles when designing web services and APIs.</w:t>
      </w:r>
    </w:p>
    <w:p w:rsidR="00D77DD1" w:rsidRDefault="00D77DD1" w:rsidP="00D77DD1">
      <w:pPr>
        <w:pStyle w:val="altbalk"/>
      </w:pPr>
      <w:r>
        <w:t>Dictionary</w:t>
      </w:r>
    </w:p>
    <w:p w:rsidR="005453CB" w:rsidRDefault="005453CB" w:rsidP="005453CB">
      <w:r>
        <w:lastRenderedPageBreak/>
        <w:t>Representational State Transfer (Temsilci Durum Aktarımı): a software architectural style that defines a set of constraints to be used when creating web services.</w:t>
      </w:r>
    </w:p>
    <w:p w:rsidR="005453CB" w:rsidRDefault="005453CB" w:rsidP="005453CB">
      <w:r>
        <w:t>Resources (Kaynaklar) : Identifiable things like images, documents, or collections of records that can be accessed via URIs.</w:t>
      </w:r>
    </w:p>
    <w:p w:rsidR="005453CB" w:rsidRDefault="005453CB" w:rsidP="005453CB">
      <w:r>
        <w:t>URIs (Uniform Resource Identifiers) : a string of characters used to identify a name or a resource on the Internet.</w:t>
      </w:r>
    </w:p>
    <w:p w:rsidR="005453CB" w:rsidRDefault="005453CB" w:rsidP="005453CB">
      <w:r>
        <w:t>HTTP methods : standard methods to manipulate resources such as GET, POST, PUT, and DELETE</w:t>
      </w:r>
    </w:p>
    <w:p w:rsidR="005453CB" w:rsidRDefault="005453CB" w:rsidP="005453CB">
      <w:r>
        <w:t>Hypermedia : links included in the resources to other related resources</w:t>
      </w:r>
    </w:p>
    <w:p w:rsidR="005453CB" w:rsidRDefault="005453CB" w:rsidP="005453CB">
      <w:r>
        <w:t>HATEOAS (Hypermedia as the Engine of Application State): a component of the REST architectural style, it means that the API includes links that clients can use to navigate the API and discover new resources.</w:t>
      </w:r>
    </w:p>
    <w:p w:rsidR="005453CB" w:rsidRDefault="005453CB" w:rsidP="005453CB">
      <w:r>
        <w:t>Statelessness (Durumsuzluk) : property of REST architecture, it means that the server does not store any information about the client's state.</w:t>
      </w:r>
    </w:p>
    <w:p w:rsidR="005453CB" w:rsidRDefault="005453CB" w:rsidP="005453CB">
      <w:r>
        <w:t>HTTP status codes : codes sent by the server to indicate the status of the request, such as 2xx for success, 4xx for client errors, and 5xx for server errors.</w:t>
      </w:r>
    </w:p>
    <w:p w:rsidR="005453CB" w:rsidRDefault="005453CB" w:rsidP="005453CB">
      <w:r>
        <w:t>OAuth: open standard for access delegation, a secure way for an application to access an API on behalf of a user.</w:t>
      </w:r>
    </w:p>
    <w:p w:rsidR="00D77DD1" w:rsidRDefault="005453CB" w:rsidP="005453CB">
      <w:r>
        <w:t>JSON Web Token (JWT) : a standard used for creating access tokens that assert some number of claims, which can be verified and trusted because they are digitally signed.</w:t>
      </w:r>
    </w:p>
    <w:p w:rsidR="00BB2D0E" w:rsidRDefault="00BB2D0E">
      <w:pPr>
        <w:jc w:val="left"/>
      </w:pPr>
      <w:r>
        <w:br w:type="page"/>
      </w:r>
    </w:p>
    <w:p w:rsidR="00BB2D0E" w:rsidRDefault="00BB2D0E" w:rsidP="00BB2D0E">
      <w:pPr>
        <w:pStyle w:val="Heading1"/>
      </w:pPr>
      <w:bookmarkStart w:id="35" w:name="_Toc124286658"/>
      <w:r>
        <w:lastRenderedPageBreak/>
        <w:t>Scaling Instagram</w:t>
      </w:r>
      <w:bookmarkEnd w:id="35"/>
    </w:p>
    <w:p w:rsidR="00BB2D0E" w:rsidRDefault="00BB2D0E" w:rsidP="00BB2D0E">
      <w:r>
        <w:t>Scaling Instagram, or any other high-traffic web application, requires a combination of several computer science concepts and technologies. As a professional developer, it's important to understand how these concepts can be applied to design and implement a scalable architecture for Instagram.</w:t>
      </w:r>
    </w:p>
    <w:p w:rsidR="00BB2D0E" w:rsidRDefault="00BB2D0E" w:rsidP="00BB2D0E">
      <w:r>
        <w:t>One of the key components of scaling Instagram is to implement a "Horizontal Scaling" strategy. This involves adding more servers to the system to handle increased traffic, rather than upgrading a single server. This can be achieved through techniques such as "Load Balancing" which is the process of distributing incoming traffic across multiple servers.</w:t>
      </w:r>
    </w:p>
    <w:p w:rsidR="00BB2D0E" w:rsidRDefault="00BB2D0E" w:rsidP="00BB2D0E">
      <w:r>
        <w:t>Another important aspect of scaling Instagram is to implement "Caching" which is the process of storing frequently-accessed data in a high-speed memory cache, rather than fetching it from a slower backend storage system. This can significantly improve the performance of the application and reduce the load on the backend servers. "Content Delivery Network" (CDN) is another caching method which allows for storing and delivering content from a server that is closer to the end-user, reducing latency.</w:t>
      </w:r>
    </w:p>
    <w:p w:rsidR="00BB2D0E" w:rsidRDefault="00BB2D0E" w:rsidP="00BB2D0E">
      <w:r>
        <w:t>Scaling Instagram also requires implementing a high-performance "Database" system that can handle the large volume of data and requests. Techniques such as "Sharding" which divides the data into smaller, more manageable chunks and "Replication" that create multiple copies of the data to distribute the load can help in achieving high performance of the Database.</w:t>
      </w:r>
    </w:p>
    <w:p w:rsidR="00BB2D0E" w:rsidRDefault="00BB2D0E" w:rsidP="00BB2D0E">
      <w:r>
        <w:t>Implementing "Asynchronous Processing" can also help in handling high traffic. It means performing long-running tasks in the background so they don't block the main execution thread and slow down the application.</w:t>
      </w:r>
    </w:p>
    <w:p w:rsidR="00BB2D0E" w:rsidRDefault="00BB2D0E" w:rsidP="00BB2D0E">
      <w:r>
        <w:t>In addition, "Automation" and "Monitoring" are key elements in ensuring the scalability and availability of the system. Automating repetitive tasks, such as provisioning and scaling servers, can help reduce the time and effort required to maintain the system, and monitoring systems can provide valuable insights into the performance of the application and the underlying infrastructure.</w:t>
      </w:r>
    </w:p>
    <w:p w:rsidR="00BB2D0E" w:rsidRDefault="00BB2D0E" w:rsidP="00BB2D0E">
      <w:r>
        <w:t>In conclusion, Scaling Instagram requires a combination of several computer science concepts and technologies such as Horizontal Scaling, Load Balancing, Caching, Content Delivery Network, high-performance databases, Sharding, Replication, Asynchronous Processing, Automation and Monitoring. These techniques can help in handling large traffic, improving performance, availability and the ability of the system to handle the growing number of users and data. As a professional developer, it's important to understand and use these techniques when designing a scalable architecture for high-traffic web applications like Instagram.</w:t>
      </w:r>
    </w:p>
    <w:p w:rsidR="00BB2D0E" w:rsidRDefault="00BB2D0E" w:rsidP="00BB2D0E">
      <w:pPr>
        <w:pStyle w:val="altbalk"/>
      </w:pPr>
      <w:r>
        <w:lastRenderedPageBreak/>
        <w:t>Dictionary</w:t>
      </w:r>
    </w:p>
    <w:p w:rsidR="00BB2D0E" w:rsidRDefault="00BB2D0E" w:rsidP="00BB2D0E">
      <w:r>
        <w:t>Horizontal Scaling (yatay ölçeklendirme): adding more servers to handle increased traffic, rather than upgrading a single server</w:t>
      </w:r>
    </w:p>
    <w:p w:rsidR="00BB2D0E" w:rsidRDefault="00BB2D0E" w:rsidP="00BB2D0E">
      <w:r>
        <w:t>Load Balancing (Yük dengeleme) : distributing incoming traffic across multiple servers</w:t>
      </w:r>
    </w:p>
    <w:p w:rsidR="00BB2D0E" w:rsidRDefault="00BB2D0E" w:rsidP="00BB2D0E">
      <w:r>
        <w:t>Caching (Önbellekleme) : storing frequently-accessed data in a high-speed memory cache to improve performance</w:t>
      </w:r>
    </w:p>
    <w:p w:rsidR="00BB2D0E" w:rsidRDefault="00BB2D0E" w:rsidP="00BB2D0E">
      <w:r>
        <w:t>Content Delivery Network (İçerik Dağıtım Ağı) : a network of servers that stores and delivers content from a server that is closer to the end-user, reducing latency</w:t>
      </w:r>
    </w:p>
    <w:p w:rsidR="00BB2D0E" w:rsidRDefault="00BB2D0E" w:rsidP="00BB2D0E">
      <w:r>
        <w:t>Database (veritabanı) : a system for storing and retrieving data</w:t>
      </w:r>
    </w:p>
    <w:p w:rsidR="00BB2D0E" w:rsidRDefault="00BB2D0E" w:rsidP="00BB2D0E">
      <w:r>
        <w:t>Sharding (parçalama): dividing the data into smaller chunks to improve performance and scalability</w:t>
      </w:r>
    </w:p>
    <w:p w:rsidR="00BB2D0E" w:rsidRDefault="00BB2D0E" w:rsidP="00BB2D0E">
      <w:r>
        <w:t>Replication (çoğaltma) : creating multiple copies of data to distribute the load</w:t>
      </w:r>
    </w:p>
    <w:p w:rsidR="00BB2D0E" w:rsidRDefault="00BB2D0E" w:rsidP="00BB2D0E">
      <w:r>
        <w:t>Asynchronous Processing (eşzamanlı işleme) : performing long-running tasks in the background</w:t>
      </w:r>
    </w:p>
    <w:p w:rsidR="00BB2D0E" w:rsidRDefault="00BB2D0E" w:rsidP="00BB2D0E">
      <w:r>
        <w:t>Automation (otomasyon) : using automated tools and processes to manage the system</w:t>
      </w:r>
    </w:p>
    <w:p w:rsidR="00BB2D0E" w:rsidRDefault="00BB2D0E" w:rsidP="00BB2D0E">
      <w:r>
        <w:t>Monitoring (izleme) : observing and measuring the performance and resources of the system.</w:t>
      </w:r>
    </w:p>
    <w:p w:rsidR="00274CCC" w:rsidRDefault="00274CCC">
      <w:pPr>
        <w:jc w:val="left"/>
      </w:pPr>
      <w:r>
        <w:br w:type="page"/>
      </w:r>
    </w:p>
    <w:p w:rsidR="00274CCC" w:rsidRDefault="00274CCC" w:rsidP="00274CCC">
      <w:pPr>
        <w:pStyle w:val="Heading1"/>
      </w:pPr>
      <w:bookmarkStart w:id="36" w:name="_Toc124286659"/>
      <w:r>
        <w:lastRenderedPageBreak/>
        <w:t>Twitter 280 Character Limit</w:t>
      </w:r>
      <w:bookmarkEnd w:id="36"/>
    </w:p>
    <w:p w:rsidR="00274CCC" w:rsidRDefault="00274CCC" w:rsidP="00274CCC">
      <w:r>
        <w:t>Twitter has a 280 character constraint for tweets because of a variety of factors. The main reason behind the constraint is that Twitter's founder, Jack Dorsey, wanted to keep the platform simple and easy to use. He believed that a 140-character limit would encourage users to express their thoughts and ideas more concisely, making it easier for people to quickly consume and engage with tweets. Additionally, the 140-character limit also helped to keep the platform mobile-friendly, as it made it easier for users to quickly scroll through and read tweets on smaller screens.</w:t>
      </w:r>
    </w:p>
    <w:p w:rsidR="00274CCC" w:rsidRDefault="00274CCC" w:rsidP="00274CCC">
      <w:r>
        <w:t>Another reason for the 280 character constraint is that it helps to keep the platform consistent and manageable. With a 280 character limit, tweets are less likely to get cut off, and it is easier for users to read tweets without having to click through to a separate page or website. This helps to keep the user experience consistent across all devices, making it easier for users to engage with tweets and interact with other users.</w:t>
      </w:r>
    </w:p>
    <w:p w:rsidR="00274CCC" w:rsidRDefault="00274CCC" w:rsidP="00274CCC">
      <w:r>
        <w:t>Additionally, the 280 character constraint also helps to prevent spam and unwanted content. With a character limit, users are less likely to post irrelevant or off-topic content, and it becomes harder for spammers and bots to post large amounts of unwanted content. This helps to keep the platform more focused and relevant, and it makes it easier for users to find and interact with tweets that are of interest to them.</w:t>
      </w:r>
    </w:p>
    <w:p w:rsidR="00274CCC" w:rsidRDefault="00274CCC" w:rsidP="00274CCC">
      <w:r>
        <w:t>In short, Twitter's 280 character constraint helps to keep the platform simple, mobile-friendly, consistent, and manageable. It encourages users to be more concise and ensures a consistent user experience across all devices. Additionally, it also helps to prevent unwanted and irrelevant content on the platform.</w:t>
      </w:r>
    </w:p>
    <w:p w:rsidR="00274CCC" w:rsidRDefault="00274CCC" w:rsidP="00274CCC">
      <w:pPr>
        <w:pStyle w:val="altbalk"/>
      </w:pPr>
      <w:r>
        <w:t>Dictionary</w:t>
      </w:r>
    </w:p>
    <w:p w:rsidR="00274CCC" w:rsidRDefault="00274CCC" w:rsidP="00274CCC">
      <w:r>
        <w:t>Twitter (Twitter) : a social media platform that allows users to post short messages (tweets)</w:t>
      </w:r>
    </w:p>
    <w:p w:rsidR="00274CCC" w:rsidRDefault="00274CCC" w:rsidP="00274CCC">
      <w:r>
        <w:t>280 character constraint (280 karakter sınırı) : a limit on the number of characters that can be used in a single tweet.</w:t>
      </w:r>
    </w:p>
    <w:p w:rsidR="00274CCC" w:rsidRDefault="00274CCC" w:rsidP="00274CCC">
      <w:r>
        <w:t>Jack Dorsey (Jack Dorsey) : The founder of Twitter</w:t>
      </w:r>
    </w:p>
    <w:p w:rsidR="00274CCC" w:rsidRDefault="00274CCC" w:rsidP="00274CCC">
      <w:r>
        <w:t>Mobile-friendly (mobil dostu) : easily accessible and usable on mobile devices</w:t>
      </w:r>
    </w:p>
    <w:p w:rsidR="00274CCC" w:rsidRDefault="00274CCC" w:rsidP="00274CCC">
      <w:r>
        <w:t>Consistent (tutarlı) : the same across all devices and platforms</w:t>
      </w:r>
    </w:p>
    <w:p w:rsidR="00274CCC" w:rsidRDefault="00274CCC" w:rsidP="00274CCC">
      <w:r>
        <w:t>Managing (yönetmek) : controlling or directing</w:t>
      </w:r>
    </w:p>
    <w:p w:rsidR="00274CCC" w:rsidRDefault="00274CCC" w:rsidP="00274CCC">
      <w:r>
        <w:t>Spam (spam) : unwanted or unsolicited messages</w:t>
      </w:r>
    </w:p>
    <w:p w:rsidR="00F23BC4" w:rsidRDefault="00274CCC" w:rsidP="00F23BC4">
      <w:r>
        <w:t>Unwanted content (istenmeyen içerik) : irrelevant or off-topic content.</w:t>
      </w:r>
      <w:r w:rsidR="00F23BC4">
        <w:br w:type="page"/>
      </w:r>
    </w:p>
    <w:p w:rsidR="00F23BC4" w:rsidRDefault="00F23BC4" w:rsidP="00F23BC4">
      <w:pPr>
        <w:pStyle w:val="Heading1"/>
      </w:pPr>
      <w:bookmarkStart w:id="37" w:name="_Toc124286660"/>
      <w:r>
        <w:lastRenderedPageBreak/>
        <w:t>Random Numbers</w:t>
      </w:r>
      <w:bookmarkEnd w:id="37"/>
    </w:p>
    <w:p w:rsidR="00F23BC4" w:rsidRDefault="00F23BC4" w:rsidP="00F23BC4">
      <w:r>
        <w:t>As a professional developer, it's important to understand the challenges of generating truly random numbers using computer algorithms.</w:t>
      </w:r>
    </w:p>
    <w:p w:rsidR="00F23BC4" w:rsidRDefault="00F23BC4" w:rsidP="00F23BC4">
      <w:r>
        <w:t>One of the main challenges is the concept of "Pseudorandomness". A pseudorandom number generator (PRNG) is an algorithm that generates a sequence of numbers that approximates the properties of random numbers. These algorithms typically use a seed value, such as the current time, as the starting point and then apply mathematical operations to generate a sequence of numbers. While these numbers may appear random, they are actually determined by the seed value and the algorithm used. Thus, if an attacker knows the seed value or the algorithm, they can predict the sequence of numbers generated.</w:t>
      </w:r>
    </w:p>
    <w:p w:rsidR="00F23BC4" w:rsidRDefault="00F23BC4" w:rsidP="00F23BC4">
      <w:r>
        <w:t>Another challenge is the "Periodicity" of the generated numbers. Pseudorandom number generators typically have a finite period after which the sequence of numbers repeats. This makes it possible for an attacker to predict the numbers generated after the period has ended.</w:t>
      </w:r>
    </w:p>
    <w:p w:rsidR="00F23BC4" w:rsidRDefault="00F23BC4" w:rsidP="00F23BC4">
      <w:r>
        <w:t>Another challenge is the "Entropy" of the random numbers. The quality of random numbers depends on the amount of "entropy" or true randomness in the numbers. Computers, however, are deterministic and thus can only generate numbers that appears to be random but in fact are not truly random. This is often solved by using hardware random number generators (HRNG) that uses physical processes to generate random numbers.</w:t>
      </w:r>
    </w:p>
    <w:p w:rsidR="00F23BC4" w:rsidRDefault="00F23BC4" w:rsidP="00F23BC4">
      <w:r>
        <w:t>Finally, another important aspect is "Statistical randomness" which is the quality of a sequence of numbers to pass certain statistical tests to be considered random. These tests are designed to check if the numbers generated have the properties that a true random number should have. Generating truly random numbers using a software algorithm is hard because it is not possible to verify if the numbers passed all the statistical tests, although it can be a good approximation of randomness.</w:t>
      </w:r>
    </w:p>
    <w:p w:rsidR="00F23BC4" w:rsidRDefault="00F23BC4" w:rsidP="00F23BC4">
      <w:r>
        <w:t>In conclusion, generating truly random numbers using computer algorithms is hard because of the concept of pseudorandomness, periodicity, entropy and statistical randomness. Pseudorandom number generators are not truly random and can be predicted if the seed value or the algorithm is known. Periodicity is another challenge, as the sequence of numbers generated by pseudorandom number generators will repeat after a certain period. Entropy is a measure of the randomness of the numbers generated and it is hard to generate truly random numbers with a deterministic computer. Finally, Statistical randomness is hard to ensure as it's hard to check if the numbers passed all the statistical tests. As a professional developer, it is important to understand the concept and the challenges of generating truly random numbers using computer algorithms, and make use of hardware random number generators and other techniques to ensure the quality of randomness is met.</w:t>
      </w:r>
    </w:p>
    <w:p w:rsidR="00F23BC4" w:rsidRDefault="00F23BC4" w:rsidP="00F23BC4">
      <w:pPr>
        <w:pStyle w:val="altbalk"/>
      </w:pPr>
      <w:r>
        <w:lastRenderedPageBreak/>
        <w:t>Dictionary</w:t>
      </w:r>
    </w:p>
    <w:p w:rsidR="006E0288" w:rsidRDefault="006E0288" w:rsidP="006E0288">
      <w:r>
        <w:t>Pseudorandomness (yapay rasgelelik): an algorithm that generates a sequence of numbers that approximates the properties of random numbers but is not truly random</w:t>
      </w:r>
    </w:p>
    <w:p w:rsidR="006E0288" w:rsidRDefault="006E0288" w:rsidP="006E0288">
      <w:r>
        <w:t>Pseudorandom number generator (Yapay rastgele sayı üreteci (PRNG)): an algorithm that generates a sequence of numbers that approximates the properties of random numbers</w:t>
      </w:r>
    </w:p>
    <w:p w:rsidR="006E0288" w:rsidRDefault="006E0288" w:rsidP="006E0288">
      <w:r>
        <w:t>Seed value (başlangıç değeri) : a value used as the starting point for a pseudorandom number generator</w:t>
      </w:r>
    </w:p>
    <w:p w:rsidR="006E0288" w:rsidRDefault="006E0288" w:rsidP="006E0288">
      <w:r>
        <w:t>Periodicity (periyodiklik) : the finite period after which the sequence of numbers generated by a pseudorandom number generator repeats</w:t>
      </w:r>
    </w:p>
    <w:p w:rsidR="006E0288" w:rsidRDefault="006E0288" w:rsidP="006E0288">
      <w:r>
        <w:t>Entropy (gürültü): the amount of true randomness in the numbers generated</w:t>
      </w:r>
    </w:p>
    <w:p w:rsidR="006E0288" w:rsidRDefault="006E0288" w:rsidP="006E0288">
      <w:r>
        <w:t>Hardware random number generator (Donanım rastgele sayı üreteci (HRNG)): a physical device that uses physical processes to generate random numbers</w:t>
      </w:r>
    </w:p>
    <w:p w:rsidR="006E0288" w:rsidRDefault="006E0288" w:rsidP="006E0288">
      <w:r>
        <w:t>Statistical randomness (istatistiksel rasgelelik): the quality of a sequence of numbers to pass certain statistical tests to be considered random</w:t>
      </w:r>
    </w:p>
    <w:p w:rsidR="00F23BC4" w:rsidRDefault="006E0288" w:rsidP="006E0288">
      <w:r>
        <w:t>Deterministic (belirli): able to be predicted or calculated with a specific algorithm.</w:t>
      </w:r>
    </w:p>
    <w:p w:rsidR="002412E7" w:rsidRDefault="002412E7">
      <w:pPr>
        <w:jc w:val="left"/>
      </w:pPr>
      <w:r>
        <w:br w:type="page"/>
      </w:r>
    </w:p>
    <w:p w:rsidR="00610530" w:rsidRDefault="002412E7" w:rsidP="002412E7">
      <w:pPr>
        <w:pStyle w:val="Heading1"/>
      </w:pPr>
      <w:bookmarkStart w:id="38" w:name="_Toc124286661"/>
      <w:r>
        <w:lastRenderedPageBreak/>
        <w:t>Linux vs Windows</w:t>
      </w:r>
      <w:bookmarkEnd w:id="38"/>
    </w:p>
    <w:p w:rsidR="002412E7" w:rsidRDefault="002412E7" w:rsidP="002412E7">
      <w:r>
        <w:t>As a professional developer, it is important to understand the differences between two of the most popular operating systems in use today: Linux and Windows.</w:t>
      </w:r>
    </w:p>
    <w:p w:rsidR="002412E7" w:rsidRDefault="002412E7" w:rsidP="002412E7">
      <w:r>
        <w:t>One of the main differences between the two is the "Kernel" which is the core component of an operating system that manages communication between hardware and software. Linux uses a monolithic kernel, in which all of the operating system's core functions are integrated into one large program. Windows, on the other hand, uses a microkernel architecture, where the kernel is broken down into smaller components that communicate with each other through well-defined interfaces. This allows for more flexibility in terms of adding new features and updating the kernel.</w:t>
      </w:r>
    </w:p>
    <w:p w:rsidR="002412E7" w:rsidRDefault="002412E7" w:rsidP="002412E7">
      <w:r>
        <w:t>Another major difference is the "File System" structure. Windows uses the NTFS (New Technology File System) while Linux uses ext (extended file system). NTFS is proprietary and closed-source, while ext is open-source. The file system structure in Linux is more flexible and efficient, as it allows for a hierarchical organization of files and better support for permissions.</w:t>
      </w:r>
    </w:p>
    <w:p w:rsidR="002412E7" w:rsidRDefault="002412E7" w:rsidP="002412E7">
      <w:r>
        <w:t>"Open-source" is a key feature that sets Linux apart from Windows. The Linux operating system and many of the programs that run on it are open-source, meaning their source code is freely available for anyone to use, modify, and distribute. Windows, on the other hand, is proprietary and closed-source, meaning the source code is not available to the public. This has a significant impact on how software development is done on the two platforms. With open-source Linux, developers have access to the source code, which makes it easy to make changes and customize the operating system. Windows, on the other hand, is more restrictive and doesn't allow the same level of customization.</w:t>
      </w:r>
    </w:p>
    <w:p w:rsidR="002412E7" w:rsidRDefault="002412E7" w:rsidP="002412E7">
      <w:r>
        <w:t>"Command line interface" (CLI) is another key difference between the two operating systems. Linux has a strong emphasis on CLI, which is considered to be more powerful and efficient than the Graphical User Interface (GUI) provided by Windows. CLI allows developers to quickly and easily perform tasks, and it is preferred by developers who want more control over their operating system. Windows, on the other hand, is designed to be more user-friendly, with a focus on a GUI that is easy to navigate.</w:t>
      </w:r>
    </w:p>
    <w:p w:rsidR="002412E7" w:rsidRDefault="002412E7" w:rsidP="002412E7">
      <w:r>
        <w:t>In terms of "Security", Windows has been known to be a target for viruses, malware, and other security threats. Linux is considered to be more secure, as it is less targeted by attackers and has a built-in security model that is designed to protect against unauthorized access. Additionally, Linux has a strong community of developers who are constantly working to improve the security of the operating system.</w:t>
      </w:r>
    </w:p>
    <w:p w:rsidR="002412E7" w:rsidRDefault="002412E7" w:rsidP="002412E7">
      <w:r>
        <w:t>In conclusion, as a professional developer, it is important to understand the differences between Linux and Windows operating systems. These differences include the kernel, file system,</w:t>
      </w:r>
      <w:r>
        <w:t xml:space="preserve"> </w:t>
      </w:r>
      <w:r w:rsidRPr="002412E7">
        <w:t xml:space="preserve">open-source nature, command line interface, and security. Linux uses a monolithic </w:t>
      </w:r>
      <w:r w:rsidRPr="002412E7">
        <w:lastRenderedPageBreak/>
        <w:t>kernel and ext file system, and it is open-source. Linux also has a strong emphasis on the command line interface which is considered to be more powerful and efficient. Windows, on the other hand, uses a microkernel architecture and NTFS file system and it is closed-source. Windows is designed to be more user-friendly, with a focus on a graphical user interface. Additionally, Windows has a history of being more susceptible to security threats compared to Linux, which has a built-in security model and active community of developers working to improve security. Understanding these technical differences is important in order to make informed decisions on which platform to use for different projects and to develop skills in both platforms.</w:t>
      </w:r>
    </w:p>
    <w:p w:rsidR="002412E7" w:rsidRDefault="002412E7" w:rsidP="002412E7">
      <w:pPr>
        <w:pStyle w:val="altbalk"/>
      </w:pPr>
      <w:r>
        <w:t>Dictionary</w:t>
      </w:r>
    </w:p>
    <w:p w:rsidR="006F4F4B" w:rsidRDefault="006F4F4B" w:rsidP="006F4F4B">
      <w:r>
        <w:t>Kernel (çekirdek): the core component of an operating system that manages communication between hardware and software.</w:t>
      </w:r>
    </w:p>
    <w:p w:rsidR="006F4F4B" w:rsidRDefault="006F4F4B" w:rsidP="006F4F4B">
      <w:r>
        <w:t>Monolithic kernel (Monolitik çekirdek): an operating system kernel in which all of the core functions are integrated into one large program.</w:t>
      </w:r>
    </w:p>
    <w:p w:rsidR="006F4F4B" w:rsidRDefault="006F4F4B" w:rsidP="006F4F4B">
      <w:r>
        <w:t>Microkernel architecture (mikro çekirdek mimarisi): a kernel architecture in which the kernel is broken down into smaller components that communicate with each other through well-defined interfaces.</w:t>
      </w:r>
    </w:p>
    <w:p w:rsidR="006F4F4B" w:rsidRDefault="006F4F4B" w:rsidP="006F4F4B">
      <w:r>
        <w:t>File System (dosya sistemi): the way in which files are organized and stored on a disk</w:t>
      </w:r>
    </w:p>
    <w:p w:rsidR="006F4F4B" w:rsidRDefault="006F4F4B" w:rsidP="006F4F4B">
      <w:r>
        <w:t>NTFS (New Technology File System) (NTFS) : proprietary and closed-source file system used by Windows.</w:t>
      </w:r>
    </w:p>
    <w:p w:rsidR="006F4F4B" w:rsidRDefault="006F4F4B" w:rsidP="006F4F4B">
      <w:r>
        <w:t>ext (extended file system) (ext): open-source file system used by Linux.</w:t>
      </w:r>
    </w:p>
    <w:p w:rsidR="006F4F4B" w:rsidRDefault="006F4F4B" w:rsidP="006F4F4B">
      <w:r>
        <w:t>Open-source (açık kaynak) : describing software for which the original source code is made freely available for modification and distribution</w:t>
      </w:r>
    </w:p>
    <w:p w:rsidR="006F4F4B" w:rsidRDefault="006F4F4B" w:rsidP="006F4F4B">
      <w:r>
        <w:t>Command line interface (komut satırı arayüzü (CLI)) : a way of interacting with a computer by typing commands rather than clicking on an graphical user interface</w:t>
      </w:r>
    </w:p>
    <w:p w:rsidR="006F4F4B" w:rsidRDefault="006F4F4B" w:rsidP="006F4F4B">
      <w:r>
        <w:t>Graphical user interface (grafiği kullanıcı arayüzü (GUI) ) : a type of user interface that allows users to interact with a computer through visual elements, such as icons and windows.</w:t>
      </w:r>
    </w:p>
    <w:p w:rsidR="002412E7" w:rsidRDefault="006F4F4B" w:rsidP="006F4F4B">
      <w:r>
        <w:t>Security (güvenlik) : the state of being protected against various types of harm, such as unauthorized access or attack.</w:t>
      </w:r>
    </w:p>
    <w:p w:rsidR="005D285C" w:rsidRDefault="005D285C" w:rsidP="00274CCC">
      <w:r>
        <w:br w:type="page"/>
      </w:r>
    </w:p>
    <w:p w:rsidR="00A17FF6" w:rsidRPr="00327AA0" w:rsidRDefault="00A17FF6" w:rsidP="00820568">
      <w:pPr>
        <w:jc w:val="center"/>
      </w:pPr>
      <w:r>
        <w:lastRenderedPageBreak/>
        <w:t>END</w:t>
      </w:r>
      <w:bookmarkEnd w:id="0"/>
      <w:bookmarkEnd w:id="1"/>
      <w:bookmarkEnd w:id="2"/>
      <w:bookmarkEnd w:id="3"/>
      <w:bookmarkEnd w:id="4"/>
    </w:p>
    <w:sectPr w:rsidR="00A17FF6" w:rsidRPr="00327AA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F7" w:rsidRDefault="00B778F7" w:rsidP="00CA55D7">
      <w:r>
        <w:separator/>
      </w:r>
    </w:p>
  </w:endnote>
  <w:endnote w:type="continuationSeparator" w:id="0">
    <w:p w:rsidR="00B778F7" w:rsidRDefault="00B778F7" w:rsidP="00CA5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288" w:rsidRDefault="006E0288" w:rsidP="00CA55D7">
    <w:pPr>
      <w:pStyle w:val="Footer"/>
    </w:pPr>
    <w:r>
      <w:t xml:space="preserve">PAGE </w:t>
    </w:r>
    <w:r>
      <w:fldChar w:fldCharType="begin"/>
    </w:r>
    <w:r>
      <w:instrText xml:space="preserve"> PAGE  \* Arabic  \* MERGEFORMAT </w:instrText>
    </w:r>
    <w:r>
      <w:fldChar w:fldCharType="separate"/>
    </w:r>
    <w:r w:rsidR="00E72B16">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F7" w:rsidRDefault="00B778F7" w:rsidP="00CA55D7">
      <w:r>
        <w:separator/>
      </w:r>
    </w:p>
  </w:footnote>
  <w:footnote w:type="continuationSeparator" w:id="0">
    <w:p w:rsidR="00B778F7" w:rsidRDefault="00B778F7" w:rsidP="00CA5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6FEF7C0"/>
    <w:lvl w:ilvl="0">
      <w:start w:val="1"/>
      <w:numFmt w:val="decimal"/>
      <w:lvlText w:val="%1."/>
      <w:lvlJc w:val="left"/>
      <w:pPr>
        <w:tabs>
          <w:tab w:val="num" w:pos="1800"/>
        </w:tabs>
        <w:ind w:left="1800" w:hanging="360"/>
      </w:pPr>
    </w:lvl>
  </w:abstractNum>
  <w:abstractNum w:abstractNumId="1">
    <w:nsid w:val="FFFFFF7D"/>
    <w:multiLevelType w:val="singleLevel"/>
    <w:tmpl w:val="61D0ED94"/>
    <w:lvl w:ilvl="0">
      <w:start w:val="1"/>
      <w:numFmt w:val="decimal"/>
      <w:lvlText w:val="%1."/>
      <w:lvlJc w:val="left"/>
      <w:pPr>
        <w:tabs>
          <w:tab w:val="num" w:pos="1440"/>
        </w:tabs>
        <w:ind w:left="1440" w:hanging="360"/>
      </w:pPr>
    </w:lvl>
  </w:abstractNum>
  <w:abstractNum w:abstractNumId="2">
    <w:nsid w:val="FFFFFF7E"/>
    <w:multiLevelType w:val="singleLevel"/>
    <w:tmpl w:val="3538F718"/>
    <w:lvl w:ilvl="0">
      <w:start w:val="1"/>
      <w:numFmt w:val="decimal"/>
      <w:lvlText w:val="%1."/>
      <w:lvlJc w:val="left"/>
      <w:pPr>
        <w:tabs>
          <w:tab w:val="num" w:pos="1080"/>
        </w:tabs>
        <w:ind w:left="1080" w:hanging="360"/>
      </w:pPr>
    </w:lvl>
  </w:abstractNum>
  <w:abstractNum w:abstractNumId="3">
    <w:nsid w:val="FFFFFF7F"/>
    <w:multiLevelType w:val="singleLevel"/>
    <w:tmpl w:val="32B24AB0"/>
    <w:lvl w:ilvl="0">
      <w:start w:val="1"/>
      <w:numFmt w:val="decimal"/>
      <w:lvlText w:val="%1."/>
      <w:lvlJc w:val="left"/>
      <w:pPr>
        <w:tabs>
          <w:tab w:val="num" w:pos="720"/>
        </w:tabs>
        <w:ind w:left="720" w:hanging="360"/>
      </w:pPr>
    </w:lvl>
  </w:abstractNum>
  <w:abstractNum w:abstractNumId="4">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71D"/>
    <w:rsid w:val="00064987"/>
    <w:rsid w:val="00071FB0"/>
    <w:rsid w:val="000748AA"/>
    <w:rsid w:val="000A2B35"/>
    <w:rsid w:val="000A5A79"/>
    <w:rsid w:val="000E271D"/>
    <w:rsid w:val="000F412A"/>
    <w:rsid w:val="001439CB"/>
    <w:rsid w:val="00146345"/>
    <w:rsid w:val="00155F3C"/>
    <w:rsid w:val="001638F6"/>
    <w:rsid w:val="00175D5F"/>
    <w:rsid w:val="00191901"/>
    <w:rsid w:val="001A2000"/>
    <w:rsid w:val="001A449C"/>
    <w:rsid w:val="001B7741"/>
    <w:rsid w:val="001F40F8"/>
    <w:rsid w:val="002322DB"/>
    <w:rsid w:val="002412E7"/>
    <w:rsid w:val="00254A64"/>
    <w:rsid w:val="0026293E"/>
    <w:rsid w:val="00274CCC"/>
    <w:rsid w:val="002A4969"/>
    <w:rsid w:val="002D6B1D"/>
    <w:rsid w:val="002F3079"/>
    <w:rsid w:val="002F50CC"/>
    <w:rsid w:val="003209D6"/>
    <w:rsid w:val="00327AA0"/>
    <w:rsid w:val="00334A73"/>
    <w:rsid w:val="003422FF"/>
    <w:rsid w:val="0036732F"/>
    <w:rsid w:val="003C3A57"/>
    <w:rsid w:val="0040481F"/>
    <w:rsid w:val="004536AE"/>
    <w:rsid w:val="00493313"/>
    <w:rsid w:val="004952C4"/>
    <w:rsid w:val="004B70FB"/>
    <w:rsid w:val="004C1B2B"/>
    <w:rsid w:val="005142B9"/>
    <w:rsid w:val="005453CB"/>
    <w:rsid w:val="00573DBD"/>
    <w:rsid w:val="005817CE"/>
    <w:rsid w:val="005A025B"/>
    <w:rsid w:val="005A1C5A"/>
    <w:rsid w:val="005A7904"/>
    <w:rsid w:val="005D285C"/>
    <w:rsid w:val="005F5CD4"/>
    <w:rsid w:val="00610530"/>
    <w:rsid w:val="00647FD3"/>
    <w:rsid w:val="00663B80"/>
    <w:rsid w:val="00675F31"/>
    <w:rsid w:val="00690EFD"/>
    <w:rsid w:val="006C62EE"/>
    <w:rsid w:val="006E0288"/>
    <w:rsid w:val="006F4F4B"/>
    <w:rsid w:val="007021DE"/>
    <w:rsid w:val="00723DDE"/>
    <w:rsid w:val="00732607"/>
    <w:rsid w:val="00756D4B"/>
    <w:rsid w:val="00785058"/>
    <w:rsid w:val="007A0344"/>
    <w:rsid w:val="00813A72"/>
    <w:rsid w:val="008177C0"/>
    <w:rsid w:val="00820568"/>
    <w:rsid w:val="008415F1"/>
    <w:rsid w:val="00844483"/>
    <w:rsid w:val="00891618"/>
    <w:rsid w:val="008C24C8"/>
    <w:rsid w:val="009338C2"/>
    <w:rsid w:val="00934F1C"/>
    <w:rsid w:val="009410B5"/>
    <w:rsid w:val="00966F16"/>
    <w:rsid w:val="009B4BBC"/>
    <w:rsid w:val="009B5420"/>
    <w:rsid w:val="009D2231"/>
    <w:rsid w:val="00A122DB"/>
    <w:rsid w:val="00A17FF6"/>
    <w:rsid w:val="00AD15B1"/>
    <w:rsid w:val="00AD165F"/>
    <w:rsid w:val="00B479F8"/>
    <w:rsid w:val="00B47B7A"/>
    <w:rsid w:val="00B646B8"/>
    <w:rsid w:val="00B70D77"/>
    <w:rsid w:val="00B778F7"/>
    <w:rsid w:val="00BA03BF"/>
    <w:rsid w:val="00BB2D0E"/>
    <w:rsid w:val="00BF13BD"/>
    <w:rsid w:val="00C80BD4"/>
    <w:rsid w:val="00C8232C"/>
    <w:rsid w:val="00C91BF7"/>
    <w:rsid w:val="00CA55D7"/>
    <w:rsid w:val="00CC2A7E"/>
    <w:rsid w:val="00CE30C2"/>
    <w:rsid w:val="00CF032E"/>
    <w:rsid w:val="00CF3A42"/>
    <w:rsid w:val="00D4272D"/>
    <w:rsid w:val="00D5413C"/>
    <w:rsid w:val="00D64D44"/>
    <w:rsid w:val="00D77DD1"/>
    <w:rsid w:val="00DC07A3"/>
    <w:rsid w:val="00DD636B"/>
    <w:rsid w:val="00E01702"/>
    <w:rsid w:val="00E11B8A"/>
    <w:rsid w:val="00E12979"/>
    <w:rsid w:val="00E72B16"/>
    <w:rsid w:val="00E81860"/>
    <w:rsid w:val="00ED47D4"/>
    <w:rsid w:val="00F17779"/>
    <w:rsid w:val="00F23BC4"/>
    <w:rsid w:val="00F53BB9"/>
    <w:rsid w:val="00F677F9"/>
    <w:rsid w:val="00F7204F"/>
    <w:rsid w:val="00F82415"/>
    <w:rsid w:val="00FB0B38"/>
    <w:rsid w:val="00FD1504"/>
    <w:rsid w:val="00FF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CC33C1-B2FF-4C35-93FE-4D9AA4A4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5D7"/>
    <w:pPr>
      <w:jc w:val="both"/>
    </w:pPr>
    <w:rPr>
      <w:lang w:val="tr-TR"/>
    </w:rPr>
  </w:style>
  <w:style w:type="paragraph" w:styleId="Heading1">
    <w:name w:val="heading 1"/>
    <w:basedOn w:val="Normal"/>
    <w:next w:val="Normal"/>
    <w:link w:val="Heading1Char"/>
    <w:uiPriority w:val="4"/>
    <w:qFormat/>
    <w:rsid w:val="00327AA0"/>
    <w:pPr>
      <w:keepNext/>
      <w:keepLines/>
      <w:spacing w:before="600" w:after="480"/>
      <w:jc w:val="center"/>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327AA0"/>
    <w:rPr>
      <w:rFonts w:asciiTheme="majorHAnsi" w:eastAsiaTheme="majorEastAsia" w:hAnsiTheme="majorHAnsi" w:cstheme="majorBidi"/>
      <w:color w:val="3F251D" w:themeColor="accent1"/>
      <w:sz w:val="30"/>
      <w:szCs w:val="30"/>
      <w:lang w:val="tr-TR"/>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rmalWeb">
    <w:name w:val="Normal (Web)"/>
    <w:basedOn w:val="Normal"/>
    <w:uiPriority w:val="99"/>
    <w:semiHidden/>
    <w:unhideWhenUsed/>
    <w:rsid w:val="00327AA0"/>
    <w:rPr>
      <w:rFonts w:ascii="Times New Roman" w:hAnsi="Times New Roman" w:cs="Times New Roman"/>
      <w:sz w:val="24"/>
      <w:szCs w:val="24"/>
    </w:rPr>
  </w:style>
  <w:style w:type="paragraph" w:customStyle="1" w:styleId="altbalk">
    <w:name w:val="alt başlık"/>
    <w:basedOn w:val="Normal"/>
    <w:link w:val="altbalkChar"/>
    <w:qFormat/>
    <w:rsid w:val="009410B5"/>
    <w:pPr>
      <w:spacing w:before="360" w:after="360"/>
      <w:jc w:val="left"/>
    </w:pPr>
    <w:rPr>
      <w:sz w:val="28"/>
    </w:rPr>
  </w:style>
  <w:style w:type="character" w:styleId="Hyperlink">
    <w:name w:val="Hyperlink"/>
    <w:basedOn w:val="DefaultParagraphFont"/>
    <w:uiPriority w:val="99"/>
    <w:unhideWhenUsed/>
    <w:rsid w:val="00CF032E"/>
    <w:rPr>
      <w:color w:val="993E21" w:themeColor="hyperlink"/>
      <w:u w:val="single"/>
    </w:rPr>
  </w:style>
  <w:style w:type="character" w:customStyle="1" w:styleId="altbalkChar">
    <w:name w:val="alt başlık Char"/>
    <w:basedOn w:val="DefaultParagraphFont"/>
    <w:link w:val="altbalk"/>
    <w:rsid w:val="009410B5"/>
    <w:rPr>
      <w:sz w:val="2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53967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3A644-6A66-45C8-A46C-673578E0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389</TotalTime>
  <Pages>1</Pages>
  <Words>23293</Words>
  <Characters>132771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76</cp:revision>
  <cp:lastPrinted>2023-01-10T20:43:00Z</cp:lastPrinted>
  <dcterms:created xsi:type="dcterms:W3CDTF">2023-01-10T07:56:00Z</dcterms:created>
  <dcterms:modified xsi:type="dcterms:W3CDTF">2023-01-10T20:43:00Z</dcterms:modified>
  <cp:version/>
</cp:coreProperties>
</file>