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D5413C">
      <w:pPr>
        <w:pStyle w:val="Photo"/>
      </w:pPr>
      <w:bookmarkStart w:id="0" w:name="_Toc321147011"/>
      <w:bookmarkStart w:id="1" w:name="_Toc318189312"/>
      <w:bookmarkStart w:id="2" w:name="_Toc318188327"/>
      <w:bookmarkStart w:id="3" w:name="_Toc318188227"/>
      <w:bookmarkStart w:id="4" w:name="_Toc321147149"/>
      <w:r>
        <w:rPr>
          <w:noProof/>
          <w:lang w:val="tr-TR" w:eastAsia="tr-TR"/>
        </w:rPr>
        <w:drawing>
          <wp:inline distT="0" distB="0" distL="0" distR="0" wp14:anchorId="41E1850F" wp14:editId="03BA69C5">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Default="00C32448" w:rsidP="00D5413C">
      <w:pPr>
        <w:pStyle w:val="Title"/>
      </w:pPr>
      <w:r>
        <w:t>Question &amp; Answers</w:t>
      </w:r>
    </w:p>
    <w:p w:rsidR="001638F6" w:rsidRPr="00D5413C" w:rsidRDefault="00C32448" w:rsidP="00D5413C">
      <w:pPr>
        <w:pStyle w:val="Subtitle"/>
      </w:pPr>
      <w:r>
        <w:t>from OSTEP</w:t>
      </w:r>
    </w:p>
    <w:p w:rsidR="00694311" w:rsidRDefault="00694311" w:rsidP="00694311">
      <w:pPr>
        <w:jc w:val="right"/>
        <w:rPr>
          <w:sz w:val="28"/>
        </w:rPr>
      </w:pPr>
    </w:p>
    <w:p w:rsidR="00694311" w:rsidRDefault="00694311" w:rsidP="00694311">
      <w:pPr>
        <w:jc w:val="right"/>
        <w:rPr>
          <w:sz w:val="28"/>
        </w:rPr>
      </w:pPr>
    </w:p>
    <w:p w:rsidR="00CF10B7" w:rsidRPr="00694311" w:rsidRDefault="00C32448" w:rsidP="00694311">
      <w:pPr>
        <w:jc w:val="right"/>
        <w:rPr>
          <w:sz w:val="28"/>
        </w:rPr>
      </w:pPr>
      <w:r w:rsidRPr="00694311">
        <w:rPr>
          <w:sz w:val="28"/>
        </w:rPr>
        <w:t>Sercan Külcü</w:t>
      </w:r>
      <w:r w:rsidR="00D5413C" w:rsidRPr="00694311">
        <w:rPr>
          <w:sz w:val="28"/>
        </w:rPr>
        <w:t xml:space="preserve"> | </w:t>
      </w:r>
      <w:r w:rsidRPr="00694311">
        <w:rPr>
          <w:sz w:val="28"/>
        </w:rPr>
        <w:t>Operating Systems</w:t>
      </w:r>
      <w:r w:rsidR="00D5413C" w:rsidRPr="00694311">
        <w:rPr>
          <w:sz w:val="28"/>
        </w:rPr>
        <w:t xml:space="preserve"> | </w:t>
      </w:r>
      <w:r w:rsidRPr="00694311">
        <w:rPr>
          <w:sz w:val="28"/>
        </w:rPr>
        <w:t>10.01.2023</w:t>
      </w:r>
    </w:p>
    <w:p w:rsidR="00CF10B7" w:rsidRDefault="003422FF">
      <w:pPr>
        <w:rPr>
          <w:rFonts w:asciiTheme="majorHAnsi" w:eastAsiaTheme="majorEastAsia" w:hAnsiTheme="majorHAnsi" w:cstheme="majorBidi"/>
          <w:color w:val="3F251D" w:themeColor="accent1"/>
          <w:sz w:val="30"/>
          <w:szCs w:val="30"/>
        </w:rPr>
      </w:pPr>
      <w:r w:rsidRPr="00C2063F">
        <w:br w:type="page"/>
      </w:r>
    </w:p>
    <w:sdt>
      <w:sdtPr>
        <w:id w:val="378673346"/>
        <w:docPartObj>
          <w:docPartGallery w:val="Table of Contents"/>
          <w:docPartUnique/>
        </w:docPartObj>
      </w:sdtPr>
      <w:sdtEndPr>
        <w:rPr>
          <w:rFonts w:asciiTheme="minorHAnsi" w:eastAsiaTheme="minorEastAsia" w:hAnsiTheme="minorHAnsi" w:cstheme="minorBidi"/>
          <w:b/>
          <w:bCs/>
          <w:noProof/>
          <w:color w:val="4D322D" w:themeColor="text2"/>
          <w:sz w:val="22"/>
          <w:szCs w:val="22"/>
        </w:rPr>
      </w:sdtEndPr>
      <w:sdtContent>
        <w:p w:rsidR="00CF10B7" w:rsidRDefault="00CF10B7">
          <w:pPr>
            <w:pStyle w:val="TOCHeading"/>
          </w:pPr>
          <w:r>
            <w:t>Contents</w:t>
          </w:r>
        </w:p>
        <w:bookmarkStart w:id="5" w:name="_GoBack"/>
        <w:bookmarkEnd w:id="5"/>
        <w:p w:rsidR="003A6ABA" w:rsidRDefault="00CF10B7">
          <w:pPr>
            <w:pStyle w:val="TOC1"/>
            <w:tabs>
              <w:tab w:val="right" w:leader="dot" w:pos="8630"/>
            </w:tabs>
            <w:rPr>
              <w:noProof/>
              <w:color w:val="auto"/>
              <w:lang w:val="tr-TR" w:eastAsia="tr-TR"/>
            </w:rPr>
          </w:pPr>
          <w:r>
            <w:fldChar w:fldCharType="begin"/>
          </w:r>
          <w:r>
            <w:instrText xml:space="preserve"> TOC \o "1-3" \h \z \u </w:instrText>
          </w:r>
          <w:r>
            <w:fldChar w:fldCharType="separate"/>
          </w:r>
          <w:hyperlink w:anchor="_Toc124237063" w:history="1">
            <w:r w:rsidR="003A6ABA" w:rsidRPr="00E37304">
              <w:rPr>
                <w:rStyle w:val="Hyperlink"/>
                <w:noProof/>
              </w:rPr>
              <w:t>HOW TO VIRTUALIZE RESOURCES</w:t>
            </w:r>
            <w:r w:rsidR="003A6ABA">
              <w:rPr>
                <w:noProof/>
                <w:webHidden/>
              </w:rPr>
              <w:tab/>
            </w:r>
            <w:r w:rsidR="003A6ABA">
              <w:rPr>
                <w:noProof/>
                <w:webHidden/>
              </w:rPr>
              <w:fldChar w:fldCharType="begin"/>
            </w:r>
            <w:r w:rsidR="003A6ABA">
              <w:rPr>
                <w:noProof/>
                <w:webHidden/>
              </w:rPr>
              <w:instrText xml:space="preserve"> PAGEREF _Toc124237063 \h </w:instrText>
            </w:r>
            <w:r w:rsidR="003A6ABA">
              <w:rPr>
                <w:noProof/>
                <w:webHidden/>
              </w:rPr>
            </w:r>
            <w:r w:rsidR="003A6ABA">
              <w:rPr>
                <w:noProof/>
                <w:webHidden/>
              </w:rPr>
              <w:fldChar w:fldCharType="separate"/>
            </w:r>
            <w:r w:rsidR="00CC3B01">
              <w:rPr>
                <w:noProof/>
                <w:webHidden/>
              </w:rPr>
              <w:t>4</w:t>
            </w:r>
            <w:r w:rsidR="003A6ABA">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64" w:history="1">
            <w:r w:rsidRPr="00E37304">
              <w:rPr>
                <w:rStyle w:val="Hyperlink"/>
                <w:noProof/>
              </w:rPr>
              <w:t>HOW TO BUILD CORRECT CONCURRENT PROGRAMS</w:t>
            </w:r>
            <w:r>
              <w:rPr>
                <w:noProof/>
                <w:webHidden/>
              </w:rPr>
              <w:tab/>
            </w:r>
            <w:r>
              <w:rPr>
                <w:noProof/>
                <w:webHidden/>
              </w:rPr>
              <w:fldChar w:fldCharType="begin"/>
            </w:r>
            <w:r>
              <w:rPr>
                <w:noProof/>
                <w:webHidden/>
              </w:rPr>
              <w:instrText xml:space="preserve"> PAGEREF _Toc124237064 \h </w:instrText>
            </w:r>
            <w:r>
              <w:rPr>
                <w:noProof/>
                <w:webHidden/>
              </w:rPr>
            </w:r>
            <w:r>
              <w:rPr>
                <w:noProof/>
                <w:webHidden/>
              </w:rPr>
              <w:fldChar w:fldCharType="separate"/>
            </w:r>
            <w:r w:rsidR="00CC3B01">
              <w:rPr>
                <w:noProof/>
                <w:webHidden/>
              </w:rPr>
              <w:t>5</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65" w:history="1">
            <w:r w:rsidRPr="00E37304">
              <w:rPr>
                <w:rStyle w:val="Hyperlink"/>
                <w:noProof/>
              </w:rPr>
              <w:t>HOW TO STORE DATA PERSISTENTLY</w:t>
            </w:r>
            <w:r>
              <w:rPr>
                <w:noProof/>
                <w:webHidden/>
              </w:rPr>
              <w:tab/>
            </w:r>
            <w:r>
              <w:rPr>
                <w:noProof/>
                <w:webHidden/>
              </w:rPr>
              <w:fldChar w:fldCharType="begin"/>
            </w:r>
            <w:r>
              <w:rPr>
                <w:noProof/>
                <w:webHidden/>
              </w:rPr>
              <w:instrText xml:space="preserve"> PAGEREF _Toc124237065 \h </w:instrText>
            </w:r>
            <w:r>
              <w:rPr>
                <w:noProof/>
                <w:webHidden/>
              </w:rPr>
            </w:r>
            <w:r>
              <w:rPr>
                <w:noProof/>
                <w:webHidden/>
              </w:rPr>
              <w:fldChar w:fldCharType="separate"/>
            </w:r>
            <w:r w:rsidR="00CC3B01">
              <w:rPr>
                <w:noProof/>
                <w:webHidden/>
              </w:rPr>
              <w:t>6</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66" w:history="1">
            <w:r w:rsidRPr="00E37304">
              <w:rPr>
                <w:rStyle w:val="Hyperlink"/>
                <w:noProof/>
              </w:rPr>
              <w:t>HOW TO PROVIDE THE ILLUSION OF MANY CPUS?</w:t>
            </w:r>
            <w:r>
              <w:rPr>
                <w:noProof/>
                <w:webHidden/>
              </w:rPr>
              <w:tab/>
            </w:r>
            <w:r>
              <w:rPr>
                <w:noProof/>
                <w:webHidden/>
              </w:rPr>
              <w:fldChar w:fldCharType="begin"/>
            </w:r>
            <w:r>
              <w:rPr>
                <w:noProof/>
                <w:webHidden/>
              </w:rPr>
              <w:instrText xml:space="preserve"> PAGEREF _Toc124237066 \h </w:instrText>
            </w:r>
            <w:r>
              <w:rPr>
                <w:noProof/>
                <w:webHidden/>
              </w:rPr>
            </w:r>
            <w:r>
              <w:rPr>
                <w:noProof/>
                <w:webHidden/>
              </w:rPr>
              <w:fldChar w:fldCharType="separate"/>
            </w:r>
            <w:r w:rsidR="00CC3B01">
              <w:rPr>
                <w:noProof/>
                <w:webHidden/>
              </w:rPr>
              <w:t>7</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67" w:history="1">
            <w:r w:rsidRPr="00E37304">
              <w:rPr>
                <w:rStyle w:val="Hyperlink"/>
                <w:noProof/>
              </w:rPr>
              <w:t>HOW TO CREATE AND CONTROL PROCESSES</w:t>
            </w:r>
            <w:r>
              <w:rPr>
                <w:noProof/>
                <w:webHidden/>
              </w:rPr>
              <w:tab/>
            </w:r>
            <w:r>
              <w:rPr>
                <w:noProof/>
                <w:webHidden/>
              </w:rPr>
              <w:fldChar w:fldCharType="begin"/>
            </w:r>
            <w:r>
              <w:rPr>
                <w:noProof/>
                <w:webHidden/>
              </w:rPr>
              <w:instrText xml:space="preserve"> PAGEREF _Toc124237067 \h </w:instrText>
            </w:r>
            <w:r>
              <w:rPr>
                <w:noProof/>
                <w:webHidden/>
              </w:rPr>
            </w:r>
            <w:r>
              <w:rPr>
                <w:noProof/>
                <w:webHidden/>
              </w:rPr>
              <w:fldChar w:fldCharType="separate"/>
            </w:r>
            <w:r w:rsidR="00CC3B01">
              <w:rPr>
                <w:noProof/>
                <w:webHidden/>
              </w:rPr>
              <w:t>8</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68" w:history="1">
            <w:r w:rsidRPr="00E37304">
              <w:rPr>
                <w:rStyle w:val="Hyperlink"/>
                <w:noProof/>
              </w:rPr>
              <w:t>HOW TO EFFICIENTLY VIRTUALIZE THE CPU WITH CONTROL</w:t>
            </w:r>
            <w:r>
              <w:rPr>
                <w:noProof/>
                <w:webHidden/>
              </w:rPr>
              <w:tab/>
            </w:r>
            <w:r>
              <w:rPr>
                <w:noProof/>
                <w:webHidden/>
              </w:rPr>
              <w:fldChar w:fldCharType="begin"/>
            </w:r>
            <w:r>
              <w:rPr>
                <w:noProof/>
                <w:webHidden/>
              </w:rPr>
              <w:instrText xml:space="preserve"> PAGEREF _Toc124237068 \h </w:instrText>
            </w:r>
            <w:r>
              <w:rPr>
                <w:noProof/>
                <w:webHidden/>
              </w:rPr>
            </w:r>
            <w:r>
              <w:rPr>
                <w:noProof/>
                <w:webHidden/>
              </w:rPr>
              <w:fldChar w:fldCharType="separate"/>
            </w:r>
            <w:r w:rsidR="00CC3B01">
              <w:rPr>
                <w:noProof/>
                <w:webHidden/>
              </w:rPr>
              <w:t>9</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69" w:history="1">
            <w:r w:rsidRPr="00E37304">
              <w:rPr>
                <w:rStyle w:val="Hyperlink"/>
                <w:noProof/>
              </w:rPr>
              <w:t>HOW TO PERFORM RESTRICTED OPERATIONS</w:t>
            </w:r>
            <w:r>
              <w:rPr>
                <w:noProof/>
                <w:webHidden/>
              </w:rPr>
              <w:tab/>
            </w:r>
            <w:r>
              <w:rPr>
                <w:noProof/>
                <w:webHidden/>
              </w:rPr>
              <w:fldChar w:fldCharType="begin"/>
            </w:r>
            <w:r>
              <w:rPr>
                <w:noProof/>
                <w:webHidden/>
              </w:rPr>
              <w:instrText xml:space="preserve"> PAGEREF _Toc124237069 \h </w:instrText>
            </w:r>
            <w:r>
              <w:rPr>
                <w:noProof/>
                <w:webHidden/>
              </w:rPr>
            </w:r>
            <w:r>
              <w:rPr>
                <w:noProof/>
                <w:webHidden/>
              </w:rPr>
              <w:fldChar w:fldCharType="separate"/>
            </w:r>
            <w:r w:rsidR="00CC3B01">
              <w:rPr>
                <w:noProof/>
                <w:webHidden/>
              </w:rPr>
              <w:t>10</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70" w:history="1">
            <w:r w:rsidRPr="00E37304">
              <w:rPr>
                <w:rStyle w:val="Hyperlink"/>
                <w:noProof/>
              </w:rPr>
              <w:t>WHY SYSTEM CALLS LOOK LIKE PROCEDURE CALLS</w:t>
            </w:r>
            <w:r>
              <w:rPr>
                <w:noProof/>
                <w:webHidden/>
              </w:rPr>
              <w:tab/>
            </w:r>
            <w:r>
              <w:rPr>
                <w:noProof/>
                <w:webHidden/>
              </w:rPr>
              <w:fldChar w:fldCharType="begin"/>
            </w:r>
            <w:r>
              <w:rPr>
                <w:noProof/>
                <w:webHidden/>
              </w:rPr>
              <w:instrText xml:space="preserve"> PAGEREF _Toc124237070 \h </w:instrText>
            </w:r>
            <w:r>
              <w:rPr>
                <w:noProof/>
                <w:webHidden/>
              </w:rPr>
            </w:r>
            <w:r>
              <w:rPr>
                <w:noProof/>
                <w:webHidden/>
              </w:rPr>
              <w:fldChar w:fldCharType="separate"/>
            </w:r>
            <w:r w:rsidR="00CC3B01">
              <w:rPr>
                <w:noProof/>
                <w:webHidden/>
              </w:rPr>
              <w:t>11</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71" w:history="1">
            <w:r w:rsidRPr="00E37304">
              <w:rPr>
                <w:rStyle w:val="Hyperlink"/>
                <w:noProof/>
              </w:rPr>
              <w:t>BE WARY OF USER INPUTS IN SECURE SYSTEMS</w:t>
            </w:r>
            <w:r>
              <w:rPr>
                <w:noProof/>
                <w:webHidden/>
              </w:rPr>
              <w:tab/>
            </w:r>
            <w:r>
              <w:rPr>
                <w:noProof/>
                <w:webHidden/>
              </w:rPr>
              <w:fldChar w:fldCharType="begin"/>
            </w:r>
            <w:r>
              <w:rPr>
                <w:noProof/>
                <w:webHidden/>
              </w:rPr>
              <w:instrText xml:space="preserve"> PAGEREF _Toc124237071 \h </w:instrText>
            </w:r>
            <w:r>
              <w:rPr>
                <w:noProof/>
                <w:webHidden/>
              </w:rPr>
            </w:r>
            <w:r>
              <w:rPr>
                <w:noProof/>
                <w:webHidden/>
              </w:rPr>
              <w:fldChar w:fldCharType="separate"/>
            </w:r>
            <w:r w:rsidR="00CC3B01">
              <w:rPr>
                <w:noProof/>
                <w:webHidden/>
              </w:rPr>
              <w:t>12</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72" w:history="1">
            <w:r w:rsidRPr="00E37304">
              <w:rPr>
                <w:rStyle w:val="Hyperlink"/>
                <w:noProof/>
              </w:rPr>
              <w:t>HOW TO REGAIN CONTROL OF THE CPU</w:t>
            </w:r>
            <w:r>
              <w:rPr>
                <w:noProof/>
                <w:webHidden/>
              </w:rPr>
              <w:tab/>
            </w:r>
            <w:r>
              <w:rPr>
                <w:noProof/>
                <w:webHidden/>
              </w:rPr>
              <w:fldChar w:fldCharType="begin"/>
            </w:r>
            <w:r>
              <w:rPr>
                <w:noProof/>
                <w:webHidden/>
              </w:rPr>
              <w:instrText xml:space="preserve"> PAGEREF _Toc124237072 \h </w:instrText>
            </w:r>
            <w:r>
              <w:rPr>
                <w:noProof/>
                <w:webHidden/>
              </w:rPr>
            </w:r>
            <w:r>
              <w:rPr>
                <w:noProof/>
                <w:webHidden/>
              </w:rPr>
              <w:fldChar w:fldCharType="separate"/>
            </w:r>
            <w:r w:rsidR="00CC3B01">
              <w:rPr>
                <w:noProof/>
                <w:webHidden/>
              </w:rPr>
              <w:t>13</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73" w:history="1">
            <w:r w:rsidRPr="00E37304">
              <w:rPr>
                <w:rStyle w:val="Hyperlink"/>
                <w:noProof/>
              </w:rPr>
              <w:t>HOW TO GAIN CONTROL WITHOUT COOPERATION</w:t>
            </w:r>
            <w:r>
              <w:rPr>
                <w:noProof/>
                <w:webHidden/>
              </w:rPr>
              <w:tab/>
            </w:r>
            <w:r>
              <w:rPr>
                <w:noProof/>
                <w:webHidden/>
              </w:rPr>
              <w:fldChar w:fldCharType="begin"/>
            </w:r>
            <w:r>
              <w:rPr>
                <w:noProof/>
                <w:webHidden/>
              </w:rPr>
              <w:instrText xml:space="preserve"> PAGEREF _Toc124237073 \h </w:instrText>
            </w:r>
            <w:r>
              <w:rPr>
                <w:noProof/>
                <w:webHidden/>
              </w:rPr>
            </w:r>
            <w:r>
              <w:rPr>
                <w:noProof/>
                <w:webHidden/>
              </w:rPr>
              <w:fldChar w:fldCharType="separate"/>
            </w:r>
            <w:r w:rsidR="00CC3B01">
              <w:rPr>
                <w:noProof/>
                <w:webHidden/>
              </w:rPr>
              <w:t>14</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74" w:history="1">
            <w:r w:rsidRPr="00E37304">
              <w:rPr>
                <w:rStyle w:val="Hyperlink"/>
                <w:noProof/>
              </w:rPr>
              <w:t>DEALING WITH APPLICATION MISBEHAVIOR</w:t>
            </w:r>
            <w:r>
              <w:rPr>
                <w:noProof/>
                <w:webHidden/>
              </w:rPr>
              <w:tab/>
            </w:r>
            <w:r>
              <w:rPr>
                <w:noProof/>
                <w:webHidden/>
              </w:rPr>
              <w:fldChar w:fldCharType="begin"/>
            </w:r>
            <w:r>
              <w:rPr>
                <w:noProof/>
                <w:webHidden/>
              </w:rPr>
              <w:instrText xml:space="preserve"> PAGEREF _Toc124237074 \h </w:instrText>
            </w:r>
            <w:r>
              <w:rPr>
                <w:noProof/>
                <w:webHidden/>
              </w:rPr>
            </w:r>
            <w:r>
              <w:rPr>
                <w:noProof/>
                <w:webHidden/>
              </w:rPr>
              <w:fldChar w:fldCharType="separate"/>
            </w:r>
            <w:r w:rsidR="00CC3B01">
              <w:rPr>
                <w:noProof/>
                <w:webHidden/>
              </w:rPr>
              <w:t>15</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75" w:history="1">
            <w:r w:rsidRPr="00E37304">
              <w:rPr>
                <w:rStyle w:val="Hyperlink"/>
                <w:noProof/>
              </w:rPr>
              <w:t>HOW LONG CONTEXT SWITCHES TAKE</w:t>
            </w:r>
            <w:r>
              <w:rPr>
                <w:noProof/>
                <w:webHidden/>
              </w:rPr>
              <w:tab/>
            </w:r>
            <w:r>
              <w:rPr>
                <w:noProof/>
                <w:webHidden/>
              </w:rPr>
              <w:fldChar w:fldCharType="begin"/>
            </w:r>
            <w:r>
              <w:rPr>
                <w:noProof/>
                <w:webHidden/>
              </w:rPr>
              <w:instrText xml:space="preserve"> PAGEREF _Toc124237075 \h </w:instrText>
            </w:r>
            <w:r>
              <w:rPr>
                <w:noProof/>
                <w:webHidden/>
              </w:rPr>
            </w:r>
            <w:r>
              <w:rPr>
                <w:noProof/>
                <w:webHidden/>
              </w:rPr>
              <w:fldChar w:fldCharType="separate"/>
            </w:r>
            <w:r w:rsidR="00CC3B01">
              <w:rPr>
                <w:noProof/>
                <w:webHidden/>
              </w:rPr>
              <w:t>16</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76" w:history="1">
            <w:r w:rsidRPr="00E37304">
              <w:rPr>
                <w:rStyle w:val="Hyperlink"/>
                <w:noProof/>
              </w:rPr>
              <w:t>HOW TO DEVELOP SCHEDULING POLICY</w:t>
            </w:r>
            <w:r>
              <w:rPr>
                <w:noProof/>
                <w:webHidden/>
              </w:rPr>
              <w:tab/>
            </w:r>
            <w:r>
              <w:rPr>
                <w:noProof/>
                <w:webHidden/>
              </w:rPr>
              <w:fldChar w:fldCharType="begin"/>
            </w:r>
            <w:r>
              <w:rPr>
                <w:noProof/>
                <w:webHidden/>
              </w:rPr>
              <w:instrText xml:space="preserve"> PAGEREF _Toc124237076 \h </w:instrText>
            </w:r>
            <w:r>
              <w:rPr>
                <w:noProof/>
                <w:webHidden/>
              </w:rPr>
            </w:r>
            <w:r>
              <w:rPr>
                <w:noProof/>
                <w:webHidden/>
              </w:rPr>
              <w:fldChar w:fldCharType="separate"/>
            </w:r>
            <w:r w:rsidR="00CC3B01">
              <w:rPr>
                <w:noProof/>
                <w:webHidden/>
              </w:rPr>
              <w:t>17</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77" w:history="1">
            <w:r w:rsidRPr="00E37304">
              <w:rPr>
                <w:rStyle w:val="Hyperlink"/>
                <w:noProof/>
              </w:rPr>
              <w:t>HOW TO SCHEDULE WITHOUT PERFECT KNOWLEDGE?</w:t>
            </w:r>
            <w:r>
              <w:rPr>
                <w:noProof/>
                <w:webHidden/>
              </w:rPr>
              <w:tab/>
            </w:r>
            <w:r>
              <w:rPr>
                <w:noProof/>
                <w:webHidden/>
              </w:rPr>
              <w:fldChar w:fldCharType="begin"/>
            </w:r>
            <w:r>
              <w:rPr>
                <w:noProof/>
                <w:webHidden/>
              </w:rPr>
              <w:instrText xml:space="preserve"> PAGEREF _Toc124237077 \h </w:instrText>
            </w:r>
            <w:r>
              <w:rPr>
                <w:noProof/>
                <w:webHidden/>
              </w:rPr>
            </w:r>
            <w:r>
              <w:rPr>
                <w:noProof/>
                <w:webHidden/>
              </w:rPr>
              <w:fldChar w:fldCharType="separate"/>
            </w:r>
            <w:r w:rsidR="00CC3B01">
              <w:rPr>
                <w:noProof/>
                <w:webHidden/>
              </w:rPr>
              <w:t>18</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78" w:history="1">
            <w:r w:rsidRPr="00E37304">
              <w:rPr>
                <w:rStyle w:val="Hyperlink"/>
                <w:noProof/>
              </w:rPr>
              <w:t>LEARN FROM HISTORY</w:t>
            </w:r>
            <w:r>
              <w:rPr>
                <w:noProof/>
                <w:webHidden/>
              </w:rPr>
              <w:tab/>
            </w:r>
            <w:r>
              <w:rPr>
                <w:noProof/>
                <w:webHidden/>
              </w:rPr>
              <w:fldChar w:fldCharType="begin"/>
            </w:r>
            <w:r>
              <w:rPr>
                <w:noProof/>
                <w:webHidden/>
              </w:rPr>
              <w:instrText xml:space="preserve"> PAGEREF _Toc124237078 \h </w:instrText>
            </w:r>
            <w:r>
              <w:rPr>
                <w:noProof/>
                <w:webHidden/>
              </w:rPr>
            </w:r>
            <w:r>
              <w:rPr>
                <w:noProof/>
                <w:webHidden/>
              </w:rPr>
              <w:fldChar w:fldCharType="separate"/>
            </w:r>
            <w:r w:rsidR="00CC3B01">
              <w:rPr>
                <w:noProof/>
                <w:webHidden/>
              </w:rPr>
              <w:t>19</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79" w:history="1">
            <w:r w:rsidRPr="00E37304">
              <w:rPr>
                <w:rStyle w:val="Hyperlink"/>
                <w:noProof/>
              </w:rPr>
              <w:t>HOW TO SHARE THE CPU PROPORTIONALLY</w:t>
            </w:r>
            <w:r>
              <w:rPr>
                <w:noProof/>
                <w:webHidden/>
              </w:rPr>
              <w:tab/>
            </w:r>
            <w:r>
              <w:rPr>
                <w:noProof/>
                <w:webHidden/>
              </w:rPr>
              <w:fldChar w:fldCharType="begin"/>
            </w:r>
            <w:r>
              <w:rPr>
                <w:noProof/>
                <w:webHidden/>
              </w:rPr>
              <w:instrText xml:space="preserve"> PAGEREF _Toc124237079 \h </w:instrText>
            </w:r>
            <w:r>
              <w:rPr>
                <w:noProof/>
                <w:webHidden/>
              </w:rPr>
            </w:r>
            <w:r>
              <w:rPr>
                <w:noProof/>
                <w:webHidden/>
              </w:rPr>
              <w:fldChar w:fldCharType="separate"/>
            </w:r>
            <w:r w:rsidR="00CC3B01">
              <w:rPr>
                <w:noProof/>
                <w:webHidden/>
              </w:rPr>
              <w:t>20</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80" w:history="1">
            <w:r w:rsidRPr="00E37304">
              <w:rPr>
                <w:rStyle w:val="Hyperlink"/>
                <w:noProof/>
              </w:rPr>
              <w:t>USE EFFICIENT DATA STRUCTURES WHEN APPROPRIATE</w:t>
            </w:r>
            <w:r>
              <w:rPr>
                <w:noProof/>
                <w:webHidden/>
              </w:rPr>
              <w:tab/>
            </w:r>
            <w:r>
              <w:rPr>
                <w:noProof/>
                <w:webHidden/>
              </w:rPr>
              <w:fldChar w:fldCharType="begin"/>
            </w:r>
            <w:r>
              <w:rPr>
                <w:noProof/>
                <w:webHidden/>
              </w:rPr>
              <w:instrText xml:space="preserve"> PAGEREF _Toc124237080 \h </w:instrText>
            </w:r>
            <w:r>
              <w:rPr>
                <w:noProof/>
                <w:webHidden/>
              </w:rPr>
            </w:r>
            <w:r>
              <w:rPr>
                <w:noProof/>
                <w:webHidden/>
              </w:rPr>
              <w:fldChar w:fldCharType="separate"/>
            </w:r>
            <w:r w:rsidR="00CC3B01">
              <w:rPr>
                <w:noProof/>
                <w:webHidden/>
              </w:rPr>
              <w:t>21</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81" w:history="1">
            <w:r w:rsidRPr="00E37304">
              <w:rPr>
                <w:rStyle w:val="Hyperlink"/>
                <w:noProof/>
              </w:rPr>
              <w:t>HOW TO SCHEDULE JOBS ON MULTIPLE CPUS</w:t>
            </w:r>
            <w:r>
              <w:rPr>
                <w:noProof/>
                <w:webHidden/>
              </w:rPr>
              <w:tab/>
            </w:r>
            <w:r>
              <w:rPr>
                <w:noProof/>
                <w:webHidden/>
              </w:rPr>
              <w:fldChar w:fldCharType="begin"/>
            </w:r>
            <w:r>
              <w:rPr>
                <w:noProof/>
                <w:webHidden/>
              </w:rPr>
              <w:instrText xml:space="preserve"> PAGEREF _Toc124237081 \h </w:instrText>
            </w:r>
            <w:r>
              <w:rPr>
                <w:noProof/>
                <w:webHidden/>
              </w:rPr>
            </w:r>
            <w:r>
              <w:rPr>
                <w:noProof/>
                <w:webHidden/>
              </w:rPr>
              <w:fldChar w:fldCharType="separate"/>
            </w:r>
            <w:r w:rsidR="00CC3B01">
              <w:rPr>
                <w:noProof/>
                <w:webHidden/>
              </w:rPr>
              <w:t>22</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82" w:history="1">
            <w:r w:rsidRPr="00E37304">
              <w:rPr>
                <w:rStyle w:val="Hyperlink"/>
                <w:noProof/>
              </w:rPr>
              <w:t>HOW TO DEAL WITH LOAD IMBALANCE</w:t>
            </w:r>
            <w:r>
              <w:rPr>
                <w:noProof/>
                <w:webHidden/>
              </w:rPr>
              <w:tab/>
            </w:r>
            <w:r>
              <w:rPr>
                <w:noProof/>
                <w:webHidden/>
              </w:rPr>
              <w:fldChar w:fldCharType="begin"/>
            </w:r>
            <w:r>
              <w:rPr>
                <w:noProof/>
                <w:webHidden/>
              </w:rPr>
              <w:instrText xml:space="preserve"> PAGEREF _Toc124237082 \h </w:instrText>
            </w:r>
            <w:r>
              <w:rPr>
                <w:noProof/>
                <w:webHidden/>
              </w:rPr>
            </w:r>
            <w:r>
              <w:rPr>
                <w:noProof/>
                <w:webHidden/>
              </w:rPr>
              <w:fldChar w:fldCharType="separate"/>
            </w:r>
            <w:r w:rsidR="00CC3B01">
              <w:rPr>
                <w:noProof/>
                <w:webHidden/>
              </w:rPr>
              <w:t>23</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83" w:history="1">
            <w:r w:rsidRPr="00E37304">
              <w:rPr>
                <w:rStyle w:val="Hyperlink"/>
                <w:noProof/>
              </w:rPr>
              <w:t>HOW TO VIRTUALIZE MEMORY</w:t>
            </w:r>
            <w:r>
              <w:rPr>
                <w:noProof/>
                <w:webHidden/>
              </w:rPr>
              <w:tab/>
            </w:r>
            <w:r>
              <w:rPr>
                <w:noProof/>
                <w:webHidden/>
              </w:rPr>
              <w:fldChar w:fldCharType="begin"/>
            </w:r>
            <w:r>
              <w:rPr>
                <w:noProof/>
                <w:webHidden/>
              </w:rPr>
              <w:instrText xml:space="preserve"> PAGEREF _Toc124237083 \h </w:instrText>
            </w:r>
            <w:r>
              <w:rPr>
                <w:noProof/>
                <w:webHidden/>
              </w:rPr>
            </w:r>
            <w:r>
              <w:rPr>
                <w:noProof/>
                <w:webHidden/>
              </w:rPr>
              <w:fldChar w:fldCharType="separate"/>
            </w:r>
            <w:r w:rsidR="00CC3B01">
              <w:rPr>
                <w:noProof/>
                <w:webHidden/>
              </w:rPr>
              <w:t>24</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84" w:history="1">
            <w:r w:rsidRPr="00E37304">
              <w:rPr>
                <w:rStyle w:val="Hyperlink"/>
                <w:noProof/>
              </w:rPr>
              <w:t>THE PRINCIPLE OF ISOLATION</w:t>
            </w:r>
            <w:r>
              <w:rPr>
                <w:noProof/>
                <w:webHidden/>
              </w:rPr>
              <w:tab/>
            </w:r>
            <w:r>
              <w:rPr>
                <w:noProof/>
                <w:webHidden/>
              </w:rPr>
              <w:fldChar w:fldCharType="begin"/>
            </w:r>
            <w:r>
              <w:rPr>
                <w:noProof/>
                <w:webHidden/>
              </w:rPr>
              <w:instrText xml:space="preserve"> PAGEREF _Toc124237084 \h </w:instrText>
            </w:r>
            <w:r>
              <w:rPr>
                <w:noProof/>
                <w:webHidden/>
              </w:rPr>
            </w:r>
            <w:r>
              <w:rPr>
                <w:noProof/>
                <w:webHidden/>
              </w:rPr>
              <w:fldChar w:fldCharType="separate"/>
            </w:r>
            <w:r w:rsidR="00CC3B01">
              <w:rPr>
                <w:noProof/>
                <w:webHidden/>
              </w:rPr>
              <w:t>25</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85" w:history="1">
            <w:r w:rsidRPr="00E37304">
              <w:rPr>
                <w:rStyle w:val="Hyperlink"/>
                <w:noProof/>
              </w:rPr>
              <w:t>HOW TO ALLOCATE AND MANAGE MEMORY</w:t>
            </w:r>
            <w:r>
              <w:rPr>
                <w:noProof/>
                <w:webHidden/>
              </w:rPr>
              <w:tab/>
            </w:r>
            <w:r>
              <w:rPr>
                <w:noProof/>
                <w:webHidden/>
              </w:rPr>
              <w:fldChar w:fldCharType="begin"/>
            </w:r>
            <w:r>
              <w:rPr>
                <w:noProof/>
                <w:webHidden/>
              </w:rPr>
              <w:instrText xml:space="preserve"> PAGEREF _Toc124237085 \h </w:instrText>
            </w:r>
            <w:r>
              <w:rPr>
                <w:noProof/>
                <w:webHidden/>
              </w:rPr>
            </w:r>
            <w:r>
              <w:rPr>
                <w:noProof/>
                <w:webHidden/>
              </w:rPr>
              <w:fldChar w:fldCharType="separate"/>
            </w:r>
            <w:r w:rsidR="00CC3B01">
              <w:rPr>
                <w:noProof/>
                <w:webHidden/>
              </w:rPr>
              <w:t>26</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86" w:history="1">
            <w:r w:rsidRPr="00E37304">
              <w:rPr>
                <w:rStyle w:val="Hyperlink"/>
                <w:noProof/>
              </w:rPr>
              <w:t>WHY NO MEMORY IS LEAKED ONCE YOUR PROCESS EXITS</w:t>
            </w:r>
            <w:r>
              <w:rPr>
                <w:noProof/>
                <w:webHidden/>
              </w:rPr>
              <w:tab/>
            </w:r>
            <w:r>
              <w:rPr>
                <w:noProof/>
                <w:webHidden/>
              </w:rPr>
              <w:fldChar w:fldCharType="begin"/>
            </w:r>
            <w:r>
              <w:rPr>
                <w:noProof/>
                <w:webHidden/>
              </w:rPr>
              <w:instrText xml:space="preserve"> PAGEREF _Toc124237086 \h </w:instrText>
            </w:r>
            <w:r>
              <w:rPr>
                <w:noProof/>
                <w:webHidden/>
              </w:rPr>
            </w:r>
            <w:r>
              <w:rPr>
                <w:noProof/>
                <w:webHidden/>
              </w:rPr>
              <w:fldChar w:fldCharType="separate"/>
            </w:r>
            <w:r w:rsidR="00CC3B01">
              <w:rPr>
                <w:noProof/>
                <w:webHidden/>
              </w:rPr>
              <w:t>27</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87" w:history="1">
            <w:r w:rsidRPr="00E37304">
              <w:rPr>
                <w:rStyle w:val="Hyperlink"/>
                <w:noProof/>
              </w:rPr>
              <w:t>HOW TO EFFICIENTLY AND FLEXIBLY VIRTUALIZE MEMORY</w:t>
            </w:r>
            <w:r>
              <w:rPr>
                <w:noProof/>
                <w:webHidden/>
              </w:rPr>
              <w:tab/>
            </w:r>
            <w:r>
              <w:rPr>
                <w:noProof/>
                <w:webHidden/>
              </w:rPr>
              <w:fldChar w:fldCharType="begin"/>
            </w:r>
            <w:r>
              <w:rPr>
                <w:noProof/>
                <w:webHidden/>
              </w:rPr>
              <w:instrText xml:space="preserve"> PAGEREF _Toc124237087 \h </w:instrText>
            </w:r>
            <w:r>
              <w:rPr>
                <w:noProof/>
                <w:webHidden/>
              </w:rPr>
            </w:r>
            <w:r>
              <w:rPr>
                <w:noProof/>
                <w:webHidden/>
              </w:rPr>
              <w:fldChar w:fldCharType="separate"/>
            </w:r>
            <w:r w:rsidR="00CC3B01">
              <w:rPr>
                <w:noProof/>
                <w:webHidden/>
              </w:rPr>
              <w:t>28</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88" w:history="1">
            <w:r w:rsidRPr="00E37304">
              <w:rPr>
                <w:rStyle w:val="Hyperlink"/>
                <w:noProof/>
              </w:rPr>
              <w:t>HOW TO SUPPORT A LARGE ADDRESS SPACE</w:t>
            </w:r>
            <w:r>
              <w:rPr>
                <w:noProof/>
                <w:webHidden/>
              </w:rPr>
              <w:tab/>
            </w:r>
            <w:r>
              <w:rPr>
                <w:noProof/>
                <w:webHidden/>
              </w:rPr>
              <w:fldChar w:fldCharType="begin"/>
            </w:r>
            <w:r>
              <w:rPr>
                <w:noProof/>
                <w:webHidden/>
              </w:rPr>
              <w:instrText xml:space="preserve"> PAGEREF _Toc124237088 \h </w:instrText>
            </w:r>
            <w:r>
              <w:rPr>
                <w:noProof/>
                <w:webHidden/>
              </w:rPr>
            </w:r>
            <w:r>
              <w:rPr>
                <w:noProof/>
                <w:webHidden/>
              </w:rPr>
              <w:fldChar w:fldCharType="separate"/>
            </w:r>
            <w:r w:rsidR="00CC3B01">
              <w:rPr>
                <w:noProof/>
                <w:webHidden/>
              </w:rPr>
              <w:t>29</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89" w:history="1">
            <w:r w:rsidRPr="00E37304">
              <w:rPr>
                <w:rStyle w:val="Hyperlink"/>
                <w:noProof/>
              </w:rPr>
              <w:t>THE SEGMENTATION FAULT</w:t>
            </w:r>
            <w:r>
              <w:rPr>
                <w:noProof/>
                <w:webHidden/>
              </w:rPr>
              <w:tab/>
            </w:r>
            <w:r>
              <w:rPr>
                <w:noProof/>
                <w:webHidden/>
              </w:rPr>
              <w:fldChar w:fldCharType="begin"/>
            </w:r>
            <w:r>
              <w:rPr>
                <w:noProof/>
                <w:webHidden/>
              </w:rPr>
              <w:instrText xml:space="preserve"> PAGEREF _Toc124237089 \h </w:instrText>
            </w:r>
            <w:r>
              <w:rPr>
                <w:noProof/>
                <w:webHidden/>
              </w:rPr>
            </w:r>
            <w:r>
              <w:rPr>
                <w:noProof/>
                <w:webHidden/>
              </w:rPr>
              <w:fldChar w:fldCharType="separate"/>
            </w:r>
            <w:r w:rsidR="00CC3B01">
              <w:rPr>
                <w:noProof/>
                <w:webHidden/>
              </w:rPr>
              <w:t>30</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90" w:history="1">
            <w:r w:rsidRPr="00E37304">
              <w:rPr>
                <w:rStyle w:val="Hyperlink"/>
                <w:noProof/>
              </w:rPr>
              <w:t>HOW TO MANAGE FREE SPACE</w:t>
            </w:r>
            <w:r>
              <w:rPr>
                <w:noProof/>
                <w:webHidden/>
              </w:rPr>
              <w:tab/>
            </w:r>
            <w:r>
              <w:rPr>
                <w:noProof/>
                <w:webHidden/>
              </w:rPr>
              <w:fldChar w:fldCharType="begin"/>
            </w:r>
            <w:r>
              <w:rPr>
                <w:noProof/>
                <w:webHidden/>
              </w:rPr>
              <w:instrText xml:space="preserve"> PAGEREF _Toc124237090 \h </w:instrText>
            </w:r>
            <w:r>
              <w:rPr>
                <w:noProof/>
                <w:webHidden/>
              </w:rPr>
            </w:r>
            <w:r>
              <w:rPr>
                <w:noProof/>
                <w:webHidden/>
              </w:rPr>
              <w:fldChar w:fldCharType="separate"/>
            </w:r>
            <w:r w:rsidR="00CC3B01">
              <w:rPr>
                <w:noProof/>
                <w:webHidden/>
              </w:rPr>
              <w:t>31</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91" w:history="1">
            <w:r w:rsidRPr="00E37304">
              <w:rPr>
                <w:rStyle w:val="Hyperlink"/>
                <w:noProof/>
              </w:rPr>
              <w:t>HOW TO VIRTUALIZE MEMORY WITH PAGES</w:t>
            </w:r>
            <w:r>
              <w:rPr>
                <w:noProof/>
                <w:webHidden/>
              </w:rPr>
              <w:tab/>
            </w:r>
            <w:r>
              <w:rPr>
                <w:noProof/>
                <w:webHidden/>
              </w:rPr>
              <w:fldChar w:fldCharType="begin"/>
            </w:r>
            <w:r>
              <w:rPr>
                <w:noProof/>
                <w:webHidden/>
              </w:rPr>
              <w:instrText xml:space="preserve"> PAGEREF _Toc124237091 \h </w:instrText>
            </w:r>
            <w:r>
              <w:rPr>
                <w:noProof/>
                <w:webHidden/>
              </w:rPr>
            </w:r>
            <w:r>
              <w:rPr>
                <w:noProof/>
                <w:webHidden/>
              </w:rPr>
              <w:fldChar w:fldCharType="separate"/>
            </w:r>
            <w:r w:rsidR="00CC3B01">
              <w:rPr>
                <w:noProof/>
                <w:webHidden/>
              </w:rPr>
              <w:t>32</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92" w:history="1">
            <w:r w:rsidRPr="00E37304">
              <w:rPr>
                <w:rStyle w:val="Hyperlink"/>
                <w:noProof/>
              </w:rPr>
              <w:t>DATA STRUCTURE - THE PAGE TABLE</w:t>
            </w:r>
            <w:r>
              <w:rPr>
                <w:noProof/>
                <w:webHidden/>
              </w:rPr>
              <w:tab/>
            </w:r>
            <w:r>
              <w:rPr>
                <w:noProof/>
                <w:webHidden/>
              </w:rPr>
              <w:fldChar w:fldCharType="begin"/>
            </w:r>
            <w:r>
              <w:rPr>
                <w:noProof/>
                <w:webHidden/>
              </w:rPr>
              <w:instrText xml:space="preserve"> PAGEREF _Toc124237092 \h </w:instrText>
            </w:r>
            <w:r>
              <w:rPr>
                <w:noProof/>
                <w:webHidden/>
              </w:rPr>
            </w:r>
            <w:r>
              <w:rPr>
                <w:noProof/>
                <w:webHidden/>
              </w:rPr>
              <w:fldChar w:fldCharType="separate"/>
            </w:r>
            <w:r w:rsidR="00CC3B01">
              <w:rPr>
                <w:noProof/>
                <w:webHidden/>
              </w:rPr>
              <w:t>33</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93" w:history="1">
            <w:r w:rsidRPr="00E37304">
              <w:rPr>
                <w:rStyle w:val="Hyperlink"/>
                <w:noProof/>
              </w:rPr>
              <w:t>HOW TO SPEED UP ADDRESS TRANSLATION</w:t>
            </w:r>
            <w:r>
              <w:rPr>
                <w:noProof/>
                <w:webHidden/>
              </w:rPr>
              <w:tab/>
            </w:r>
            <w:r>
              <w:rPr>
                <w:noProof/>
                <w:webHidden/>
              </w:rPr>
              <w:fldChar w:fldCharType="begin"/>
            </w:r>
            <w:r>
              <w:rPr>
                <w:noProof/>
                <w:webHidden/>
              </w:rPr>
              <w:instrText xml:space="preserve"> PAGEREF _Toc124237093 \h </w:instrText>
            </w:r>
            <w:r>
              <w:rPr>
                <w:noProof/>
                <w:webHidden/>
              </w:rPr>
            </w:r>
            <w:r>
              <w:rPr>
                <w:noProof/>
                <w:webHidden/>
              </w:rPr>
              <w:fldChar w:fldCharType="separate"/>
            </w:r>
            <w:r w:rsidR="00CC3B01">
              <w:rPr>
                <w:noProof/>
                <w:webHidden/>
              </w:rPr>
              <w:t>34</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94" w:history="1">
            <w:r w:rsidRPr="00E37304">
              <w:rPr>
                <w:rStyle w:val="Hyperlink"/>
                <w:noProof/>
              </w:rPr>
              <w:t>RISC VS. CISC</w:t>
            </w:r>
            <w:r>
              <w:rPr>
                <w:noProof/>
                <w:webHidden/>
              </w:rPr>
              <w:tab/>
            </w:r>
            <w:r>
              <w:rPr>
                <w:noProof/>
                <w:webHidden/>
              </w:rPr>
              <w:fldChar w:fldCharType="begin"/>
            </w:r>
            <w:r>
              <w:rPr>
                <w:noProof/>
                <w:webHidden/>
              </w:rPr>
              <w:instrText xml:space="preserve"> PAGEREF _Toc124237094 \h </w:instrText>
            </w:r>
            <w:r>
              <w:rPr>
                <w:noProof/>
                <w:webHidden/>
              </w:rPr>
            </w:r>
            <w:r>
              <w:rPr>
                <w:noProof/>
                <w:webHidden/>
              </w:rPr>
              <w:fldChar w:fldCharType="separate"/>
            </w:r>
            <w:r w:rsidR="00CC3B01">
              <w:rPr>
                <w:noProof/>
                <w:webHidden/>
              </w:rPr>
              <w:t>35</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95" w:history="1">
            <w:r w:rsidRPr="00E37304">
              <w:rPr>
                <w:rStyle w:val="Hyperlink"/>
                <w:noProof/>
              </w:rPr>
              <w:t>HOW TO MANAGE TLB CONTENTS ON A CONTEXT SWITCH</w:t>
            </w:r>
            <w:r>
              <w:rPr>
                <w:noProof/>
                <w:webHidden/>
              </w:rPr>
              <w:tab/>
            </w:r>
            <w:r>
              <w:rPr>
                <w:noProof/>
                <w:webHidden/>
              </w:rPr>
              <w:fldChar w:fldCharType="begin"/>
            </w:r>
            <w:r>
              <w:rPr>
                <w:noProof/>
                <w:webHidden/>
              </w:rPr>
              <w:instrText xml:space="preserve"> PAGEREF _Toc124237095 \h </w:instrText>
            </w:r>
            <w:r>
              <w:rPr>
                <w:noProof/>
                <w:webHidden/>
              </w:rPr>
            </w:r>
            <w:r>
              <w:rPr>
                <w:noProof/>
                <w:webHidden/>
              </w:rPr>
              <w:fldChar w:fldCharType="separate"/>
            </w:r>
            <w:r w:rsidR="00CC3B01">
              <w:rPr>
                <w:noProof/>
                <w:webHidden/>
              </w:rPr>
              <w:t>36</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96" w:history="1">
            <w:r w:rsidRPr="00E37304">
              <w:rPr>
                <w:rStyle w:val="Hyperlink"/>
                <w:noProof/>
              </w:rPr>
              <w:t>HOW TO DESIGN TLB REPLACEMENT POLICY</w:t>
            </w:r>
            <w:r>
              <w:rPr>
                <w:noProof/>
                <w:webHidden/>
              </w:rPr>
              <w:tab/>
            </w:r>
            <w:r>
              <w:rPr>
                <w:noProof/>
                <w:webHidden/>
              </w:rPr>
              <w:fldChar w:fldCharType="begin"/>
            </w:r>
            <w:r>
              <w:rPr>
                <w:noProof/>
                <w:webHidden/>
              </w:rPr>
              <w:instrText xml:space="preserve"> PAGEREF _Toc124237096 \h </w:instrText>
            </w:r>
            <w:r>
              <w:rPr>
                <w:noProof/>
                <w:webHidden/>
              </w:rPr>
            </w:r>
            <w:r>
              <w:rPr>
                <w:noProof/>
                <w:webHidden/>
              </w:rPr>
              <w:fldChar w:fldCharType="separate"/>
            </w:r>
            <w:r w:rsidR="00CC3B01">
              <w:rPr>
                <w:noProof/>
                <w:webHidden/>
              </w:rPr>
              <w:t>37</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97" w:history="1">
            <w:r w:rsidRPr="00E37304">
              <w:rPr>
                <w:rStyle w:val="Hyperlink"/>
                <w:noProof/>
              </w:rPr>
              <w:t>HOW TO MAKE PAGE TABLES SMALLER?</w:t>
            </w:r>
            <w:r>
              <w:rPr>
                <w:noProof/>
                <w:webHidden/>
              </w:rPr>
              <w:tab/>
            </w:r>
            <w:r>
              <w:rPr>
                <w:noProof/>
                <w:webHidden/>
              </w:rPr>
              <w:fldChar w:fldCharType="begin"/>
            </w:r>
            <w:r>
              <w:rPr>
                <w:noProof/>
                <w:webHidden/>
              </w:rPr>
              <w:instrText xml:space="preserve"> PAGEREF _Toc124237097 \h </w:instrText>
            </w:r>
            <w:r>
              <w:rPr>
                <w:noProof/>
                <w:webHidden/>
              </w:rPr>
            </w:r>
            <w:r>
              <w:rPr>
                <w:noProof/>
                <w:webHidden/>
              </w:rPr>
              <w:fldChar w:fldCharType="separate"/>
            </w:r>
            <w:r w:rsidR="00CC3B01">
              <w:rPr>
                <w:noProof/>
                <w:webHidden/>
              </w:rPr>
              <w:t>38</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98" w:history="1">
            <w:r w:rsidRPr="00E37304">
              <w:rPr>
                <w:rStyle w:val="Hyperlink"/>
                <w:noProof/>
              </w:rPr>
              <w:t>UNDERSTAND TIME-SPACE TRADE-OFFS</w:t>
            </w:r>
            <w:r>
              <w:rPr>
                <w:noProof/>
                <w:webHidden/>
              </w:rPr>
              <w:tab/>
            </w:r>
            <w:r>
              <w:rPr>
                <w:noProof/>
                <w:webHidden/>
              </w:rPr>
              <w:fldChar w:fldCharType="begin"/>
            </w:r>
            <w:r>
              <w:rPr>
                <w:noProof/>
                <w:webHidden/>
              </w:rPr>
              <w:instrText xml:space="preserve"> PAGEREF _Toc124237098 \h </w:instrText>
            </w:r>
            <w:r>
              <w:rPr>
                <w:noProof/>
                <w:webHidden/>
              </w:rPr>
            </w:r>
            <w:r>
              <w:rPr>
                <w:noProof/>
                <w:webHidden/>
              </w:rPr>
              <w:fldChar w:fldCharType="separate"/>
            </w:r>
            <w:r w:rsidR="00CC3B01">
              <w:rPr>
                <w:noProof/>
                <w:webHidden/>
              </w:rPr>
              <w:t>39</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099" w:history="1">
            <w:r w:rsidRPr="00E37304">
              <w:rPr>
                <w:rStyle w:val="Hyperlink"/>
                <w:noProof/>
              </w:rPr>
              <w:t>HOW TO GO BEYOND PHYSICAL MEMORY</w:t>
            </w:r>
            <w:r>
              <w:rPr>
                <w:noProof/>
                <w:webHidden/>
              </w:rPr>
              <w:tab/>
            </w:r>
            <w:r>
              <w:rPr>
                <w:noProof/>
                <w:webHidden/>
              </w:rPr>
              <w:fldChar w:fldCharType="begin"/>
            </w:r>
            <w:r>
              <w:rPr>
                <w:noProof/>
                <w:webHidden/>
              </w:rPr>
              <w:instrText xml:space="preserve"> PAGEREF _Toc124237099 \h </w:instrText>
            </w:r>
            <w:r>
              <w:rPr>
                <w:noProof/>
                <w:webHidden/>
              </w:rPr>
            </w:r>
            <w:r>
              <w:rPr>
                <w:noProof/>
                <w:webHidden/>
              </w:rPr>
              <w:fldChar w:fldCharType="separate"/>
            </w:r>
            <w:r w:rsidR="00CC3B01">
              <w:rPr>
                <w:noProof/>
                <w:webHidden/>
              </w:rPr>
              <w:t>40</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00" w:history="1">
            <w:r w:rsidRPr="00E37304">
              <w:rPr>
                <w:rStyle w:val="Hyperlink"/>
                <w:noProof/>
              </w:rPr>
              <w:t>HOW TO DECIDE WHICH PAGE TO EVICT</w:t>
            </w:r>
            <w:r>
              <w:rPr>
                <w:noProof/>
                <w:webHidden/>
              </w:rPr>
              <w:tab/>
            </w:r>
            <w:r>
              <w:rPr>
                <w:noProof/>
                <w:webHidden/>
              </w:rPr>
              <w:fldChar w:fldCharType="begin"/>
            </w:r>
            <w:r>
              <w:rPr>
                <w:noProof/>
                <w:webHidden/>
              </w:rPr>
              <w:instrText xml:space="preserve"> PAGEREF _Toc124237100 \h </w:instrText>
            </w:r>
            <w:r>
              <w:rPr>
                <w:noProof/>
                <w:webHidden/>
              </w:rPr>
            </w:r>
            <w:r>
              <w:rPr>
                <w:noProof/>
                <w:webHidden/>
              </w:rPr>
              <w:fldChar w:fldCharType="separate"/>
            </w:r>
            <w:r w:rsidR="00CC3B01">
              <w:rPr>
                <w:noProof/>
                <w:webHidden/>
              </w:rPr>
              <w:t>41</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01" w:history="1">
            <w:r w:rsidRPr="00E37304">
              <w:rPr>
                <w:rStyle w:val="Hyperlink"/>
                <w:noProof/>
              </w:rPr>
              <w:t>HOW TO IMPLEMENT AN LRU REPLACEMENT POLICY</w:t>
            </w:r>
            <w:r>
              <w:rPr>
                <w:noProof/>
                <w:webHidden/>
              </w:rPr>
              <w:tab/>
            </w:r>
            <w:r>
              <w:rPr>
                <w:noProof/>
                <w:webHidden/>
              </w:rPr>
              <w:fldChar w:fldCharType="begin"/>
            </w:r>
            <w:r>
              <w:rPr>
                <w:noProof/>
                <w:webHidden/>
              </w:rPr>
              <w:instrText xml:space="preserve"> PAGEREF _Toc124237101 \h </w:instrText>
            </w:r>
            <w:r>
              <w:rPr>
                <w:noProof/>
                <w:webHidden/>
              </w:rPr>
            </w:r>
            <w:r>
              <w:rPr>
                <w:noProof/>
                <w:webHidden/>
              </w:rPr>
              <w:fldChar w:fldCharType="separate"/>
            </w:r>
            <w:r w:rsidR="00CC3B01">
              <w:rPr>
                <w:noProof/>
                <w:webHidden/>
              </w:rPr>
              <w:t>42</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02" w:history="1">
            <w:r w:rsidRPr="00E37304">
              <w:rPr>
                <w:rStyle w:val="Hyperlink"/>
                <w:noProof/>
              </w:rPr>
              <w:t>HOW TO BUILD A COMPLETE VM SYSTEM</w:t>
            </w:r>
            <w:r>
              <w:rPr>
                <w:noProof/>
                <w:webHidden/>
              </w:rPr>
              <w:tab/>
            </w:r>
            <w:r>
              <w:rPr>
                <w:noProof/>
                <w:webHidden/>
              </w:rPr>
              <w:fldChar w:fldCharType="begin"/>
            </w:r>
            <w:r>
              <w:rPr>
                <w:noProof/>
                <w:webHidden/>
              </w:rPr>
              <w:instrText xml:space="preserve"> PAGEREF _Toc124237102 \h </w:instrText>
            </w:r>
            <w:r>
              <w:rPr>
                <w:noProof/>
                <w:webHidden/>
              </w:rPr>
            </w:r>
            <w:r>
              <w:rPr>
                <w:noProof/>
                <w:webHidden/>
              </w:rPr>
              <w:fldChar w:fldCharType="separate"/>
            </w:r>
            <w:r w:rsidR="00CC3B01">
              <w:rPr>
                <w:noProof/>
                <w:webHidden/>
              </w:rPr>
              <w:t>43</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03" w:history="1">
            <w:r w:rsidRPr="00E37304">
              <w:rPr>
                <w:rStyle w:val="Hyperlink"/>
                <w:noProof/>
              </w:rPr>
              <w:t>WHY NULL POINTER ACCESSES CAUSE SEG FAULTS</w:t>
            </w:r>
            <w:r>
              <w:rPr>
                <w:noProof/>
                <w:webHidden/>
              </w:rPr>
              <w:tab/>
            </w:r>
            <w:r>
              <w:rPr>
                <w:noProof/>
                <w:webHidden/>
              </w:rPr>
              <w:fldChar w:fldCharType="begin"/>
            </w:r>
            <w:r>
              <w:rPr>
                <w:noProof/>
                <w:webHidden/>
              </w:rPr>
              <w:instrText xml:space="preserve"> PAGEREF _Toc124237103 \h </w:instrText>
            </w:r>
            <w:r>
              <w:rPr>
                <w:noProof/>
                <w:webHidden/>
              </w:rPr>
            </w:r>
            <w:r>
              <w:rPr>
                <w:noProof/>
                <w:webHidden/>
              </w:rPr>
              <w:fldChar w:fldCharType="separate"/>
            </w:r>
            <w:r w:rsidR="00CC3B01">
              <w:rPr>
                <w:noProof/>
                <w:webHidden/>
              </w:rPr>
              <w:t>44</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04" w:history="1">
            <w:r w:rsidRPr="00E37304">
              <w:rPr>
                <w:rStyle w:val="Hyperlink"/>
                <w:noProof/>
              </w:rPr>
              <w:t>HOW TO SUPPORT SYNCHRONIZATION</w:t>
            </w:r>
            <w:r>
              <w:rPr>
                <w:noProof/>
                <w:webHidden/>
              </w:rPr>
              <w:tab/>
            </w:r>
            <w:r>
              <w:rPr>
                <w:noProof/>
                <w:webHidden/>
              </w:rPr>
              <w:fldChar w:fldCharType="begin"/>
            </w:r>
            <w:r>
              <w:rPr>
                <w:noProof/>
                <w:webHidden/>
              </w:rPr>
              <w:instrText xml:space="preserve"> PAGEREF _Toc124237104 \h </w:instrText>
            </w:r>
            <w:r>
              <w:rPr>
                <w:noProof/>
                <w:webHidden/>
              </w:rPr>
            </w:r>
            <w:r>
              <w:rPr>
                <w:noProof/>
                <w:webHidden/>
              </w:rPr>
              <w:fldChar w:fldCharType="separate"/>
            </w:r>
            <w:r w:rsidR="00CC3B01">
              <w:rPr>
                <w:noProof/>
                <w:webHidden/>
              </w:rPr>
              <w:t>45</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05" w:history="1">
            <w:r w:rsidRPr="00E37304">
              <w:rPr>
                <w:rStyle w:val="Hyperlink"/>
                <w:noProof/>
              </w:rPr>
              <w:t>HOW TO CREATE AND CONTROL THREADS</w:t>
            </w:r>
            <w:r>
              <w:rPr>
                <w:noProof/>
                <w:webHidden/>
              </w:rPr>
              <w:tab/>
            </w:r>
            <w:r>
              <w:rPr>
                <w:noProof/>
                <w:webHidden/>
              </w:rPr>
              <w:fldChar w:fldCharType="begin"/>
            </w:r>
            <w:r>
              <w:rPr>
                <w:noProof/>
                <w:webHidden/>
              </w:rPr>
              <w:instrText xml:space="preserve"> PAGEREF _Toc124237105 \h </w:instrText>
            </w:r>
            <w:r>
              <w:rPr>
                <w:noProof/>
                <w:webHidden/>
              </w:rPr>
            </w:r>
            <w:r>
              <w:rPr>
                <w:noProof/>
                <w:webHidden/>
              </w:rPr>
              <w:fldChar w:fldCharType="separate"/>
            </w:r>
            <w:r w:rsidR="00CC3B01">
              <w:rPr>
                <w:noProof/>
                <w:webHidden/>
              </w:rPr>
              <w:t>46</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06" w:history="1">
            <w:r w:rsidRPr="00E37304">
              <w:rPr>
                <w:rStyle w:val="Hyperlink"/>
                <w:noProof/>
              </w:rPr>
              <w:t>HOW TO AVOID SPINNING</w:t>
            </w:r>
            <w:r>
              <w:rPr>
                <w:noProof/>
                <w:webHidden/>
              </w:rPr>
              <w:tab/>
            </w:r>
            <w:r>
              <w:rPr>
                <w:noProof/>
                <w:webHidden/>
              </w:rPr>
              <w:fldChar w:fldCharType="begin"/>
            </w:r>
            <w:r>
              <w:rPr>
                <w:noProof/>
                <w:webHidden/>
              </w:rPr>
              <w:instrText xml:space="preserve"> PAGEREF _Toc124237106 \h </w:instrText>
            </w:r>
            <w:r>
              <w:rPr>
                <w:noProof/>
                <w:webHidden/>
              </w:rPr>
            </w:r>
            <w:r>
              <w:rPr>
                <w:noProof/>
                <w:webHidden/>
              </w:rPr>
              <w:fldChar w:fldCharType="separate"/>
            </w:r>
            <w:r w:rsidR="00CC3B01">
              <w:rPr>
                <w:noProof/>
                <w:webHidden/>
              </w:rPr>
              <w:t>47</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07" w:history="1">
            <w:r w:rsidRPr="00E37304">
              <w:rPr>
                <w:rStyle w:val="Hyperlink"/>
                <w:noProof/>
              </w:rPr>
              <w:t>HOW TO ADD LOCKS TO DATA STRUCTURES</w:t>
            </w:r>
            <w:r>
              <w:rPr>
                <w:noProof/>
                <w:webHidden/>
              </w:rPr>
              <w:tab/>
            </w:r>
            <w:r>
              <w:rPr>
                <w:noProof/>
                <w:webHidden/>
              </w:rPr>
              <w:fldChar w:fldCharType="begin"/>
            </w:r>
            <w:r>
              <w:rPr>
                <w:noProof/>
                <w:webHidden/>
              </w:rPr>
              <w:instrText xml:space="preserve"> PAGEREF _Toc124237107 \h </w:instrText>
            </w:r>
            <w:r>
              <w:rPr>
                <w:noProof/>
                <w:webHidden/>
              </w:rPr>
            </w:r>
            <w:r>
              <w:rPr>
                <w:noProof/>
                <w:webHidden/>
              </w:rPr>
              <w:fldChar w:fldCharType="separate"/>
            </w:r>
            <w:r w:rsidR="00CC3B01">
              <w:rPr>
                <w:noProof/>
                <w:webHidden/>
              </w:rPr>
              <w:t>48</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08" w:history="1">
            <w:r w:rsidRPr="00E37304">
              <w:rPr>
                <w:rStyle w:val="Hyperlink"/>
                <w:noProof/>
              </w:rPr>
              <w:t>HOW TO WAIT FOR A CONDITION</w:t>
            </w:r>
            <w:r>
              <w:rPr>
                <w:noProof/>
                <w:webHidden/>
              </w:rPr>
              <w:tab/>
            </w:r>
            <w:r>
              <w:rPr>
                <w:noProof/>
                <w:webHidden/>
              </w:rPr>
              <w:fldChar w:fldCharType="begin"/>
            </w:r>
            <w:r>
              <w:rPr>
                <w:noProof/>
                <w:webHidden/>
              </w:rPr>
              <w:instrText xml:space="preserve"> PAGEREF _Toc124237108 \h </w:instrText>
            </w:r>
            <w:r>
              <w:rPr>
                <w:noProof/>
                <w:webHidden/>
              </w:rPr>
            </w:r>
            <w:r>
              <w:rPr>
                <w:noProof/>
                <w:webHidden/>
              </w:rPr>
              <w:fldChar w:fldCharType="separate"/>
            </w:r>
            <w:r w:rsidR="00CC3B01">
              <w:rPr>
                <w:noProof/>
                <w:webHidden/>
              </w:rPr>
              <w:t>49</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09" w:history="1">
            <w:r w:rsidRPr="00E37304">
              <w:rPr>
                <w:rStyle w:val="Hyperlink"/>
                <w:noProof/>
              </w:rPr>
              <w:t>HOW TO USE SEMAPHORES</w:t>
            </w:r>
            <w:r>
              <w:rPr>
                <w:noProof/>
                <w:webHidden/>
              </w:rPr>
              <w:tab/>
            </w:r>
            <w:r>
              <w:rPr>
                <w:noProof/>
                <w:webHidden/>
              </w:rPr>
              <w:fldChar w:fldCharType="begin"/>
            </w:r>
            <w:r>
              <w:rPr>
                <w:noProof/>
                <w:webHidden/>
              </w:rPr>
              <w:instrText xml:space="preserve"> PAGEREF _Toc124237109 \h </w:instrText>
            </w:r>
            <w:r>
              <w:rPr>
                <w:noProof/>
                <w:webHidden/>
              </w:rPr>
            </w:r>
            <w:r>
              <w:rPr>
                <w:noProof/>
                <w:webHidden/>
              </w:rPr>
              <w:fldChar w:fldCharType="separate"/>
            </w:r>
            <w:r w:rsidR="00CC3B01">
              <w:rPr>
                <w:noProof/>
                <w:webHidden/>
              </w:rPr>
              <w:t>50</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10" w:history="1">
            <w:r w:rsidRPr="00E37304">
              <w:rPr>
                <w:rStyle w:val="Hyperlink"/>
                <w:noProof/>
              </w:rPr>
              <w:t>HOW TO HANDLE COMMON CONCURRENCY BUGS</w:t>
            </w:r>
            <w:r>
              <w:rPr>
                <w:noProof/>
                <w:webHidden/>
              </w:rPr>
              <w:tab/>
            </w:r>
            <w:r>
              <w:rPr>
                <w:noProof/>
                <w:webHidden/>
              </w:rPr>
              <w:fldChar w:fldCharType="begin"/>
            </w:r>
            <w:r>
              <w:rPr>
                <w:noProof/>
                <w:webHidden/>
              </w:rPr>
              <w:instrText xml:space="preserve"> PAGEREF _Toc124237110 \h </w:instrText>
            </w:r>
            <w:r>
              <w:rPr>
                <w:noProof/>
                <w:webHidden/>
              </w:rPr>
            </w:r>
            <w:r>
              <w:rPr>
                <w:noProof/>
                <w:webHidden/>
              </w:rPr>
              <w:fldChar w:fldCharType="separate"/>
            </w:r>
            <w:r w:rsidR="00CC3B01">
              <w:rPr>
                <w:noProof/>
                <w:webHidden/>
              </w:rPr>
              <w:t>51</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11" w:history="1">
            <w:r w:rsidRPr="00E37304">
              <w:rPr>
                <w:rStyle w:val="Hyperlink"/>
                <w:noProof/>
              </w:rPr>
              <w:t>HOW TO DEAL WITH DEADLOCK</w:t>
            </w:r>
            <w:r>
              <w:rPr>
                <w:noProof/>
                <w:webHidden/>
              </w:rPr>
              <w:tab/>
            </w:r>
            <w:r>
              <w:rPr>
                <w:noProof/>
                <w:webHidden/>
              </w:rPr>
              <w:fldChar w:fldCharType="begin"/>
            </w:r>
            <w:r>
              <w:rPr>
                <w:noProof/>
                <w:webHidden/>
              </w:rPr>
              <w:instrText xml:space="preserve"> PAGEREF _Toc124237111 \h </w:instrText>
            </w:r>
            <w:r>
              <w:rPr>
                <w:noProof/>
                <w:webHidden/>
              </w:rPr>
            </w:r>
            <w:r>
              <w:rPr>
                <w:noProof/>
                <w:webHidden/>
              </w:rPr>
              <w:fldChar w:fldCharType="separate"/>
            </w:r>
            <w:r w:rsidR="00CC3B01">
              <w:rPr>
                <w:noProof/>
                <w:webHidden/>
              </w:rPr>
              <w:t>52</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12" w:history="1">
            <w:r w:rsidRPr="00E37304">
              <w:rPr>
                <w:rStyle w:val="Hyperlink"/>
                <w:noProof/>
              </w:rPr>
              <w:t>HOW TO BUILD CONCURRENT SERVERS WITHOUT THREADS</w:t>
            </w:r>
            <w:r>
              <w:rPr>
                <w:noProof/>
                <w:webHidden/>
              </w:rPr>
              <w:tab/>
            </w:r>
            <w:r>
              <w:rPr>
                <w:noProof/>
                <w:webHidden/>
              </w:rPr>
              <w:fldChar w:fldCharType="begin"/>
            </w:r>
            <w:r>
              <w:rPr>
                <w:noProof/>
                <w:webHidden/>
              </w:rPr>
              <w:instrText xml:space="preserve"> PAGEREF _Toc124237112 \h </w:instrText>
            </w:r>
            <w:r>
              <w:rPr>
                <w:noProof/>
                <w:webHidden/>
              </w:rPr>
            </w:r>
            <w:r>
              <w:rPr>
                <w:noProof/>
                <w:webHidden/>
              </w:rPr>
              <w:fldChar w:fldCharType="separate"/>
            </w:r>
            <w:r w:rsidR="00CC3B01">
              <w:rPr>
                <w:noProof/>
                <w:webHidden/>
              </w:rPr>
              <w:t>53</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13" w:history="1">
            <w:r w:rsidRPr="00E37304">
              <w:rPr>
                <w:rStyle w:val="Hyperlink"/>
                <w:noProof/>
              </w:rPr>
              <w:t>BLOCKING VS. NON-BLOCKING INTERFACES</w:t>
            </w:r>
            <w:r>
              <w:rPr>
                <w:noProof/>
                <w:webHidden/>
              </w:rPr>
              <w:tab/>
            </w:r>
            <w:r>
              <w:rPr>
                <w:noProof/>
                <w:webHidden/>
              </w:rPr>
              <w:fldChar w:fldCharType="begin"/>
            </w:r>
            <w:r>
              <w:rPr>
                <w:noProof/>
                <w:webHidden/>
              </w:rPr>
              <w:instrText xml:space="preserve"> PAGEREF _Toc124237113 \h </w:instrText>
            </w:r>
            <w:r>
              <w:rPr>
                <w:noProof/>
                <w:webHidden/>
              </w:rPr>
            </w:r>
            <w:r>
              <w:rPr>
                <w:noProof/>
                <w:webHidden/>
              </w:rPr>
              <w:fldChar w:fldCharType="separate"/>
            </w:r>
            <w:r w:rsidR="00CC3B01">
              <w:rPr>
                <w:noProof/>
                <w:webHidden/>
              </w:rPr>
              <w:t>54</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14" w:history="1">
            <w:r w:rsidRPr="00E37304">
              <w:rPr>
                <w:rStyle w:val="Hyperlink"/>
                <w:noProof/>
              </w:rPr>
              <w:t>HOW TO INTEGRATE I/O INTO SYSTEMS</w:t>
            </w:r>
            <w:r>
              <w:rPr>
                <w:noProof/>
                <w:webHidden/>
              </w:rPr>
              <w:tab/>
            </w:r>
            <w:r>
              <w:rPr>
                <w:noProof/>
                <w:webHidden/>
              </w:rPr>
              <w:fldChar w:fldCharType="begin"/>
            </w:r>
            <w:r>
              <w:rPr>
                <w:noProof/>
                <w:webHidden/>
              </w:rPr>
              <w:instrText xml:space="preserve"> PAGEREF _Toc124237114 \h </w:instrText>
            </w:r>
            <w:r>
              <w:rPr>
                <w:noProof/>
                <w:webHidden/>
              </w:rPr>
            </w:r>
            <w:r>
              <w:rPr>
                <w:noProof/>
                <w:webHidden/>
              </w:rPr>
              <w:fldChar w:fldCharType="separate"/>
            </w:r>
            <w:r w:rsidR="00CC3B01">
              <w:rPr>
                <w:noProof/>
                <w:webHidden/>
              </w:rPr>
              <w:t>55</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15" w:history="1">
            <w:r w:rsidRPr="00E37304">
              <w:rPr>
                <w:rStyle w:val="Hyperlink"/>
                <w:noProof/>
              </w:rPr>
              <w:t>HOW TO AVOID THE COSTS OF POLLING</w:t>
            </w:r>
            <w:r>
              <w:rPr>
                <w:noProof/>
                <w:webHidden/>
              </w:rPr>
              <w:tab/>
            </w:r>
            <w:r>
              <w:rPr>
                <w:noProof/>
                <w:webHidden/>
              </w:rPr>
              <w:fldChar w:fldCharType="begin"/>
            </w:r>
            <w:r>
              <w:rPr>
                <w:noProof/>
                <w:webHidden/>
              </w:rPr>
              <w:instrText xml:space="preserve"> PAGEREF _Toc124237115 \h </w:instrText>
            </w:r>
            <w:r>
              <w:rPr>
                <w:noProof/>
                <w:webHidden/>
              </w:rPr>
            </w:r>
            <w:r>
              <w:rPr>
                <w:noProof/>
                <w:webHidden/>
              </w:rPr>
              <w:fldChar w:fldCharType="separate"/>
            </w:r>
            <w:r w:rsidR="00CC3B01">
              <w:rPr>
                <w:noProof/>
                <w:webHidden/>
              </w:rPr>
              <w:t>56</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16" w:history="1">
            <w:r w:rsidRPr="00E37304">
              <w:rPr>
                <w:rStyle w:val="Hyperlink"/>
                <w:noProof/>
              </w:rPr>
              <w:t>HOW TO LOWER PIO OVERHEADS</w:t>
            </w:r>
            <w:r>
              <w:rPr>
                <w:noProof/>
                <w:webHidden/>
              </w:rPr>
              <w:tab/>
            </w:r>
            <w:r>
              <w:rPr>
                <w:noProof/>
                <w:webHidden/>
              </w:rPr>
              <w:fldChar w:fldCharType="begin"/>
            </w:r>
            <w:r>
              <w:rPr>
                <w:noProof/>
                <w:webHidden/>
              </w:rPr>
              <w:instrText xml:space="preserve"> PAGEREF _Toc124237116 \h </w:instrText>
            </w:r>
            <w:r>
              <w:rPr>
                <w:noProof/>
                <w:webHidden/>
              </w:rPr>
            </w:r>
            <w:r>
              <w:rPr>
                <w:noProof/>
                <w:webHidden/>
              </w:rPr>
              <w:fldChar w:fldCharType="separate"/>
            </w:r>
            <w:r w:rsidR="00CC3B01">
              <w:rPr>
                <w:noProof/>
                <w:webHidden/>
              </w:rPr>
              <w:t>57</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17" w:history="1">
            <w:r w:rsidRPr="00E37304">
              <w:rPr>
                <w:rStyle w:val="Hyperlink"/>
                <w:noProof/>
              </w:rPr>
              <w:t>HOW TO BUILD A DEVICE-NEUTRAL OS</w:t>
            </w:r>
            <w:r>
              <w:rPr>
                <w:noProof/>
                <w:webHidden/>
              </w:rPr>
              <w:tab/>
            </w:r>
            <w:r>
              <w:rPr>
                <w:noProof/>
                <w:webHidden/>
              </w:rPr>
              <w:fldChar w:fldCharType="begin"/>
            </w:r>
            <w:r>
              <w:rPr>
                <w:noProof/>
                <w:webHidden/>
              </w:rPr>
              <w:instrText xml:space="preserve"> PAGEREF _Toc124237117 \h </w:instrText>
            </w:r>
            <w:r>
              <w:rPr>
                <w:noProof/>
                <w:webHidden/>
              </w:rPr>
            </w:r>
            <w:r>
              <w:rPr>
                <w:noProof/>
                <w:webHidden/>
              </w:rPr>
              <w:fldChar w:fldCharType="separate"/>
            </w:r>
            <w:r w:rsidR="00CC3B01">
              <w:rPr>
                <w:noProof/>
                <w:webHidden/>
              </w:rPr>
              <w:t>58</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18" w:history="1">
            <w:r w:rsidRPr="00E37304">
              <w:rPr>
                <w:rStyle w:val="Hyperlink"/>
                <w:noProof/>
              </w:rPr>
              <w:t>HOW TO STORE AND ACCESS DATA ON DISK</w:t>
            </w:r>
            <w:r>
              <w:rPr>
                <w:noProof/>
                <w:webHidden/>
              </w:rPr>
              <w:tab/>
            </w:r>
            <w:r>
              <w:rPr>
                <w:noProof/>
                <w:webHidden/>
              </w:rPr>
              <w:fldChar w:fldCharType="begin"/>
            </w:r>
            <w:r>
              <w:rPr>
                <w:noProof/>
                <w:webHidden/>
              </w:rPr>
              <w:instrText xml:space="preserve"> PAGEREF _Toc124237118 \h </w:instrText>
            </w:r>
            <w:r>
              <w:rPr>
                <w:noProof/>
                <w:webHidden/>
              </w:rPr>
            </w:r>
            <w:r>
              <w:rPr>
                <w:noProof/>
                <w:webHidden/>
              </w:rPr>
              <w:fldChar w:fldCharType="separate"/>
            </w:r>
            <w:r w:rsidR="00CC3B01">
              <w:rPr>
                <w:noProof/>
                <w:webHidden/>
              </w:rPr>
              <w:t>59</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19" w:history="1">
            <w:r w:rsidRPr="00E37304">
              <w:rPr>
                <w:rStyle w:val="Hyperlink"/>
                <w:noProof/>
              </w:rPr>
              <w:t>HOW TO ACCOUNT FOR DISK ROTATION COSTS</w:t>
            </w:r>
            <w:r>
              <w:rPr>
                <w:noProof/>
                <w:webHidden/>
              </w:rPr>
              <w:tab/>
            </w:r>
            <w:r>
              <w:rPr>
                <w:noProof/>
                <w:webHidden/>
              </w:rPr>
              <w:fldChar w:fldCharType="begin"/>
            </w:r>
            <w:r>
              <w:rPr>
                <w:noProof/>
                <w:webHidden/>
              </w:rPr>
              <w:instrText xml:space="preserve"> PAGEREF _Toc124237119 \h </w:instrText>
            </w:r>
            <w:r>
              <w:rPr>
                <w:noProof/>
                <w:webHidden/>
              </w:rPr>
            </w:r>
            <w:r>
              <w:rPr>
                <w:noProof/>
                <w:webHidden/>
              </w:rPr>
              <w:fldChar w:fldCharType="separate"/>
            </w:r>
            <w:r w:rsidR="00CC3B01">
              <w:rPr>
                <w:noProof/>
                <w:webHidden/>
              </w:rPr>
              <w:t>60</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20" w:history="1">
            <w:r w:rsidRPr="00E37304">
              <w:rPr>
                <w:rStyle w:val="Hyperlink"/>
                <w:noProof/>
              </w:rPr>
              <w:t>HOW TO MAKE A LARGE, FAST, RELIABLE DISK</w:t>
            </w:r>
            <w:r>
              <w:rPr>
                <w:noProof/>
                <w:webHidden/>
              </w:rPr>
              <w:tab/>
            </w:r>
            <w:r>
              <w:rPr>
                <w:noProof/>
                <w:webHidden/>
              </w:rPr>
              <w:fldChar w:fldCharType="begin"/>
            </w:r>
            <w:r>
              <w:rPr>
                <w:noProof/>
                <w:webHidden/>
              </w:rPr>
              <w:instrText xml:space="preserve"> PAGEREF _Toc124237120 \h </w:instrText>
            </w:r>
            <w:r>
              <w:rPr>
                <w:noProof/>
                <w:webHidden/>
              </w:rPr>
            </w:r>
            <w:r>
              <w:rPr>
                <w:noProof/>
                <w:webHidden/>
              </w:rPr>
              <w:fldChar w:fldCharType="separate"/>
            </w:r>
            <w:r w:rsidR="00CC3B01">
              <w:rPr>
                <w:noProof/>
                <w:webHidden/>
              </w:rPr>
              <w:t>61</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21" w:history="1">
            <w:r w:rsidRPr="00E37304">
              <w:rPr>
                <w:rStyle w:val="Hyperlink"/>
                <w:noProof/>
              </w:rPr>
              <w:t>HOW TO MANAGE A PERSISTENT DEVICE</w:t>
            </w:r>
            <w:r>
              <w:rPr>
                <w:noProof/>
                <w:webHidden/>
              </w:rPr>
              <w:tab/>
            </w:r>
            <w:r>
              <w:rPr>
                <w:noProof/>
                <w:webHidden/>
              </w:rPr>
              <w:fldChar w:fldCharType="begin"/>
            </w:r>
            <w:r>
              <w:rPr>
                <w:noProof/>
                <w:webHidden/>
              </w:rPr>
              <w:instrText xml:space="preserve"> PAGEREF _Toc124237121 \h </w:instrText>
            </w:r>
            <w:r>
              <w:rPr>
                <w:noProof/>
                <w:webHidden/>
              </w:rPr>
            </w:r>
            <w:r>
              <w:rPr>
                <w:noProof/>
                <w:webHidden/>
              </w:rPr>
              <w:fldChar w:fldCharType="separate"/>
            </w:r>
            <w:r w:rsidR="00CC3B01">
              <w:rPr>
                <w:noProof/>
                <w:webHidden/>
              </w:rPr>
              <w:t>62</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22" w:history="1">
            <w:r w:rsidRPr="00E37304">
              <w:rPr>
                <w:rStyle w:val="Hyperlink"/>
                <w:noProof/>
              </w:rPr>
              <w:t>HOW TO IMPLEMENT A SIMPLE FILE SYSTEM</w:t>
            </w:r>
            <w:r>
              <w:rPr>
                <w:noProof/>
                <w:webHidden/>
              </w:rPr>
              <w:tab/>
            </w:r>
            <w:r>
              <w:rPr>
                <w:noProof/>
                <w:webHidden/>
              </w:rPr>
              <w:fldChar w:fldCharType="begin"/>
            </w:r>
            <w:r>
              <w:rPr>
                <w:noProof/>
                <w:webHidden/>
              </w:rPr>
              <w:instrText xml:space="preserve"> PAGEREF _Toc124237122 \h </w:instrText>
            </w:r>
            <w:r>
              <w:rPr>
                <w:noProof/>
                <w:webHidden/>
              </w:rPr>
            </w:r>
            <w:r>
              <w:rPr>
                <w:noProof/>
                <w:webHidden/>
              </w:rPr>
              <w:fldChar w:fldCharType="separate"/>
            </w:r>
            <w:r w:rsidR="00CC3B01">
              <w:rPr>
                <w:noProof/>
                <w:webHidden/>
              </w:rPr>
              <w:t>63</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23" w:history="1">
            <w:r w:rsidRPr="00E37304">
              <w:rPr>
                <w:rStyle w:val="Hyperlink"/>
                <w:noProof/>
              </w:rPr>
              <w:t>HOW TO REDUCE FILE SYSTEM I/O COSTS</w:t>
            </w:r>
            <w:r>
              <w:rPr>
                <w:noProof/>
                <w:webHidden/>
              </w:rPr>
              <w:tab/>
            </w:r>
            <w:r>
              <w:rPr>
                <w:noProof/>
                <w:webHidden/>
              </w:rPr>
              <w:fldChar w:fldCharType="begin"/>
            </w:r>
            <w:r>
              <w:rPr>
                <w:noProof/>
                <w:webHidden/>
              </w:rPr>
              <w:instrText xml:space="preserve"> PAGEREF _Toc124237123 \h </w:instrText>
            </w:r>
            <w:r>
              <w:rPr>
                <w:noProof/>
                <w:webHidden/>
              </w:rPr>
            </w:r>
            <w:r>
              <w:rPr>
                <w:noProof/>
                <w:webHidden/>
              </w:rPr>
              <w:fldChar w:fldCharType="separate"/>
            </w:r>
            <w:r w:rsidR="00CC3B01">
              <w:rPr>
                <w:noProof/>
                <w:webHidden/>
              </w:rPr>
              <w:t>64</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24" w:history="1">
            <w:r w:rsidRPr="00E37304">
              <w:rPr>
                <w:rStyle w:val="Hyperlink"/>
                <w:noProof/>
              </w:rPr>
              <w:t>HOW TO ORGANIZE ON-DISK DATA TO IMPROVE PERFORMANCE</w:t>
            </w:r>
            <w:r>
              <w:rPr>
                <w:noProof/>
                <w:webHidden/>
              </w:rPr>
              <w:tab/>
            </w:r>
            <w:r>
              <w:rPr>
                <w:noProof/>
                <w:webHidden/>
              </w:rPr>
              <w:fldChar w:fldCharType="begin"/>
            </w:r>
            <w:r>
              <w:rPr>
                <w:noProof/>
                <w:webHidden/>
              </w:rPr>
              <w:instrText xml:space="preserve"> PAGEREF _Toc124237124 \h </w:instrText>
            </w:r>
            <w:r>
              <w:rPr>
                <w:noProof/>
                <w:webHidden/>
              </w:rPr>
            </w:r>
            <w:r>
              <w:rPr>
                <w:noProof/>
                <w:webHidden/>
              </w:rPr>
              <w:fldChar w:fldCharType="separate"/>
            </w:r>
            <w:r w:rsidR="00CC3B01">
              <w:rPr>
                <w:noProof/>
                <w:webHidden/>
              </w:rPr>
              <w:t>65</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25" w:history="1">
            <w:r w:rsidRPr="00E37304">
              <w:rPr>
                <w:rStyle w:val="Hyperlink"/>
                <w:noProof/>
              </w:rPr>
              <w:t>HOW TO UPDATE THE DISK DESPITE CRASHES</w:t>
            </w:r>
            <w:r>
              <w:rPr>
                <w:noProof/>
                <w:webHidden/>
              </w:rPr>
              <w:tab/>
            </w:r>
            <w:r>
              <w:rPr>
                <w:noProof/>
                <w:webHidden/>
              </w:rPr>
              <w:fldChar w:fldCharType="begin"/>
            </w:r>
            <w:r>
              <w:rPr>
                <w:noProof/>
                <w:webHidden/>
              </w:rPr>
              <w:instrText xml:space="preserve"> PAGEREF _Toc124237125 \h </w:instrText>
            </w:r>
            <w:r>
              <w:rPr>
                <w:noProof/>
                <w:webHidden/>
              </w:rPr>
            </w:r>
            <w:r>
              <w:rPr>
                <w:noProof/>
                <w:webHidden/>
              </w:rPr>
              <w:fldChar w:fldCharType="separate"/>
            </w:r>
            <w:r w:rsidR="00CC3B01">
              <w:rPr>
                <w:noProof/>
                <w:webHidden/>
              </w:rPr>
              <w:t>66</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26" w:history="1">
            <w:r w:rsidRPr="00E37304">
              <w:rPr>
                <w:rStyle w:val="Hyperlink"/>
                <w:noProof/>
              </w:rPr>
              <w:t>HOW TO MAKE ALL WRITES SEQUENTIAL WRITES?</w:t>
            </w:r>
            <w:r>
              <w:rPr>
                <w:noProof/>
                <w:webHidden/>
              </w:rPr>
              <w:tab/>
            </w:r>
            <w:r>
              <w:rPr>
                <w:noProof/>
                <w:webHidden/>
              </w:rPr>
              <w:fldChar w:fldCharType="begin"/>
            </w:r>
            <w:r>
              <w:rPr>
                <w:noProof/>
                <w:webHidden/>
              </w:rPr>
              <w:instrText xml:space="preserve"> PAGEREF _Toc124237126 \h </w:instrText>
            </w:r>
            <w:r>
              <w:rPr>
                <w:noProof/>
                <w:webHidden/>
              </w:rPr>
            </w:r>
            <w:r>
              <w:rPr>
                <w:noProof/>
                <w:webHidden/>
              </w:rPr>
              <w:fldChar w:fldCharType="separate"/>
            </w:r>
            <w:r w:rsidR="00CC3B01">
              <w:rPr>
                <w:noProof/>
                <w:webHidden/>
              </w:rPr>
              <w:t>67</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27" w:history="1">
            <w:r w:rsidRPr="00E37304">
              <w:rPr>
                <w:rStyle w:val="Hyperlink"/>
                <w:noProof/>
              </w:rPr>
              <w:t>HOW TO BUILD A FLASH-BASED SSD</w:t>
            </w:r>
            <w:r>
              <w:rPr>
                <w:noProof/>
                <w:webHidden/>
              </w:rPr>
              <w:tab/>
            </w:r>
            <w:r>
              <w:rPr>
                <w:noProof/>
                <w:webHidden/>
              </w:rPr>
              <w:fldChar w:fldCharType="begin"/>
            </w:r>
            <w:r>
              <w:rPr>
                <w:noProof/>
                <w:webHidden/>
              </w:rPr>
              <w:instrText xml:space="preserve"> PAGEREF _Toc124237127 \h </w:instrText>
            </w:r>
            <w:r>
              <w:rPr>
                <w:noProof/>
                <w:webHidden/>
              </w:rPr>
            </w:r>
            <w:r>
              <w:rPr>
                <w:noProof/>
                <w:webHidden/>
              </w:rPr>
              <w:fldChar w:fldCharType="separate"/>
            </w:r>
            <w:r w:rsidR="00CC3B01">
              <w:rPr>
                <w:noProof/>
                <w:webHidden/>
              </w:rPr>
              <w:t>68</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28" w:history="1">
            <w:r w:rsidRPr="00E37304">
              <w:rPr>
                <w:rStyle w:val="Hyperlink"/>
                <w:noProof/>
              </w:rPr>
              <w:t>HOW TO ENSURE DATA INTEGRITY</w:t>
            </w:r>
            <w:r>
              <w:rPr>
                <w:noProof/>
                <w:webHidden/>
              </w:rPr>
              <w:tab/>
            </w:r>
            <w:r>
              <w:rPr>
                <w:noProof/>
                <w:webHidden/>
              </w:rPr>
              <w:fldChar w:fldCharType="begin"/>
            </w:r>
            <w:r>
              <w:rPr>
                <w:noProof/>
                <w:webHidden/>
              </w:rPr>
              <w:instrText xml:space="preserve"> PAGEREF _Toc124237128 \h </w:instrText>
            </w:r>
            <w:r>
              <w:rPr>
                <w:noProof/>
                <w:webHidden/>
              </w:rPr>
            </w:r>
            <w:r>
              <w:rPr>
                <w:noProof/>
                <w:webHidden/>
              </w:rPr>
              <w:fldChar w:fldCharType="separate"/>
            </w:r>
            <w:r w:rsidR="00CC3B01">
              <w:rPr>
                <w:noProof/>
                <w:webHidden/>
              </w:rPr>
              <w:t>69</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29" w:history="1">
            <w:r w:rsidRPr="00E37304">
              <w:rPr>
                <w:rStyle w:val="Hyperlink"/>
                <w:noProof/>
              </w:rPr>
              <w:t>HOW TO HANDLE LATENT SECTOR ERRORS</w:t>
            </w:r>
            <w:r>
              <w:rPr>
                <w:noProof/>
                <w:webHidden/>
              </w:rPr>
              <w:tab/>
            </w:r>
            <w:r>
              <w:rPr>
                <w:noProof/>
                <w:webHidden/>
              </w:rPr>
              <w:fldChar w:fldCharType="begin"/>
            </w:r>
            <w:r>
              <w:rPr>
                <w:noProof/>
                <w:webHidden/>
              </w:rPr>
              <w:instrText xml:space="preserve"> PAGEREF _Toc124237129 \h </w:instrText>
            </w:r>
            <w:r>
              <w:rPr>
                <w:noProof/>
                <w:webHidden/>
              </w:rPr>
            </w:r>
            <w:r>
              <w:rPr>
                <w:noProof/>
                <w:webHidden/>
              </w:rPr>
              <w:fldChar w:fldCharType="separate"/>
            </w:r>
            <w:r w:rsidR="00CC3B01">
              <w:rPr>
                <w:noProof/>
                <w:webHidden/>
              </w:rPr>
              <w:t>70</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30" w:history="1">
            <w:r w:rsidRPr="00E37304">
              <w:rPr>
                <w:rStyle w:val="Hyperlink"/>
                <w:noProof/>
              </w:rPr>
              <w:t>HOW TO PRESERVE DATA INTEGRITY DESPITE CORRUPTION</w:t>
            </w:r>
            <w:r>
              <w:rPr>
                <w:noProof/>
                <w:webHidden/>
              </w:rPr>
              <w:tab/>
            </w:r>
            <w:r>
              <w:rPr>
                <w:noProof/>
                <w:webHidden/>
              </w:rPr>
              <w:fldChar w:fldCharType="begin"/>
            </w:r>
            <w:r>
              <w:rPr>
                <w:noProof/>
                <w:webHidden/>
              </w:rPr>
              <w:instrText xml:space="preserve"> PAGEREF _Toc124237130 \h </w:instrText>
            </w:r>
            <w:r>
              <w:rPr>
                <w:noProof/>
                <w:webHidden/>
              </w:rPr>
            </w:r>
            <w:r>
              <w:rPr>
                <w:noProof/>
                <w:webHidden/>
              </w:rPr>
              <w:fldChar w:fldCharType="separate"/>
            </w:r>
            <w:r w:rsidR="00CC3B01">
              <w:rPr>
                <w:noProof/>
                <w:webHidden/>
              </w:rPr>
              <w:t>71</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31" w:history="1">
            <w:r w:rsidRPr="00E37304">
              <w:rPr>
                <w:rStyle w:val="Hyperlink"/>
                <w:noProof/>
              </w:rPr>
              <w:t>HOW TO HANDLE MISDIRECTED WRITES</w:t>
            </w:r>
            <w:r>
              <w:rPr>
                <w:noProof/>
                <w:webHidden/>
              </w:rPr>
              <w:tab/>
            </w:r>
            <w:r>
              <w:rPr>
                <w:noProof/>
                <w:webHidden/>
              </w:rPr>
              <w:fldChar w:fldCharType="begin"/>
            </w:r>
            <w:r>
              <w:rPr>
                <w:noProof/>
                <w:webHidden/>
              </w:rPr>
              <w:instrText xml:space="preserve"> PAGEREF _Toc124237131 \h </w:instrText>
            </w:r>
            <w:r>
              <w:rPr>
                <w:noProof/>
                <w:webHidden/>
              </w:rPr>
            </w:r>
            <w:r>
              <w:rPr>
                <w:noProof/>
                <w:webHidden/>
              </w:rPr>
              <w:fldChar w:fldCharType="separate"/>
            </w:r>
            <w:r w:rsidR="00CC3B01">
              <w:rPr>
                <w:noProof/>
                <w:webHidden/>
              </w:rPr>
              <w:t>72</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32" w:history="1">
            <w:r w:rsidRPr="00E37304">
              <w:rPr>
                <w:rStyle w:val="Hyperlink"/>
                <w:noProof/>
              </w:rPr>
              <w:t>HOW TO HANDLE LOST WRITES</w:t>
            </w:r>
            <w:r>
              <w:rPr>
                <w:noProof/>
                <w:webHidden/>
              </w:rPr>
              <w:tab/>
            </w:r>
            <w:r>
              <w:rPr>
                <w:noProof/>
                <w:webHidden/>
              </w:rPr>
              <w:fldChar w:fldCharType="begin"/>
            </w:r>
            <w:r>
              <w:rPr>
                <w:noProof/>
                <w:webHidden/>
              </w:rPr>
              <w:instrText xml:space="preserve"> PAGEREF _Toc124237132 \h </w:instrText>
            </w:r>
            <w:r>
              <w:rPr>
                <w:noProof/>
                <w:webHidden/>
              </w:rPr>
            </w:r>
            <w:r>
              <w:rPr>
                <w:noProof/>
                <w:webHidden/>
              </w:rPr>
              <w:fldChar w:fldCharType="separate"/>
            </w:r>
            <w:r w:rsidR="00CC3B01">
              <w:rPr>
                <w:noProof/>
                <w:webHidden/>
              </w:rPr>
              <w:t>73</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33" w:history="1">
            <w:r w:rsidRPr="00E37304">
              <w:rPr>
                <w:rStyle w:val="Hyperlink"/>
                <w:noProof/>
              </w:rPr>
              <w:t>HOW TO BUILD SYSTEMS THAT WORK WHEN COMPONENTS FAIL</w:t>
            </w:r>
            <w:r>
              <w:rPr>
                <w:noProof/>
                <w:webHidden/>
              </w:rPr>
              <w:tab/>
            </w:r>
            <w:r>
              <w:rPr>
                <w:noProof/>
                <w:webHidden/>
              </w:rPr>
              <w:fldChar w:fldCharType="begin"/>
            </w:r>
            <w:r>
              <w:rPr>
                <w:noProof/>
                <w:webHidden/>
              </w:rPr>
              <w:instrText xml:space="preserve"> PAGEREF _Toc124237133 \h </w:instrText>
            </w:r>
            <w:r>
              <w:rPr>
                <w:noProof/>
                <w:webHidden/>
              </w:rPr>
            </w:r>
            <w:r>
              <w:rPr>
                <w:noProof/>
                <w:webHidden/>
              </w:rPr>
              <w:fldChar w:fldCharType="separate"/>
            </w:r>
            <w:r w:rsidR="00CC3B01">
              <w:rPr>
                <w:noProof/>
                <w:webHidden/>
              </w:rPr>
              <w:t>74</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34" w:history="1">
            <w:r w:rsidRPr="00E37304">
              <w:rPr>
                <w:rStyle w:val="Hyperlink"/>
                <w:noProof/>
              </w:rPr>
              <w:t>HOW TO BUILD A DISTRIBUTED FILE SYSTEM</w:t>
            </w:r>
            <w:r>
              <w:rPr>
                <w:noProof/>
                <w:webHidden/>
              </w:rPr>
              <w:tab/>
            </w:r>
            <w:r>
              <w:rPr>
                <w:noProof/>
                <w:webHidden/>
              </w:rPr>
              <w:fldChar w:fldCharType="begin"/>
            </w:r>
            <w:r>
              <w:rPr>
                <w:noProof/>
                <w:webHidden/>
              </w:rPr>
              <w:instrText xml:space="preserve"> PAGEREF _Toc124237134 \h </w:instrText>
            </w:r>
            <w:r>
              <w:rPr>
                <w:noProof/>
                <w:webHidden/>
              </w:rPr>
            </w:r>
            <w:r>
              <w:rPr>
                <w:noProof/>
                <w:webHidden/>
              </w:rPr>
              <w:fldChar w:fldCharType="separate"/>
            </w:r>
            <w:r w:rsidR="00CC3B01">
              <w:rPr>
                <w:noProof/>
                <w:webHidden/>
              </w:rPr>
              <w:t>75</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35" w:history="1">
            <w:r w:rsidRPr="00E37304">
              <w:rPr>
                <w:rStyle w:val="Hyperlink"/>
                <w:noProof/>
              </w:rPr>
              <w:t>HOW TO DEFINE A STATELESS FILE PROTOCOL</w:t>
            </w:r>
            <w:r>
              <w:rPr>
                <w:noProof/>
                <w:webHidden/>
              </w:rPr>
              <w:tab/>
            </w:r>
            <w:r>
              <w:rPr>
                <w:noProof/>
                <w:webHidden/>
              </w:rPr>
              <w:fldChar w:fldCharType="begin"/>
            </w:r>
            <w:r>
              <w:rPr>
                <w:noProof/>
                <w:webHidden/>
              </w:rPr>
              <w:instrText xml:space="preserve"> PAGEREF _Toc124237135 \h </w:instrText>
            </w:r>
            <w:r>
              <w:rPr>
                <w:noProof/>
                <w:webHidden/>
              </w:rPr>
            </w:r>
            <w:r>
              <w:rPr>
                <w:noProof/>
                <w:webHidden/>
              </w:rPr>
              <w:fldChar w:fldCharType="separate"/>
            </w:r>
            <w:r w:rsidR="00CC3B01">
              <w:rPr>
                <w:noProof/>
                <w:webHidden/>
              </w:rPr>
              <w:t>76</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36" w:history="1">
            <w:r w:rsidRPr="00E37304">
              <w:rPr>
                <w:rStyle w:val="Hyperlink"/>
                <w:noProof/>
              </w:rPr>
              <w:t>HOW TO DESIGN A SCALABLE FILE PROTOCOL</w:t>
            </w:r>
            <w:r>
              <w:rPr>
                <w:noProof/>
                <w:webHidden/>
              </w:rPr>
              <w:tab/>
            </w:r>
            <w:r>
              <w:rPr>
                <w:noProof/>
                <w:webHidden/>
              </w:rPr>
              <w:fldChar w:fldCharType="begin"/>
            </w:r>
            <w:r>
              <w:rPr>
                <w:noProof/>
                <w:webHidden/>
              </w:rPr>
              <w:instrText xml:space="preserve"> PAGEREF _Toc124237136 \h </w:instrText>
            </w:r>
            <w:r>
              <w:rPr>
                <w:noProof/>
                <w:webHidden/>
              </w:rPr>
            </w:r>
            <w:r>
              <w:rPr>
                <w:noProof/>
                <w:webHidden/>
              </w:rPr>
              <w:fldChar w:fldCharType="separate"/>
            </w:r>
            <w:r w:rsidR="00CC3B01">
              <w:rPr>
                <w:noProof/>
                <w:webHidden/>
              </w:rPr>
              <w:t>77</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37" w:history="1">
            <w:r w:rsidRPr="00E37304">
              <w:rPr>
                <w:rStyle w:val="Hyperlink"/>
                <w:noProof/>
              </w:rPr>
              <w:t>HOW TO SECURE OS RESOURCES</w:t>
            </w:r>
            <w:r>
              <w:rPr>
                <w:noProof/>
                <w:webHidden/>
              </w:rPr>
              <w:tab/>
            </w:r>
            <w:r>
              <w:rPr>
                <w:noProof/>
                <w:webHidden/>
              </w:rPr>
              <w:fldChar w:fldCharType="begin"/>
            </w:r>
            <w:r>
              <w:rPr>
                <w:noProof/>
                <w:webHidden/>
              </w:rPr>
              <w:instrText xml:space="preserve"> PAGEREF _Toc124237137 \h </w:instrText>
            </w:r>
            <w:r>
              <w:rPr>
                <w:noProof/>
                <w:webHidden/>
              </w:rPr>
            </w:r>
            <w:r>
              <w:rPr>
                <w:noProof/>
                <w:webHidden/>
              </w:rPr>
              <w:fldChar w:fldCharType="separate"/>
            </w:r>
            <w:r w:rsidR="00CC3B01">
              <w:rPr>
                <w:noProof/>
                <w:webHidden/>
              </w:rPr>
              <w:t>78</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38" w:history="1">
            <w:r w:rsidRPr="00E37304">
              <w:rPr>
                <w:rStyle w:val="Hyperlink"/>
                <w:noProof/>
              </w:rPr>
              <w:t>HOW TO SECURELY IDENTIFY PROCESSES</w:t>
            </w:r>
            <w:r>
              <w:rPr>
                <w:noProof/>
                <w:webHidden/>
              </w:rPr>
              <w:tab/>
            </w:r>
            <w:r>
              <w:rPr>
                <w:noProof/>
                <w:webHidden/>
              </w:rPr>
              <w:fldChar w:fldCharType="begin"/>
            </w:r>
            <w:r>
              <w:rPr>
                <w:noProof/>
                <w:webHidden/>
              </w:rPr>
              <w:instrText xml:space="preserve"> PAGEREF _Toc124237138 \h </w:instrText>
            </w:r>
            <w:r>
              <w:rPr>
                <w:noProof/>
                <w:webHidden/>
              </w:rPr>
            </w:r>
            <w:r>
              <w:rPr>
                <w:noProof/>
                <w:webHidden/>
              </w:rPr>
              <w:fldChar w:fldCharType="separate"/>
            </w:r>
            <w:r w:rsidR="00CC3B01">
              <w:rPr>
                <w:noProof/>
                <w:webHidden/>
              </w:rPr>
              <w:t>79</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39" w:history="1">
            <w:r w:rsidRPr="00E37304">
              <w:rPr>
                <w:rStyle w:val="Hyperlink"/>
                <w:noProof/>
              </w:rPr>
              <w:t>HOW TO DETERMINE IF AN ACCESS REQUEST SHOULD BE GRANTED?</w:t>
            </w:r>
            <w:r>
              <w:rPr>
                <w:noProof/>
                <w:webHidden/>
              </w:rPr>
              <w:tab/>
            </w:r>
            <w:r>
              <w:rPr>
                <w:noProof/>
                <w:webHidden/>
              </w:rPr>
              <w:fldChar w:fldCharType="begin"/>
            </w:r>
            <w:r>
              <w:rPr>
                <w:noProof/>
                <w:webHidden/>
              </w:rPr>
              <w:instrText xml:space="preserve"> PAGEREF _Toc124237139 \h </w:instrText>
            </w:r>
            <w:r>
              <w:rPr>
                <w:noProof/>
                <w:webHidden/>
              </w:rPr>
            </w:r>
            <w:r>
              <w:rPr>
                <w:noProof/>
                <w:webHidden/>
              </w:rPr>
              <w:fldChar w:fldCharType="separate"/>
            </w:r>
            <w:r w:rsidR="00CC3B01">
              <w:rPr>
                <w:noProof/>
                <w:webHidden/>
              </w:rPr>
              <w:t>80</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40" w:history="1">
            <w:r w:rsidRPr="00E37304">
              <w:rPr>
                <w:rStyle w:val="Hyperlink"/>
                <w:noProof/>
              </w:rPr>
              <w:t>HOW TO PROTECT INFORMATION OUTSIDE THE OS’S DOMAIN</w:t>
            </w:r>
            <w:r>
              <w:rPr>
                <w:noProof/>
                <w:webHidden/>
              </w:rPr>
              <w:tab/>
            </w:r>
            <w:r>
              <w:rPr>
                <w:noProof/>
                <w:webHidden/>
              </w:rPr>
              <w:fldChar w:fldCharType="begin"/>
            </w:r>
            <w:r>
              <w:rPr>
                <w:noProof/>
                <w:webHidden/>
              </w:rPr>
              <w:instrText xml:space="preserve"> PAGEREF _Toc124237140 \h </w:instrText>
            </w:r>
            <w:r>
              <w:rPr>
                <w:noProof/>
                <w:webHidden/>
              </w:rPr>
            </w:r>
            <w:r>
              <w:rPr>
                <w:noProof/>
                <w:webHidden/>
              </w:rPr>
              <w:fldChar w:fldCharType="separate"/>
            </w:r>
            <w:r w:rsidR="00CC3B01">
              <w:rPr>
                <w:noProof/>
                <w:webHidden/>
              </w:rPr>
              <w:t>81</w:t>
            </w:r>
            <w:r>
              <w:rPr>
                <w:noProof/>
                <w:webHidden/>
              </w:rPr>
              <w:fldChar w:fldCharType="end"/>
            </w:r>
          </w:hyperlink>
        </w:p>
        <w:p w:rsidR="003A6ABA" w:rsidRDefault="003A6ABA">
          <w:pPr>
            <w:pStyle w:val="TOC1"/>
            <w:tabs>
              <w:tab w:val="right" w:leader="dot" w:pos="8630"/>
            </w:tabs>
            <w:rPr>
              <w:noProof/>
              <w:color w:val="auto"/>
              <w:lang w:val="tr-TR" w:eastAsia="tr-TR"/>
            </w:rPr>
          </w:pPr>
          <w:hyperlink w:anchor="_Toc124237141" w:history="1">
            <w:r w:rsidRPr="00E37304">
              <w:rPr>
                <w:rStyle w:val="Hyperlink"/>
                <w:noProof/>
              </w:rPr>
              <w:t>HOW TO PROTECT DISTRIBUTED SYSTEM OPERATIONS</w:t>
            </w:r>
            <w:r>
              <w:rPr>
                <w:noProof/>
                <w:webHidden/>
              </w:rPr>
              <w:tab/>
            </w:r>
            <w:r>
              <w:rPr>
                <w:noProof/>
                <w:webHidden/>
              </w:rPr>
              <w:fldChar w:fldCharType="begin"/>
            </w:r>
            <w:r>
              <w:rPr>
                <w:noProof/>
                <w:webHidden/>
              </w:rPr>
              <w:instrText xml:space="preserve"> PAGEREF _Toc124237141 \h </w:instrText>
            </w:r>
            <w:r>
              <w:rPr>
                <w:noProof/>
                <w:webHidden/>
              </w:rPr>
            </w:r>
            <w:r>
              <w:rPr>
                <w:noProof/>
                <w:webHidden/>
              </w:rPr>
              <w:fldChar w:fldCharType="separate"/>
            </w:r>
            <w:r w:rsidR="00CC3B01">
              <w:rPr>
                <w:noProof/>
                <w:webHidden/>
              </w:rPr>
              <w:t>82</w:t>
            </w:r>
            <w:r>
              <w:rPr>
                <w:noProof/>
                <w:webHidden/>
              </w:rPr>
              <w:fldChar w:fldCharType="end"/>
            </w:r>
          </w:hyperlink>
        </w:p>
        <w:p w:rsidR="00CF10B7" w:rsidRDefault="00CF10B7">
          <w:r>
            <w:rPr>
              <w:b/>
              <w:bCs/>
              <w:noProof/>
            </w:rPr>
            <w:fldChar w:fldCharType="end"/>
          </w:r>
        </w:p>
      </w:sdtContent>
    </w:sdt>
    <w:p w:rsidR="00CF10B7" w:rsidRDefault="00CF10B7">
      <w:pPr>
        <w:rPr>
          <w:rFonts w:asciiTheme="majorHAnsi" w:eastAsiaTheme="majorEastAsia" w:hAnsiTheme="majorHAnsi" w:cstheme="majorBidi"/>
          <w:color w:val="3F251D" w:themeColor="accent1"/>
          <w:sz w:val="30"/>
          <w:szCs w:val="30"/>
        </w:rPr>
      </w:pPr>
      <w:r>
        <w:br w:type="page"/>
      </w:r>
    </w:p>
    <w:p w:rsidR="00553163" w:rsidRPr="00C2063F" w:rsidRDefault="00553163" w:rsidP="00C2063F">
      <w:pPr>
        <w:pStyle w:val="Heading1"/>
      </w:pPr>
      <w:bookmarkStart w:id="6" w:name="_Toc124237063"/>
      <w:r w:rsidRPr="00C2063F">
        <w:lastRenderedPageBreak/>
        <w:t>HOW TO VIRTUALIZE RESOURCES</w:t>
      </w:r>
      <w:bookmarkEnd w:id="6"/>
    </w:p>
    <w:p w:rsidR="00553163" w:rsidRDefault="00553163" w:rsidP="00553163">
      <w:pPr>
        <w:spacing w:before="240" w:after="240"/>
        <w:jc w:val="both"/>
      </w:pPr>
      <w:r>
        <w:t>How does the operating system virtualize resources? What mechanisms and policies are implemented by the OS to attain virtualization? How does the OS do so efficiently? What hardware support is needed?</w:t>
      </w:r>
    </w:p>
    <w:p w:rsidR="00553163" w:rsidRDefault="00553163" w:rsidP="00553163">
      <w:pPr>
        <w:jc w:val="both"/>
      </w:pPr>
      <w:r>
        <w:t>The operating system (OS) virtualizes resources to allow multiple programs or users to share the same hardware resources. This can be done in a number of different ways, depending on the type of resource being virtualized and the needs of the system.</w:t>
      </w:r>
    </w:p>
    <w:p w:rsidR="00553163" w:rsidRDefault="00553163" w:rsidP="00553163">
      <w:pPr>
        <w:jc w:val="both"/>
      </w:pPr>
      <w:r>
        <w:t>One common way that the OS virtualizes resources is by using virtual memory. In this model, the OS creates a virtual address space for each process, which is mapped to physical memory by the hardware. This allows each process to have its own private memory space, while still being able to access shared memory as needed. The OS uses a combination of hardware support (such as the memory management unit (MMU) on a CPU) and software algorithms to manage the virtual memory system efficiently.</w:t>
      </w:r>
    </w:p>
    <w:p w:rsidR="00553163" w:rsidRDefault="00553163" w:rsidP="00553163">
      <w:pPr>
        <w:jc w:val="both"/>
      </w:pPr>
      <w:r>
        <w:t>Other resources that may be virtualized by the OS include processors, I/O devices, and network resources. For example, the OS may use time slicing to allow multiple processes to share a single processor, or it may use device drivers to allow multiple programs to access the same physical I/O device.</w:t>
      </w:r>
    </w:p>
    <w:p w:rsidR="00553163" w:rsidRDefault="00553163" w:rsidP="00553163">
      <w:pPr>
        <w:jc w:val="both"/>
      </w:pPr>
      <w:r>
        <w:t>To efficiently virtualize resources, the OS typically implements a variety of mechanisms and policies. These can include scheduling algorithms to determine which processes should be given access to resources, resource allocation policies to determine how resources should be shared between processes, and system call interfaces to allow processes to request access to resources in a controlled way.</w:t>
      </w:r>
    </w:p>
    <w:p w:rsidR="00553163" w:rsidRDefault="00553163" w:rsidP="00553163">
      <w:pPr>
        <w:jc w:val="both"/>
      </w:pPr>
      <w:r>
        <w:t>Hardware support is often required for the OS to effectively virtualize resources. For example, the MMU on a CPU is used to support virtual memory, while some types of I/O devices may require specialized hardware support to allow multiple programs to access them concurrently.</w:t>
      </w:r>
    </w:p>
    <w:p w:rsidR="00553163" w:rsidRDefault="00553163" w:rsidP="00553163">
      <w:pPr>
        <w:jc w:val="both"/>
      </w:pPr>
    </w:p>
    <w:p w:rsidR="00553163" w:rsidRDefault="00553163" w:rsidP="00553163">
      <w:r>
        <w:br w:type="page"/>
      </w:r>
    </w:p>
    <w:p w:rsidR="00553163" w:rsidRDefault="00553163" w:rsidP="00C2063F">
      <w:pPr>
        <w:pStyle w:val="Heading1"/>
      </w:pPr>
      <w:bookmarkStart w:id="7" w:name="_Toc124237064"/>
      <w:r>
        <w:lastRenderedPageBreak/>
        <w:t>HOW TO BUILD CORRECT CONCURRENT PROGRAMS</w:t>
      </w:r>
      <w:bookmarkEnd w:id="7"/>
    </w:p>
    <w:p w:rsidR="00553163" w:rsidRDefault="00553163" w:rsidP="00553163">
      <w:pPr>
        <w:jc w:val="both"/>
      </w:pPr>
      <w:r>
        <w:t>When there are many concurrently executing threads within the same memory space, how can we build a correctly working program? What primitives are needed from the OS? What mechanisms should be provided by the hardware? How can we use them to solve the problems of concurrency?</w:t>
      </w:r>
    </w:p>
    <w:p w:rsidR="00553163" w:rsidRDefault="00553163" w:rsidP="00553163">
      <w:pPr>
        <w:jc w:val="both"/>
      </w:pPr>
      <w:r>
        <w:t>Concurrency in a program can be challenging to implement correctly because it can lead to race conditions, deadlocks, and other types of synchronization problems. To build a correctly working concurrent program, you will need to use synchronization primitives provided by the operating system (OS) and the hardware. These primitives can help you to coordinate the execution of threads, protect shared resources, and ensure that your program executes correctly in the presence of concurrency.</w:t>
      </w:r>
    </w:p>
    <w:p w:rsidR="00553163" w:rsidRDefault="00553163" w:rsidP="00553163">
      <w:pPr>
        <w:jc w:val="both"/>
      </w:pPr>
      <w:r>
        <w:t>Some common synchronization primitives provided by the OS include:</w:t>
      </w:r>
    </w:p>
    <w:p w:rsidR="00553163" w:rsidRDefault="00553163" w:rsidP="00273BD6">
      <w:pPr>
        <w:pStyle w:val="ListParagraph"/>
        <w:numPr>
          <w:ilvl w:val="0"/>
          <w:numId w:val="3"/>
        </w:numPr>
        <w:jc w:val="both"/>
      </w:pPr>
      <w:r>
        <w:t>Mutexes: Mutual exclusion locks that can be used to protect shared resources from concurrent access.</w:t>
      </w:r>
    </w:p>
    <w:p w:rsidR="00553163" w:rsidRDefault="00553163" w:rsidP="00273BD6">
      <w:pPr>
        <w:pStyle w:val="ListParagraph"/>
        <w:numPr>
          <w:ilvl w:val="0"/>
          <w:numId w:val="3"/>
        </w:numPr>
        <w:jc w:val="both"/>
      </w:pPr>
      <w:r>
        <w:t>Semaphores: A synchronization object that controls access by multiple threads to a common resource in a parallel programming environment.</w:t>
      </w:r>
    </w:p>
    <w:p w:rsidR="00553163" w:rsidRDefault="00553163" w:rsidP="00273BD6">
      <w:pPr>
        <w:pStyle w:val="ListParagraph"/>
        <w:numPr>
          <w:ilvl w:val="0"/>
          <w:numId w:val="3"/>
        </w:numPr>
        <w:jc w:val="both"/>
      </w:pPr>
      <w:r>
        <w:t>Monitors: A synchronization construct that allows threads to have both mutual exclusion and the ability to wait for a certain condition to be true.</w:t>
      </w:r>
    </w:p>
    <w:p w:rsidR="00553163" w:rsidRDefault="00553163" w:rsidP="00273BD6">
      <w:pPr>
        <w:pStyle w:val="ListParagraph"/>
        <w:numPr>
          <w:ilvl w:val="0"/>
          <w:numId w:val="3"/>
        </w:numPr>
        <w:jc w:val="both"/>
      </w:pPr>
      <w:r>
        <w:t>Condition variables: A synchronization object that allows a thread to wait for a particular condition to be true, while allowing other threads to execute.</w:t>
      </w:r>
    </w:p>
    <w:p w:rsidR="00553163" w:rsidRDefault="00553163" w:rsidP="00553163">
      <w:pPr>
        <w:jc w:val="both"/>
      </w:pPr>
      <w:r>
        <w:t>Hardware-based synchronization primitives can include:</w:t>
      </w:r>
    </w:p>
    <w:p w:rsidR="00553163" w:rsidRDefault="00553163" w:rsidP="00273BD6">
      <w:pPr>
        <w:pStyle w:val="ListParagraph"/>
        <w:numPr>
          <w:ilvl w:val="0"/>
          <w:numId w:val="4"/>
        </w:numPr>
        <w:jc w:val="both"/>
      </w:pPr>
      <w:r>
        <w:t>Atomic instructions: Instructions that can be executed concurrently but will always complete as a single unit of work, without interference from other threads.</w:t>
      </w:r>
    </w:p>
    <w:p w:rsidR="00553163" w:rsidRDefault="00553163" w:rsidP="00273BD6">
      <w:pPr>
        <w:pStyle w:val="ListParagraph"/>
        <w:numPr>
          <w:ilvl w:val="0"/>
          <w:numId w:val="4"/>
        </w:numPr>
        <w:jc w:val="both"/>
      </w:pPr>
      <w:r>
        <w:t>Memory barriers: Special instructions that can be used to ensure that certain memory operations happen in a specific order.</w:t>
      </w:r>
    </w:p>
    <w:p w:rsidR="00553163" w:rsidRDefault="00553163" w:rsidP="00553163">
      <w:pPr>
        <w:jc w:val="both"/>
      </w:pPr>
      <w:r>
        <w:t>By using these primitives correctly, you can build concurrent programs that execute correctly, even in the presence of race conditions and other synchronization problems. It is important to carefully design your program to avoid common pitfalls such as deadlocks and race conditions, and to thoroughly test your program to ensure that it behaves correctly in the presence of concurrency.</w:t>
      </w:r>
    </w:p>
    <w:p w:rsidR="00553163" w:rsidRDefault="00553163" w:rsidP="00553163">
      <w:pPr>
        <w:jc w:val="both"/>
      </w:pPr>
    </w:p>
    <w:p w:rsidR="00553163" w:rsidRDefault="00553163" w:rsidP="00553163">
      <w:r>
        <w:br w:type="page"/>
      </w:r>
    </w:p>
    <w:p w:rsidR="00553163" w:rsidRDefault="00553163" w:rsidP="00C2063F">
      <w:pPr>
        <w:pStyle w:val="Heading1"/>
      </w:pPr>
      <w:bookmarkStart w:id="8" w:name="_Toc124237065"/>
      <w:r>
        <w:lastRenderedPageBreak/>
        <w:t>HOW TO STORE DATA PERSISTENTLY</w:t>
      </w:r>
      <w:bookmarkEnd w:id="8"/>
    </w:p>
    <w:p w:rsidR="00553163" w:rsidRDefault="00553163" w:rsidP="00553163">
      <w:pPr>
        <w:jc w:val="both"/>
      </w:pPr>
      <w:r>
        <w:t>The file system is the part of the OS in charge of managing persistent data. What techniques are needed to do so correctly? What mechanisms and policies are required to do so with high performance? How is reliability achieved, in the face of failures in hardware and software?</w:t>
      </w:r>
    </w:p>
    <w:p w:rsidR="00553163" w:rsidRDefault="00553163" w:rsidP="00553163">
      <w:pPr>
        <w:jc w:val="both"/>
      </w:pPr>
      <w:r>
        <w:t>The file system is responsible for managing persistent data on a computer, and it is a critical part of the operating system (OS). To do so correctly, the file system must use a variety of techniques to ensure the integrity and consistency of the data it stores.</w:t>
      </w:r>
    </w:p>
    <w:p w:rsidR="00553163" w:rsidRDefault="00553163" w:rsidP="00553163">
      <w:pPr>
        <w:jc w:val="both"/>
      </w:pPr>
      <w:r>
        <w:t>One important technique used by file systems is the use of a journal, or log, to track changes made to the file system. The journal records each change as it happens, and if a failure occurs, the file system can use the journal to restore the file system to a consistent state. This helps to ensure the reliability of the file system in the face of hardware and software failures.</w:t>
      </w:r>
    </w:p>
    <w:p w:rsidR="00553163" w:rsidRDefault="00553163" w:rsidP="00553163">
      <w:pPr>
        <w:jc w:val="both"/>
      </w:pPr>
      <w:r>
        <w:t>Other techniques that may be used by the file system to manage data correctly include:</w:t>
      </w:r>
    </w:p>
    <w:p w:rsidR="00553163" w:rsidRDefault="00553163" w:rsidP="00273BD6">
      <w:pPr>
        <w:pStyle w:val="ListParagraph"/>
        <w:numPr>
          <w:ilvl w:val="0"/>
          <w:numId w:val="5"/>
        </w:numPr>
        <w:jc w:val="both"/>
      </w:pPr>
      <w:r>
        <w:t>Error checking and correction: To detect and correct errors in the data being stored.</w:t>
      </w:r>
    </w:p>
    <w:p w:rsidR="00553163" w:rsidRDefault="00553163" w:rsidP="00273BD6">
      <w:pPr>
        <w:pStyle w:val="ListParagraph"/>
        <w:numPr>
          <w:ilvl w:val="0"/>
          <w:numId w:val="5"/>
        </w:numPr>
        <w:jc w:val="both"/>
      </w:pPr>
      <w:r>
        <w:t>Data compression: To reduce the amount of storage space needed for a given amount of data.</w:t>
      </w:r>
    </w:p>
    <w:p w:rsidR="00553163" w:rsidRDefault="00553163" w:rsidP="00273BD6">
      <w:pPr>
        <w:pStyle w:val="ListParagraph"/>
        <w:numPr>
          <w:ilvl w:val="0"/>
          <w:numId w:val="5"/>
        </w:numPr>
        <w:jc w:val="both"/>
      </w:pPr>
      <w:r>
        <w:t>Encryption: To protect data from unauthorized access.</w:t>
      </w:r>
    </w:p>
    <w:p w:rsidR="00553163" w:rsidRDefault="00553163" w:rsidP="00553163">
      <w:pPr>
        <w:jc w:val="both"/>
      </w:pPr>
      <w:r>
        <w:t>To achieve high performance, the file system must use a variety of mechanisms and policies. These can include:</w:t>
      </w:r>
    </w:p>
    <w:p w:rsidR="00553163" w:rsidRDefault="00553163" w:rsidP="00273BD6">
      <w:pPr>
        <w:pStyle w:val="ListParagraph"/>
        <w:numPr>
          <w:ilvl w:val="0"/>
          <w:numId w:val="6"/>
        </w:numPr>
        <w:jc w:val="both"/>
      </w:pPr>
      <w:r>
        <w:t>Caching: To reduce the number of disk accesses needed to read and write data.</w:t>
      </w:r>
    </w:p>
    <w:p w:rsidR="00553163" w:rsidRDefault="00553163" w:rsidP="00273BD6">
      <w:pPr>
        <w:pStyle w:val="ListParagraph"/>
        <w:numPr>
          <w:ilvl w:val="0"/>
          <w:numId w:val="6"/>
        </w:numPr>
        <w:jc w:val="both"/>
      </w:pPr>
      <w:r>
        <w:t>Prefetching: To anticipate and pre-load data that is likely to be needed in the near future.</w:t>
      </w:r>
    </w:p>
    <w:p w:rsidR="00553163" w:rsidRDefault="00553163" w:rsidP="00273BD6">
      <w:pPr>
        <w:pStyle w:val="ListParagraph"/>
        <w:numPr>
          <w:ilvl w:val="0"/>
          <w:numId w:val="6"/>
        </w:numPr>
        <w:jc w:val="both"/>
      </w:pPr>
      <w:r>
        <w:t>Disk scheduling algorithms: To determine the order in which disk accesses should be made to optimize performance.</w:t>
      </w:r>
    </w:p>
    <w:p w:rsidR="00553163" w:rsidRDefault="00553163" w:rsidP="00273BD6">
      <w:pPr>
        <w:pStyle w:val="ListParagraph"/>
        <w:numPr>
          <w:ilvl w:val="0"/>
          <w:numId w:val="6"/>
        </w:numPr>
        <w:jc w:val="both"/>
      </w:pPr>
      <w:r>
        <w:t>File placement policies: To determine where on the disk to store different types of files to optimize performance.</w:t>
      </w:r>
    </w:p>
    <w:p w:rsidR="00553163" w:rsidRDefault="00553163" w:rsidP="00553163">
      <w:pPr>
        <w:jc w:val="both"/>
      </w:pPr>
      <w:r>
        <w:t>To ensure the reliability of the file system, the OS may also implement mechanisms such as redundant array of independent disks (RAID) to protect against disk failures, and backup and restore systems to allow the file system to be recovered in the event of data loss.</w:t>
      </w:r>
    </w:p>
    <w:p w:rsidR="00553163" w:rsidRDefault="00553163" w:rsidP="00553163">
      <w:pPr>
        <w:jc w:val="both"/>
      </w:pPr>
    </w:p>
    <w:p w:rsidR="00553163" w:rsidRDefault="00553163" w:rsidP="00553163">
      <w:r>
        <w:br w:type="page"/>
      </w:r>
    </w:p>
    <w:p w:rsidR="00553163" w:rsidRDefault="00553163" w:rsidP="00C2063F">
      <w:pPr>
        <w:pStyle w:val="Heading1"/>
      </w:pPr>
      <w:bookmarkStart w:id="9" w:name="_Toc124237066"/>
      <w:r>
        <w:lastRenderedPageBreak/>
        <w:t>HOW TO PROVIDE THE ILLUSION OF MANY CPUS?</w:t>
      </w:r>
      <w:bookmarkEnd w:id="9"/>
    </w:p>
    <w:p w:rsidR="00553163" w:rsidRDefault="00553163" w:rsidP="00553163">
      <w:pPr>
        <w:jc w:val="both"/>
      </w:pPr>
      <w:r>
        <w:t>Although there are only a few physical CPUs available, how can the OS provide the illusion of a nearly-endless supply of said CPUs?</w:t>
      </w:r>
    </w:p>
    <w:p w:rsidR="00553163" w:rsidRDefault="00553163" w:rsidP="00553163">
      <w:pPr>
        <w:jc w:val="both"/>
      </w:pPr>
      <w:r>
        <w:t>The operating system (OS) can provide the illusion of a nearly-endless supply of CPUs by using a technique called CPU scheduling, also known as multitasking. CPU scheduling allows the OS to divide the available CPU time among multiple processes, giving the appearance that each process has its own dedicated CPU.</w:t>
      </w:r>
    </w:p>
    <w:p w:rsidR="00553163" w:rsidRDefault="00553163" w:rsidP="00553163">
      <w:pPr>
        <w:jc w:val="both"/>
      </w:pPr>
      <w:r>
        <w:t>To implement CPU scheduling, the OS maintains a queue of processes that are ready to run. When a process becomes ready to run, it is added to the queue. The OS then uses a scheduling algorithm to determine which process should be allocated the CPU next. The scheduling algorithm takes into account a variety of factors, such as the priority of the process, the amount of CPU time it has already received, and the type of process (e.g. interactive vs. batch).</w:t>
      </w:r>
    </w:p>
    <w:p w:rsidR="00553163" w:rsidRDefault="00553163" w:rsidP="00553163">
      <w:pPr>
        <w:jc w:val="both"/>
      </w:pPr>
      <w:r>
        <w:t>Once the process has been selected by the scheduling algorithm, the OS allocates the CPU to that process and allows it to execute until it either completes or is blocked (e.g. waiting for I/O). When the process is no longer able to run, the OS removes it from the queue and selects the next process to run. This process repeats continuously, giving the illusion of a nearly-endless supply of CPUs.</w:t>
      </w:r>
    </w:p>
    <w:p w:rsidR="00553163" w:rsidRDefault="00553163" w:rsidP="00553163">
      <w:pPr>
        <w:jc w:val="both"/>
      </w:pPr>
      <w:r>
        <w:t>Hardware support is required for the OS to effectively implement CPU scheduling. Most modern CPUs include features such as hardware-supported preemptive multitasking, which allows the OS to interrupt and reschedule processes as needed.</w:t>
      </w:r>
    </w:p>
    <w:p w:rsidR="00553163" w:rsidRDefault="00553163" w:rsidP="00553163">
      <w:r>
        <w:br w:type="page"/>
      </w:r>
    </w:p>
    <w:p w:rsidR="00553163" w:rsidRDefault="00553163" w:rsidP="00C2063F">
      <w:pPr>
        <w:pStyle w:val="Heading1"/>
      </w:pPr>
      <w:bookmarkStart w:id="10" w:name="_Toc124237067"/>
      <w:r>
        <w:lastRenderedPageBreak/>
        <w:t>HOW TO CREATE AND CONTROL PROCESSES</w:t>
      </w:r>
      <w:bookmarkEnd w:id="10"/>
    </w:p>
    <w:p w:rsidR="00841FB9" w:rsidRDefault="00553163" w:rsidP="00553163">
      <w:pPr>
        <w:jc w:val="both"/>
      </w:pPr>
      <w:r>
        <w:t>What interfaces should the OS present for process creation and control? How should these interfaces be designed to enable powerful functionality, eas</w:t>
      </w:r>
      <w:r w:rsidR="00841FB9">
        <w:t>e of use, and high performance?</w:t>
      </w:r>
    </w:p>
    <w:p w:rsidR="00553163" w:rsidRDefault="00553163" w:rsidP="00553163">
      <w:pPr>
        <w:jc w:val="both"/>
      </w:pPr>
      <w:r>
        <w:t>The operating system (OS) should present a number of interfaces for process creation and control to allow programmers to create and manage processes in their programs. These interfaces should be designed to enable powerful functionality, ease of use, and high performance.</w:t>
      </w:r>
    </w:p>
    <w:p w:rsidR="00553163" w:rsidRDefault="00553163" w:rsidP="00553163">
      <w:pPr>
        <w:jc w:val="both"/>
      </w:pPr>
      <w:r>
        <w:t>Some common interfaces that the OS may provide for process creation and control include:</w:t>
      </w:r>
    </w:p>
    <w:p w:rsidR="00553163" w:rsidRDefault="00553163" w:rsidP="00273BD6">
      <w:pPr>
        <w:pStyle w:val="ListParagraph"/>
        <w:numPr>
          <w:ilvl w:val="0"/>
          <w:numId w:val="7"/>
        </w:numPr>
        <w:jc w:val="both"/>
      </w:pPr>
      <w:r>
        <w:t>fork(): A system call that creates a new process by making a copy of the calling process.</w:t>
      </w:r>
    </w:p>
    <w:p w:rsidR="00553163" w:rsidRDefault="00553163" w:rsidP="00273BD6">
      <w:pPr>
        <w:pStyle w:val="ListParagraph"/>
        <w:numPr>
          <w:ilvl w:val="0"/>
          <w:numId w:val="7"/>
        </w:numPr>
        <w:jc w:val="both"/>
      </w:pPr>
      <w:r>
        <w:t>exec(): A family of system calls that allows a process to replace its current code and data with a new program.</w:t>
      </w:r>
    </w:p>
    <w:p w:rsidR="00553163" w:rsidRDefault="00553163" w:rsidP="00273BD6">
      <w:pPr>
        <w:pStyle w:val="ListParagraph"/>
        <w:numPr>
          <w:ilvl w:val="0"/>
          <w:numId w:val="7"/>
        </w:numPr>
        <w:jc w:val="both"/>
      </w:pPr>
      <w:r>
        <w:t>wait(): A system call that allows a process to wait for one of its child processes to terminate.</w:t>
      </w:r>
    </w:p>
    <w:p w:rsidR="00553163" w:rsidRDefault="00553163" w:rsidP="00273BD6">
      <w:pPr>
        <w:pStyle w:val="ListParagraph"/>
        <w:numPr>
          <w:ilvl w:val="0"/>
          <w:numId w:val="7"/>
        </w:numPr>
        <w:jc w:val="both"/>
      </w:pPr>
      <w:r>
        <w:t>exit(): A system call that causes a process to terminate.</w:t>
      </w:r>
    </w:p>
    <w:p w:rsidR="00553163" w:rsidRDefault="00553163" w:rsidP="00553163">
      <w:pPr>
        <w:jc w:val="both"/>
      </w:pPr>
      <w:r>
        <w:t>To enable powerful functionality, these interfaces should allow a programmer to create and manage processes in a variety of ways. For example, the exec() family of system calls should allow a process to execute any program on the system, not just a limited set of programs.</w:t>
      </w:r>
    </w:p>
    <w:p w:rsidR="00553163" w:rsidRDefault="00553163" w:rsidP="00553163">
      <w:pPr>
        <w:jc w:val="both"/>
      </w:pPr>
      <w:r>
        <w:t>To ensure ease of use, these interfaces should be easy to use and understand, with clear documentation and well-defined behavior. They should also be consistent with other parts of the OS and with industry standards, to make it easier for programmers to learn and use them.</w:t>
      </w:r>
    </w:p>
    <w:p w:rsidR="00553163" w:rsidRDefault="00553163" w:rsidP="00553163">
      <w:pPr>
        <w:jc w:val="both"/>
      </w:pPr>
      <w:r>
        <w:t>To achieve high performance, these interfaces should be implemented efficiently, with low overhead and minimal impact on system performance. They should also be scalable, so that they can handle a large number of processes without degrading performance.</w:t>
      </w:r>
    </w:p>
    <w:p w:rsidR="00553163" w:rsidRDefault="00553163" w:rsidP="00553163">
      <w:pPr>
        <w:jc w:val="both"/>
      </w:pPr>
      <w:r>
        <w:t>It is also important for the OS to provide sufficient isolation between processes, to ensure that one process cannot interfere with the execution of another. This can be achieved through the use of memory protection, process isolation, and other techniques.</w:t>
      </w:r>
    </w:p>
    <w:p w:rsidR="00553163" w:rsidRDefault="00553163" w:rsidP="00553163">
      <w:r>
        <w:br w:type="page"/>
      </w:r>
    </w:p>
    <w:p w:rsidR="00553163" w:rsidRDefault="00553163" w:rsidP="00C2063F">
      <w:pPr>
        <w:pStyle w:val="Heading1"/>
      </w:pPr>
      <w:bookmarkStart w:id="11" w:name="_Toc124237068"/>
      <w:r>
        <w:lastRenderedPageBreak/>
        <w:t>HOW TO EFFICIENTLY VIRTUALIZE THE CPU WITH CONTROL</w:t>
      </w:r>
      <w:bookmarkEnd w:id="11"/>
    </w:p>
    <w:p w:rsidR="00553163" w:rsidRDefault="00553163" w:rsidP="00553163">
      <w:pPr>
        <w:jc w:val="both"/>
      </w:pPr>
      <w:r>
        <w:t>The OS must virtualize the CPU in an efficient manner while retaining control over the system. To do so, both hardware and operating-system support will be required. The OS will often use a judicious bit of hardware support in order to accomplish its work effectively.</w:t>
      </w:r>
    </w:p>
    <w:p w:rsidR="00553163" w:rsidRDefault="00841FB9" w:rsidP="00553163">
      <w:pPr>
        <w:jc w:val="both"/>
      </w:pPr>
      <w:r>
        <w:t>T</w:t>
      </w:r>
      <w:r w:rsidR="00553163">
        <w:t>he operating system (OS) must virtualize the CPU in an efficient manner in order to provide the illusion of multiple CPUs to processes and users. This requires both hardware and OS support.</w:t>
      </w:r>
    </w:p>
    <w:p w:rsidR="00553163" w:rsidRDefault="00553163" w:rsidP="00553163">
      <w:pPr>
        <w:jc w:val="both"/>
      </w:pPr>
      <w:r>
        <w:t>The hardware plays an important role in supporting CPU virtualization by providing features such as hardware-supported multitasking, which allows the OS to preemptively interrupt and reschedule processes as needed. The hardware may also include features such as a memory management unit (MMU) to support virtual memory, which allows the OS to create a virtual address space for each process.</w:t>
      </w:r>
    </w:p>
    <w:p w:rsidR="00553163" w:rsidRDefault="00553163" w:rsidP="00553163">
      <w:pPr>
        <w:jc w:val="both"/>
      </w:pPr>
      <w:r>
        <w:t>The OS also plays a key role in virtualizing the CPU by implementing a scheduling algorithm to determine which process should be allocated the CPU at any given time. The scheduling algorithm takes into account a variety of factors, such as the priority of the process, the amount of CPU time it has already received, and the type of process (e.g. interactive vs. batch).</w:t>
      </w:r>
    </w:p>
    <w:p w:rsidR="00553163" w:rsidRDefault="00553163" w:rsidP="00553163">
      <w:pPr>
        <w:jc w:val="both"/>
      </w:pPr>
      <w:r>
        <w:t>To effectively virtualize the CPU, the OS must also provide sufficient isolation between processes to ensure that one process cannot interfere with the execution of another. This can be achieved through the use of memory protection, process isolation, and other techniques.</w:t>
      </w:r>
    </w:p>
    <w:p w:rsidR="00553163" w:rsidRDefault="00553163" w:rsidP="00553163">
      <w:pPr>
        <w:jc w:val="both"/>
      </w:pPr>
      <w:r>
        <w:t>Overall, the combination of hardware and OS support is necessary to enable the efficient virtualization of the CPU, while still allowing the OS to retain control over the system.</w:t>
      </w:r>
    </w:p>
    <w:p w:rsidR="00553163" w:rsidRDefault="00553163" w:rsidP="00553163">
      <w:r>
        <w:br w:type="page"/>
      </w:r>
    </w:p>
    <w:p w:rsidR="00553163" w:rsidRDefault="00553163" w:rsidP="00C2063F">
      <w:pPr>
        <w:pStyle w:val="Heading1"/>
      </w:pPr>
      <w:bookmarkStart w:id="12" w:name="_Toc124237069"/>
      <w:r>
        <w:lastRenderedPageBreak/>
        <w:t>HOW TO PERFORM RESTRICTED OPERATIONS</w:t>
      </w:r>
      <w:bookmarkEnd w:id="12"/>
    </w:p>
    <w:p w:rsidR="00553163" w:rsidRDefault="00553163" w:rsidP="00553163">
      <w:pPr>
        <w:jc w:val="both"/>
      </w:pPr>
      <w:r>
        <w:t>A process must be able to perform I/O and some other restricted operations, but without giving the process complete control over the system. How can the OS and hardware work together to do so?</w:t>
      </w:r>
    </w:p>
    <w:p w:rsidR="00553163" w:rsidRDefault="00553163" w:rsidP="00553163">
      <w:pPr>
        <w:jc w:val="both"/>
      </w:pPr>
      <w:r>
        <w:t>To allow a process to perform I/O and other restricted operations without giving it complete control over the system, the operating system (OS) and hardware can work together to provide mechanisms for controlled access to these operations.</w:t>
      </w:r>
    </w:p>
    <w:p w:rsidR="00553163" w:rsidRDefault="00553163" w:rsidP="00553163">
      <w:pPr>
        <w:jc w:val="both"/>
      </w:pPr>
      <w:r>
        <w:t>One way this can be achieved is through the use of system calls. System calls are special functions that a process can use to request access to restricted operations or resources. The OS can then validate the request and grant or deny access as appropriate. This allows the OS to retain control over the system, while still allowing processes to perform necessary operations.</w:t>
      </w:r>
    </w:p>
    <w:p w:rsidR="00553163" w:rsidRDefault="00553163" w:rsidP="00553163">
      <w:pPr>
        <w:jc w:val="both"/>
      </w:pPr>
      <w:r>
        <w:t>Hardware support can also be used to help control access to restricted operations. For example, the hardware may include memory protection features such as a memory management unit (MMU) to prevent processes from accessing memory that they are not authorized to access. Similarly, hardware-based access controls can be used to restrict access to I/O devices and other resources.</w:t>
      </w:r>
    </w:p>
    <w:p w:rsidR="00553163" w:rsidRDefault="00553163" w:rsidP="00553163">
      <w:pPr>
        <w:jc w:val="both"/>
      </w:pPr>
      <w:r>
        <w:t>Overall, the combination of OS and hardware support is necessary to allow processes to perform restricted operations in a controlled way, while still maintaining the integrity and security of the system.</w:t>
      </w:r>
    </w:p>
    <w:p w:rsidR="00553163" w:rsidRDefault="00553163" w:rsidP="00553163">
      <w:r>
        <w:br w:type="page"/>
      </w:r>
    </w:p>
    <w:p w:rsidR="00553163" w:rsidRDefault="00553163" w:rsidP="00C2063F">
      <w:pPr>
        <w:pStyle w:val="Heading1"/>
      </w:pPr>
      <w:bookmarkStart w:id="13" w:name="_Toc124237070"/>
      <w:r w:rsidRPr="00F42289">
        <w:lastRenderedPageBreak/>
        <w:t>WHY SYSTEM CALLS LOOK LIKE PROCEDURE CALLS</w:t>
      </w:r>
      <w:bookmarkEnd w:id="13"/>
    </w:p>
    <w:p w:rsidR="00553163" w:rsidRDefault="00553163" w:rsidP="00553163">
      <w:pPr>
        <w:jc w:val="both"/>
      </w:pPr>
      <w:r>
        <w:t>System calls are designed to look like procedure calls so that they can be easily integrated into a programming language and used by programmers in a natural way. This makes it easier for programmers to use the functionality provided by the operating system (OS), as they do not have to learn a separate interface or use special commands to access OS functionality.</w:t>
      </w:r>
    </w:p>
    <w:p w:rsidR="00553163" w:rsidRDefault="00553163" w:rsidP="00553163">
      <w:pPr>
        <w:jc w:val="both"/>
      </w:pPr>
      <w:r>
        <w:t>System calls are implemented as procedures in the OS, and they are usually written in a low-level language such as C or assembly. When a program calls a system call, the OS intercepts the call and performs the requested operation.</w:t>
      </w:r>
    </w:p>
    <w:p w:rsidR="00553163" w:rsidRDefault="00553163" w:rsidP="00553163">
      <w:pPr>
        <w:jc w:val="both"/>
      </w:pPr>
      <w:r>
        <w:t>By making system calls look like procedure calls, the OS can provide a consistent and familiar interface for accessing its functionality. This makes it easier for programmers to use the OS and can improve the portability of programs, as they do not have to be rewritten to use different interfaces on different systems.</w:t>
      </w:r>
    </w:p>
    <w:p w:rsidR="00553163" w:rsidRDefault="00553163" w:rsidP="00553163">
      <w:pPr>
        <w:jc w:val="both"/>
      </w:pPr>
      <w:r>
        <w:t>A trap instruction, also known as a software interrupt or exception, is a type of instruction that causes the CPU to transfer control to a specific location in memory to execute a particular piece of code. Trap instructions are often used to invoke system calls or to handle exceptional conditions such as division by zero or invalid memory access.</w:t>
      </w:r>
    </w:p>
    <w:p w:rsidR="00553163" w:rsidRDefault="00553163" w:rsidP="00553163">
      <w:pPr>
        <w:jc w:val="both"/>
      </w:pPr>
      <w:r>
        <w:t>Trap instructions are typically implemented in hardware and are triggered by specific conditions or events. For example, a trap instruction may be triggered by an illegal instruction, an invalid memory access, or a divide-by-zero error. When a trap instruction is encountered, the CPU interrupts the current execution of the program and transfers control to a specific location in memory to execute a handler for the exception.</w:t>
      </w:r>
    </w:p>
    <w:p w:rsidR="00553163" w:rsidRDefault="00553163" w:rsidP="00553163">
      <w:pPr>
        <w:jc w:val="both"/>
      </w:pPr>
      <w:r>
        <w:t>Trap instructions can be used to implement system calls in an operating system (OS). When a program makes a system call, it can do so by executing a trap instruction that causes the CPU to transfer control to the OS to execute the requested system call. This allows the OS to retain control over the system and to provide a controlled interface for accessing its functionality.</w:t>
      </w:r>
    </w:p>
    <w:p w:rsidR="00553163" w:rsidRDefault="00553163" w:rsidP="00553163">
      <w:r>
        <w:br w:type="page"/>
      </w:r>
    </w:p>
    <w:p w:rsidR="00553163" w:rsidRDefault="00553163" w:rsidP="00C2063F">
      <w:pPr>
        <w:pStyle w:val="Heading1"/>
      </w:pPr>
      <w:bookmarkStart w:id="14" w:name="_Toc124237071"/>
      <w:r w:rsidRPr="0002312C">
        <w:lastRenderedPageBreak/>
        <w:t>BE WARY OF USER INPUTS IN SECURE SYSTEMS</w:t>
      </w:r>
      <w:bookmarkEnd w:id="14"/>
    </w:p>
    <w:p w:rsidR="00553163" w:rsidRDefault="00841FB9" w:rsidP="00553163">
      <w:pPr>
        <w:jc w:val="both"/>
      </w:pPr>
      <w:r>
        <w:t>T</w:t>
      </w:r>
      <w:r w:rsidR="00553163">
        <w:t>here are many other aspects to consider when implementing a secure operating system, beyond just protecting the OS during system calls. Handling arguments at the system call boundary is an important aspect of system call security, as the OS must ensure that arguments passed by the user are properly specified and do not compromise the security of the system.</w:t>
      </w:r>
    </w:p>
    <w:p w:rsidR="00553163" w:rsidRDefault="00553163" w:rsidP="00553163">
      <w:pPr>
        <w:jc w:val="both"/>
      </w:pPr>
      <w:r>
        <w:t>To do so, the OS can implement a variety of checks and safeguards to validate the arguments passed to system calls. For example, the OS can check the bounds of the arguments to ensure that they are within the expected range, and it can verify that pointers passed as arguments point to valid memory locations. The OS can also enforce access controls to ensure that a user has the necessary permissions to perform a given system call.</w:t>
      </w:r>
    </w:p>
    <w:p w:rsidR="00553163" w:rsidRDefault="00553163" w:rsidP="00553163">
      <w:pPr>
        <w:jc w:val="both"/>
      </w:pPr>
      <w:r>
        <w:t>In addition to these checks, the OS can also use techniques such as type safety and sandboxing to further restrict the actions that a user can perform through system calls. This can help to prevent malicious users from compromising the system or accessing sensitive information.</w:t>
      </w:r>
    </w:p>
    <w:p w:rsidR="00553163" w:rsidRDefault="00553163" w:rsidP="00553163">
      <w:pPr>
        <w:jc w:val="both"/>
      </w:pPr>
      <w:r>
        <w:t>Overall, it is important for the OS to carefully validate and sanitize arguments passed to system calls in order to maintain the security and integrity of the system.</w:t>
      </w:r>
    </w:p>
    <w:p w:rsidR="00553163" w:rsidRDefault="00553163" w:rsidP="00553163">
      <w:r>
        <w:br w:type="page"/>
      </w:r>
    </w:p>
    <w:p w:rsidR="00553163" w:rsidRDefault="00553163" w:rsidP="00C2063F">
      <w:pPr>
        <w:pStyle w:val="Heading1"/>
      </w:pPr>
      <w:bookmarkStart w:id="15" w:name="_Toc124237072"/>
      <w:r>
        <w:lastRenderedPageBreak/>
        <w:t>HOW TO REGAIN CONTROL OF THE CPU</w:t>
      </w:r>
      <w:bookmarkEnd w:id="15"/>
    </w:p>
    <w:p w:rsidR="00841FB9" w:rsidRDefault="00553163" w:rsidP="00553163">
      <w:pPr>
        <w:jc w:val="both"/>
      </w:pPr>
      <w:r>
        <w:t>How can the operating system regain control of the CPU so that i</w:t>
      </w:r>
      <w:r w:rsidR="00841FB9">
        <w:t>t can switch between processes?</w:t>
      </w:r>
    </w:p>
    <w:p w:rsidR="00553163" w:rsidRDefault="00553163" w:rsidP="00553163">
      <w:pPr>
        <w:jc w:val="both"/>
      </w:pPr>
      <w:r>
        <w:t>The operating system (OS) can regain control of the CPU in order to switch between processes by using a technique called preemption. Preemption is the act of interrupting and suspending the execution of a process in order to allow another process to run.</w:t>
      </w:r>
    </w:p>
    <w:p w:rsidR="00553163" w:rsidRDefault="00553163" w:rsidP="00553163">
      <w:pPr>
        <w:jc w:val="both"/>
      </w:pPr>
      <w:r>
        <w:t>There are a few different ways that the OS can implement preemption:</w:t>
      </w:r>
    </w:p>
    <w:p w:rsidR="00553163" w:rsidRDefault="00553163" w:rsidP="00273BD6">
      <w:pPr>
        <w:pStyle w:val="ListParagraph"/>
        <w:numPr>
          <w:ilvl w:val="0"/>
          <w:numId w:val="8"/>
        </w:numPr>
        <w:jc w:val="both"/>
      </w:pPr>
      <w:r>
        <w:t>Hardware-supported preemption: Most modern CPUs include hardware support for preemption, which allows the OS to interrupt and reschedule processes as needed. The OS can use this hardware support to regain control of the CPU and switch between processes.</w:t>
      </w:r>
    </w:p>
    <w:p w:rsidR="00553163" w:rsidRDefault="00553163" w:rsidP="00273BD6">
      <w:pPr>
        <w:pStyle w:val="ListParagraph"/>
        <w:numPr>
          <w:ilvl w:val="0"/>
          <w:numId w:val="8"/>
        </w:numPr>
        <w:jc w:val="both"/>
      </w:pPr>
      <w:r>
        <w:t>Timer-based preemption: The OS can use a timer to periodically interrupt the execution of a process and switch to another process. This allows the OS to ensure that each process gets a fair share of the CPU.</w:t>
      </w:r>
    </w:p>
    <w:p w:rsidR="00553163" w:rsidRDefault="00553163" w:rsidP="00273BD6">
      <w:pPr>
        <w:pStyle w:val="ListParagraph"/>
        <w:numPr>
          <w:ilvl w:val="0"/>
          <w:numId w:val="8"/>
        </w:numPr>
        <w:jc w:val="both"/>
      </w:pPr>
      <w:r>
        <w:t>Priority-based preemption: The OS can use the priority of processes to determine which process should be preempted. For example, if a high-priority process becomes ready to run, the OS may preempt a lower-priority process to allow the high-priority process to run.</w:t>
      </w:r>
    </w:p>
    <w:p w:rsidR="00553163" w:rsidRDefault="00553163" w:rsidP="00553163">
      <w:pPr>
        <w:jc w:val="both"/>
      </w:pPr>
      <w:r>
        <w:t>By using preemption, the OS can regain control of the CPU and switch between processes as needed, allowing it to effectively manage the execution of multiple processes on a single CPU.</w:t>
      </w:r>
    </w:p>
    <w:p w:rsidR="00553163" w:rsidRDefault="00553163" w:rsidP="00553163">
      <w:pPr>
        <w:jc w:val="both"/>
      </w:pPr>
    </w:p>
    <w:p w:rsidR="00553163" w:rsidRDefault="00553163" w:rsidP="00553163">
      <w:r>
        <w:br w:type="page"/>
      </w:r>
    </w:p>
    <w:p w:rsidR="00553163" w:rsidRDefault="00553163" w:rsidP="00C2063F">
      <w:pPr>
        <w:pStyle w:val="Heading1"/>
      </w:pPr>
      <w:bookmarkStart w:id="16" w:name="_Toc124237073"/>
      <w:r>
        <w:lastRenderedPageBreak/>
        <w:t>HOW TO GAIN CONTROL WITHOUT COOPERATION</w:t>
      </w:r>
      <w:bookmarkEnd w:id="16"/>
    </w:p>
    <w:p w:rsidR="00553163" w:rsidRDefault="00553163" w:rsidP="00553163">
      <w:pPr>
        <w:jc w:val="both"/>
      </w:pPr>
      <w:r>
        <w:t>How can the OS gain control of the CPU even if processes are not being cooperative? What can the OS do to ensure a rogue process does not take over the machine?</w:t>
      </w:r>
    </w:p>
    <w:p w:rsidR="00553163" w:rsidRDefault="00553163" w:rsidP="00553163">
      <w:pPr>
        <w:jc w:val="both"/>
      </w:pPr>
      <w:r>
        <w:t>If processes are not being cooperative and are not voluntarily relinquishing control of the CPU, the operating system (OS) may need to use more forceful measures to regain control of the CPU. One way the OS can do this is by using a technique called forced preemption.</w:t>
      </w:r>
    </w:p>
    <w:p w:rsidR="00553163" w:rsidRDefault="00553163" w:rsidP="00553163">
      <w:pPr>
        <w:jc w:val="both"/>
      </w:pPr>
      <w:r>
        <w:t>Forced preemption is the act of interrupting the execution of a process and suspending it, even if the process is not cooperating. This can be done in a variety of ways, depending on the hardware and OS in use. Some examples include:</w:t>
      </w:r>
    </w:p>
    <w:p w:rsidR="00553163" w:rsidRDefault="00553163" w:rsidP="00273BD6">
      <w:pPr>
        <w:pStyle w:val="ListParagraph"/>
        <w:numPr>
          <w:ilvl w:val="0"/>
          <w:numId w:val="9"/>
        </w:numPr>
        <w:jc w:val="both"/>
      </w:pPr>
      <w:r>
        <w:t>Hardware-supported preemption: Most modern CPUs include hardware support for preemption, which allows the OS to interrupt and reschedule processes as needed. The OS can use this hardware support to forcibly preempt a process that is not cooperating.</w:t>
      </w:r>
    </w:p>
    <w:p w:rsidR="00553163" w:rsidRDefault="00553163" w:rsidP="00273BD6">
      <w:pPr>
        <w:pStyle w:val="ListParagraph"/>
        <w:numPr>
          <w:ilvl w:val="0"/>
          <w:numId w:val="9"/>
        </w:numPr>
        <w:jc w:val="both"/>
      </w:pPr>
      <w:r>
        <w:t>Non-maskable interrupts: Non-maskable interrupts (NMIs) are special types of interrupts that cannot be ignored by the CPU. The OS can use NMIs to forcibly preempt a process that is not cooperating.</w:t>
      </w:r>
    </w:p>
    <w:p w:rsidR="00553163" w:rsidRDefault="00553163" w:rsidP="00273BD6">
      <w:pPr>
        <w:pStyle w:val="ListParagraph"/>
        <w:numPr>
          <w:ilvl w:val="0"/>
          <w:numId w:val="9"/>
        </w:numPr>
        <w:jc w:val="both"/>
      </w:pPr>
      <w:r>
        <w:t>Kill signals: The OS can send a kill signal to a process to forcibly terminate it. This can be used to preempt a rogue process that is not cooperating.</w:t>
      </w:r>
    </w:p>
    <w:p w:rsidR="00553163" w:rsidRDefault="00553163" w:rsidP="00553163">
      <w:pPr>
        <w:jc w:val="both"/>
      </w:pPr>
      <w:r>
        <w:t>To ensure that a rogue process does not take over the machine, the OS can also implement security measures such as access controls and privilege levels to limit the actions that a process can perform. This can help to prevent malicious processes from compromising the system or accessing sensitive information.</w:t>
      </w:r>
    </w:p>
    <w:p w:rsidR="00553163" w:rsidRDefault="00553163" w:rsidP="00553163">
      <w:pPr>
        <w:jc w:val="both"/>
      </w:pPr>
      <w:r>
        <w:t>Overall, the OS can use a combination of hardware support, forced preemption, and security measures to regain control of the CPU and ensure that rogue processes do not take over the machine.</w:t>
      </w:r>
    </w:p>
    <w:p w:rsidR="00553163" w:rsidRDefault="00553163" w:rsidP="00553163">
      <w:r>
        <w:br w:type="page"/>
      </w:r>
    </w:p>
    <w:p w:rsidR="00553163" w:rsidRDefault="00553163" w:rsidP="00C2063F">
      <w:pPr>
        <w:pStyle w:val="Heading1"/>
      </w:pPr>
      <w:bookmarkStart w:id="17" w:name="_Toc124237074"/>
      <w:r w:rsidRPr="00E563C2">
        <w:lastRenderedPageBreak/>
        <w:t>DEALING WITH APPLICATION MISBEHAVIOR</w:t>
      </w:r>
      <w:bookmarkEnd w:id="17"/>
    </w:p>
    <w:p w:rsidR="00553163" w:rsidRDefault="00553163" w:rsidP="00553163">
      <w:pPr>
        <w:jc w:val="both"/>
      </w:pPr>
      <w:r>
        <w:t>When an operating system (OS) encounters a misbehaving process that is attempting to do something it shouldn't, such as accessing illegal memory or executing illegal instructions, the OS has a few options for handling the situation. One option is to terminate the offending process, as you mentioned. This can be a effective way to stop the process from causing further harm, but it does not address the root cause of the problem and may not be the most appropriate solution in all cases.</w:t>
      </w:r>
    </w:p>
    <w:p w:rsidR="00553163" w:rsidRDefault="00553163" w:rsidP="00553163">
      <w:pPr>
        <w:jc w:val="both"/>
      </w:pPr>
      <w:r>
        <w:t>Other options the OS may consider include:</w:t>
      </w:r>
    </w:p>
    <w:p w:rsidR="00553163" w:rsidRDefault="00553163" w:rsidP="00553163">
      <w:pPr>
        <w:jc w:val="both"/>
      </w:pPr>
      <w:r>
        <w:t>Killing the offending process and creating a new instance of the process: This can be useful if the process is critical to the operation of the system and cannot simply be terminated. By creating a new instance of the process, the OS can continue to provide the necessary functionality while addressing the misbehaving behavior of the original process.</w:t>
      </w:r>
    </w:p>
    <w:p w:rsidR="00553163" w:rsidRDefault="00553163" w:rsidP="00553163">
      <w:pPr>
        <w:jc w:val="both"/>
      </w:pPr>
      <w:r>
        <w:t xml:space="preserve">Restarting the system: </w:t>
      </w:r>
      <w:r w:rsidRPr="00E563C2">
        <w:t>In severe cases, the operating system (OS) may need to restart the system in order to restore it to a stable state. This can be useful if the misbehaving process has caused widespread damage to the system or if the OS is unable to recover from the problem. Restarting the system can allow the OS to start fresh and potentially resolve any issues that were causing the misbehaving behavior. However, restarting the system can also be disruptive, as it requires all processes to be terminated and can result in the loss of any unsaved work. As such, it should generally be used as a last resort when other options are not feasible.</w:t>
      </w:r>
    </w:p>
    <w:p w:rsidR="00553163" w:rsidRDefault="00553163" w:rsidP="00553163">
      <w:pPr>
        <w:jc w:val="both"/>
      </w:pPr>
      <w:r w:rsidRPr="00E563C2">
        <w:t>Isolating the offending process:</w:t>
      </w:r>
      <w:r>
        <w:t xml:space="preserve"> To contain the damage caused by a misbehaving process, the operating system (OS) can use techniques such as sandboxing or containers to isolate the offending process from the rest of the system. Sandboxing involves running the process in a restricted environment that limits its access to system resources and prevents it from interacting with other processes or the underlying operating system. Containers are a more advanced form of isolation that allow the OS to run multiple isolated processes on the same system, each with its own virtualized operating environment. Isolating the offending process can help to prevent it from causing further harm to the system, while still allowing it to execute and perform its intended functions. This can be a useful alternative to simply terminating the process, as it allows the OS to continue providing the necessary functionality while addressing the misbehaving behavior of the process.</w:t>
      </w:r>
    </w:p>
    <w:p w:rsidR="00553163" w:rsidRDefault="00553163" w:rsidP="00553163">
      <w:r>
        <w:br w:type="page"/>
      </w:r>
    </w:p>
    <w:p w:rsidR="00553163" w:rsidRDefault="00553163" w:rsidP="00C2063F">
      <w:pPr>
        <w:pStyle w:val="Heading1"/>
      </w:pPr>
      <w:bookmarkStart w:id="18" w:name="_Toc124237075"/>
      <w:r w:rsidRPr="00E54E82">
        <w:lastRenderedPageBreak/>
        <w:t>HOW LONG CONTEXT SWITCHES TAKE</w:t>
      </w:r>
      <w:bookmarkEnd w:id="18"/>
    </w:p>
    <w:p w:rsidR="00553163" w:rsidRDefault="00553163" w:rsidP="00553163">
      <w:pPr>
        <w:jc w:val="both"/>
      </w:pPr>
      <w:r>
        <w:t>The amount of time that a context switch takes can vary depending on a number of factors, including the hardware and operating system (OS) being used, the complexity of the processes involved, and the amount of state that needs to be saved and restored during the context switch.</w:t>
      </w:r>
    </w:p>
    <w:p w:rsidR="00553163" w:rsidRDefault="00553163" w:rsidP="00553163">
      <w:pPr>
        <w:jc w:val="both"/>
      </w:pPr>
      <w:r>
        <w:t>In general, context switches are relatively fast operations that take a few microseconds to a few milliseconds to complete. However, in some cases, context switches can take longer, especially if there is a large amount of state to be saved and restored or if the process being switched out is doing a lot of I/O or has a lot of dirty pages in its address space.</w:t>
      </w:r>
    </w:p>
    <w:p w:rsidR="00553163" w:rsidRDefault="00553163" w:rsidP="00553163">
      <w:pPr>
        <w:jc w:val="both"/>
      </w:pPr>
      <w:r>
        <w:t>To minimize the impact of context switches on system performance, the OS can use a variety of techniques, such as intelligent scheduling and preemption, to minimize the number of context switches that are required. The hardware can also play a role in reducing the time required for context switches, by providing features such as hardware-supported multitasking and fast context switch support.</w:t>
      </w:r>
    </w:p>
    <w:p w:rsidR="00553163" w:rsidRDefault="00553163" w:rsidP="00553163">
      <w:r>
        <w:br w:type="page"/>
      </w:r>
    </w:p>
    <w:p w:rsidR="00553163" w:rsidRDefault="00553163" w:rsidP="00C2063F">
      <w:pPr>
        <w:pStyle w:val="Heading1"/>
      </w:pPr>
      <w:bookmarkStart w:id="19" w:name="_Toc124237076"/>
      <w:r>
        <w:lastRenderedPageBreak/>
        <w:t>HOW TO DEVELOP SCHEDULING POLICY</w:t>
      </w:r>
      <w:bookmarkEnd w:id="19"/>
    </w:p>
    <w:p w:rsidR="00553163" w:rsidRDefault="00553163" w:rsidP="00553163">
      <w:pPr>
        <w:jc w:val="both"/>
      </w:pPr>
      <w:r>
        <w:t>How should we develop a basic framework for thinking about scheduling policies? What are the key assumptions? What metrics are important? What basic approaches have been used in the earliest of computer systems?</w:t>
      </w:r>
    </w:p>
    <w:p w:rsidR="00553163" w:rsidRDefault="00553163" w:rsidP="00553163">
      <w:pPr>
        <w:jc w:val="both"/>
      </w:pPr>
      <w:r>
        <w:t>A basic framework for thinking about scheduling policies can be developed by considering the following factors:</w:t>
      </w:r>
    </w:p>
    <w:p w:rsidR="00553163" w:rsidRDefault="00553163" w:rsidP="00553163">
      <w:pPr>
        <w:jc w:val="both"/>
      </w:pPr>
      <w:r>
        <w:t>Key assumptions: It is important to identify the key assumptions that will guide the development of the scheduling policy. For example, the policy may be designed to optimize for throughput, response time, or some other metric. It is also important to consider the constraints of the system, such as the number of CPUs and the available resources.</w:t>
      </w:r>
    </w:p>
    <w:p w:rsidR="00553163" w:rsidRDefault="00553163" w:rsidP="00553163">
      <w:pPr>
        <w:jc w:val="both"/>
      </w:pPr>
      <w:r>
        <w:t>Metrics: The metrics that are used to evaluate the performance of the scheduling policy are an important factor to consider. Some common metrics include throughput, response time, fairness, and resource utilization.</w:t>
      </w:r>
    </w:p>
    <w:p w:rsidR="00553163" w:rsidRDefault="00553163" w:rsidP="00553163">
      <w:pPr>
        <w:jc w:val="both"/>
      </w:pPr>
      <w:r>
        <w:t>Basic approaches: There are a variety of basic approaches that have been used in scheduling policies for computer systems. These include first-come, first-served (FCFS), shortest job first (SJF), and round-robin (RR). Each of these approaches has its own strengths and weaknesses, and the appropriate approach will depend on the specific needs of the system.</w:t>
      </w:r>
    </w:p>
    <w:p w:rsidR="00553163" w:rsidRDefault="00553163" w:rsidP="00553163">
      <w:pPr>
        <w:jc w:val="both"/>
      </w:pPr>
      <w:r>
        <w:t>Overall, it is important to carefully consider the key assumptions, metrics, and basic approaches when developing a scheduling policy for a computer system. This will help to ensure that the policy is well-suited to the needs of the system and will allow the system to operate efficiently and effectively.</w:t>
      </w:r>
    </w:p>
    <w:p w:rsidR="00553163" w:rsidRDefault="00553163" w:rsidP="00553163">
      <w:r>
        <w:br w:type="page"/>
      </w:r>
    </w:p>
    <w:p w:rsidR="00553163" w:rsidRDefault="00553163" w:rsidP="00C2063F">
      <w:pPr>
        <w:pStyle w:val="Heading1"/>
      </w:pPr>
      <w:bookmarkStart w:id="20" w:name="_Toc124237077"/>
      <w:r>
        <w:lastRenderedPageBreak/>
        <w:t>HOW TO SCHEDULE WITHOUT PERFECT KNOWLEDGE?</w:t>
      </w:r>
      <w:bookmarkEnd w:id="20"/>
    </w:p>
    <w:p w:rsidR="00553163" w:rsidRDefault="00553163" w:rsidP="00553163">
      <w:pPr>
        <w:jc w:val="both"/>
      </w:pPr>
      <w:r>
        <w:t xml:space="preserve">How can we design a scheduler that both minimizes response time for interactive jobs while also minimizing turnaround time without a </w:t>
      </w:r>
      <w:r w:rsidR="00841FB9">
        <w:t>priori knowledge of job length?</w:t>
      </w:r>
    </w:p>
    <w:p w:rsidR="00553163" w:rsidRDefault="00553163" w:rsidP="00553163">
      <w:pPr>
        <w:jc w:val="both"/>
      </w:pPr>
      <w:r>
        <w:t>One approach to designing a scheduler that minimizes response time for interactive jobs while also minimizing turnaround time without a priori knowledge of job length is to use a priority-based scheduling algorithm.</w:t>
      </w:r>
    </w:p>
    <w:p w:rsidR="00553163" w:rsidRDefault="00553163" w:rsidP="00553163">
      <w:pPr>
        <w:jc w:val="both"/>
      </w:pPr>
      <w:r>
        <w:t>In a priority-based scheduling algorithm, each job is assigned a priority based on its importance or urgency. Jobs with higher priorities are given preference over lower-priority jobs and are executed first. This can help to minimize response time for interactive jobs, as they are typically given higher priorities to ensure that they receive timely service.</w:t>
      </w:r>
    </w:p>
    <w:p w:rsidR="00553163" w:rsidRDefault="00553163" w:rsidP="00553163">
      <w:pPr>
        <w:jc w:val="both"/>
      </w:pPr>
      <w:r>
        <w:t>To minimize turnaround time without a priori knowledge of job length, the scheduler can use a dynamic priority assignment algorithm. This type of algorithm adjusts the priorities of jobs based on their recent CPU usage and other factors, such as the age of the job or the amount of time it has spent waiting in the queue. This can help to ensure that jobs that have been waiting for a long time are given higher priorities and are executed more quickly, reducing turnaround time.</w:t>
      </w:r>
    </w:p>
    <w:p w:rsidR="00553163" w:rsidRDefault="00553163" w:rsidP="00553163">
      <w:pPr>
        <w:jc w:val="both"/>
      </w:pPr>
      <w:r>
        <w:t>Overall, a priority-based scheduling algorithm with dynamic priority assignment can be an effective way to design a scheduler that minimizes response time for interactive jobs while also minimizing turnaround time without a priori knowledge of job length.</w:t>
      </w:r>
    </w:p>
    <w:p w:rsidR="00553163" w:rsidRDefault="00553163" w:rsidP="00553163">
      <w:r>
        <w:br w:type="page"/>
      </w:r>
    </w:p>
    <w:p w:rsidR="00553163" w:rsidRDefault="00553163" w:rsidP="00C2063F">
      <w:pPr>
        <w:pStyle w:val="Heading1"/>
      </w:pPr>
      <w:bookmarkStart w:id="21" w:name="_Toc124237078"/>
      <w:r w:rsidRPr="00AA499C">
        <w:lastRenderedPageBreak/>
        <w:t>LEARN FROM HISTORY</w:t>
      </w:r>
      <w:bookmarkEnd w:id="21"/>
    </w:p>
    <w:p w:rsidR="00553163" w:rsidRDefault="00841FB9" w:rsidP="00553163">
      <w:pPr>
        <w:jc w:val="both"/>
      </w:pPr>
      <w:r>
        <w:t>M</w:t>
      </w:r>
      <w:r w:rsidR="00553163">
        <w:t>ulti-level feedback queue (MLFQ) is an example of a system that uses past behavior to predict future behavior. In an MLFQ scheduler, each job is assigned to a queue based on its priority, and jobs in higher-priority queues are given preference over lower-priority queues. The priority of a job can be adjusted based on its past behavior, such as its CPU usage and response time. This allows the scheduler to learn from the past behavior of a job and predict how it will behave in the future, allowing it to make more informed decisions about which jobs to execute first.</w:t>
      </w:r>
    </w:p>
    <w:p w:rsidR="00553163" w:rsidRDefault="00553163" w:rsidP="00553163">
      <w:pPr>
        <w:jc w:val="both"/>
      </w:pPr>
      <w:r>
        <w:t>However, as you mentioned, it is important to be careful with such techniques, as they can easily be wrong and lead to suboptimal decision making. This can happen if the assumptions on which the predictions are based are not accurate or if the behavior of a job changes significantly over time. To mitigate this risk, it is important to carefully design the prediction algorithm and to monitor the performance of the system to ensure that it is making good decisions.</w:t>
      </w:r>
    </w:p>
    <w:p w:rsidR="00553163" w:rsidRDefault="00553163" w:rsidP="00553163">
      <w:pPr>
        <w:jc w:val="both"/>
      </w:pPr>
      <w:r>
        <w:t>Overall, the use of past behavior to predict future behavior can be a powerful technique for operating systems and other systems, but it is important to use it carefully and to monitor the performance of the system to ensure that it is making good decisions.</w:t>
      </w:r>
    </w:p>
    <w:p w:rsidR="00553163" w:rsidRDefault="00553163" w:rsidP="00553163">
      <w:r>
        <w:br w:type="page"/>
      </w:r>
    </w:p>
    <w:p w:rsidR="00553163" w:rsidRDefault="00553163" w:rsidP="00C2063F">
      <w:pPr>
        <w:pStyle w:val="Heading1"/>
      </w:pPr>
      <w:bookmarkStart w:id="22" w:name="_Toc124237079"/>
      <w:r>
        <w:lastRenderedPageBreak/>
        <w:t>HOW TO SHARE THE CPU PROPORTIONALLY</w:t>
      </w:r>
      <w:bookmarkEnd w:id="22"/>
    </w:p>
    <w:p w:rsidR="00553163" w:rsidRDefault="00553163" w:rsidP="00553163">
      <w:pPr>
        <w:jc w:val="both"/>
      </w:pPr>
      <w:r>
        <w:t>How can we design a scheduler to share the CPU in a proportional manner? What are the key mechanisms for do</w:t>
      </w:r>
      <w:r w:rsidR="00841FB9">
        <w:t>ing so? How effective are they?</w:t>
      </w:r>
    </w:p>
    <w:p w:rsidR="00553163" w:rsidRDefault="00553163" w:rsidP="00553163">
      <w:pPr>
        <w:jc w:val="both"/>
      </w:pPr>
      <w:r>
        <w:t>One way to design a scheduler to share the CPU in a proportional manner is to use a proportional share scheduling algorithm. In a proportional share scheduling algorithm, each process is assigned a share of the CPU based on its relative importance or priority. The scheduler then allocates the CPU to each process in proportion to its assigned share.</w:t>
      </w:r>
    </w:p>
    <w:p w:rsidR="00553163" w:rsidRDefault="00553163" w:rsidP="00553163">
      <w:pPr>
        <w:jc w:val="both"/>
      </w:pPr>
      <w:r>
        <w:t>There are a few key mechanisms that can be used to implement proportional share scheduling:</w:t>
      </w:r>
    </w:p>
    <w:p w:rsidR="00553163" w:rsidRDefault="00553163" w:rsidP="00273BD6">
      <w:pPr>
        <w:pStyle w:val="ListParagraph"/>
        <w:numPr>
          <w:ilvl w:val="0"/>
          <w:numId w:val="10"/>
        </w:numPr>
        <w:jc w:val="both"/>
      </w:pPr>
      <w:r>
        <w:t>Weighted round-robin: In this approach, each process is assigned a weight that reflects its relative importance or priority. The scheduler then allocates the CPU to each process in proportion to its weight, using a round-robin algorithm to rotate between processes.</w:t>
      </w:r>
    </w:p>
    <w:p w:rsidR="00553163" w:rsidRDefault="00553163" w:rsidP="00273BD6">
      <w:pPr>
        <w:pStyle w:val="ListParagraph"/>
        <w:numPr>
          <w:ilvl w:val="0"/>
          <w:numId w:val="10"/>
        </w:numPr>
        <w:jc w:val="both"/>
      </w:pPr>
      <w:r>
        <w:t>Dynamic time slicing: In this approach, the scheduler allocates a certain amount of CPU time to each process based on its assigned share. The scheduler then uses a timer to interrupt the execution of each process and switch to the next process when its allocated time has been used up.</w:t>
      </w:r>
    </w:p>
    <w:p w:rsidR="00553163" w:rsidRDefault="00553163" w:rsidP="00273BD6">
      <w:pPr>
        <w:pStyle w:val="ListParagraph"/>
        <w:numPr>
          <w:ilvl w:val="0"/>
          <w:numId w:val="10"/>
        </w:numPr>
        <w:jc w:val="both"/>
      </w:pPr>
      <w:r>
        <w:t>Budgeting: In this approach, the scheduler assigns each process a budget of CPU time that it is allowed to use before being preempted. The scheduler then allocates the CPU to each process in proportion to its budget, using preemption to enforce the budget limits.</w:t>
      </w:r>
    </w:p>
    <w:p w:rsidR="00553163" w:rsidRDefault="00553163" w:rsidP="00553163">
      <w:pPr>
        <w:jc w:val="both"/>
      </w:pPr>
      <w:r>
        <w:t>Overall, these mechanisms can be effective in helping to share the CPU in a proportional manner. However, their effectiveness can depend on the specific needs of the system and the characteristics of the processes being scheduled. It is important to carefully consider the trade-offs and choose the appropriate mechanism for the given system.</w:t>
      </w:r>
    </w:p>
    <w:p w:rsidR="00553163" w:rsidRDefault="00553163" w:rsidP="00553163">
      <w:r>
        <w:br w:type="page"/>
      </w:r>
    </w:p>
    <w:p w:rsidR="00553163" w:rsidRDefault="00553163" w:rsidP="00C2063F">
      <w:pPr>
        <w:pStyle w:val="Heading1"/>
      </w:pPr>
      <w:bookmarkStart w:id="23" w:name="_Toc124237080"/>
      <w:r w:rsidRPr="006E79BB">
        <w:lastRenderedPageBreak/>
        <w:t>USE EFFICIENT DATA STRUCTURES WHEN APPROPRIATE</w:t>
      </w:r>
      <w:bookmarkEnd w:id="23"/>
    </w:p>
    <w:p w:rsidR="00553163" w:rsidRDefault="00553163" w:rsidP="00553163">
      <w:pPr>
        <w:jc w:val="both"/>
      </w:pPr>
      <w:r>
        <w:t>Using efficient data structures can help to improve the performance of a system by reducing the amount of time and resources required to store and access data. There are a wide variety of data structures available, each with its own strengths and weaknesses, and the appropriate data structure to use will depend on the specific needs of the system.</w:t>
      </w:r>
    </w:p>
    <w:p w:rsidR="00553163" w:rsidRDefault="00553163" w:rsidP="00553163">
      <w:pPr>
        <w:jc w:val="both"/>
      </w:pPr>
      <w:r>
        <w:t>Some examples of efficient data structures that may be appropriate to use in certain situations include:</w:t>
      </w:r>
    </w:p>
    <w:p w:rsidR="00553163" w:rsidRDefault="00553163" w:rsidP="00273BD6">
      <w:pPr>
        <w:pStyle w:val="ListParagraph"/>
        <w:numPr>
          <w:ilvl w:val="0"/>
          <w:numId w:val="11"/>
        </w:numPr>
        <w:jc w:val="both"/>
      </w:pPr>
      <w:r>
        <w:t>Arrays: Arrays are a simple data structure that allows for fast access to elements using their indices. They are well-suited for situations where the data is a fixed size and the order of the elements is not important.</w:t>
      </w:r>
    </w:p>
    <w:p w:rsidR="00553163" w:rsidRDefault="00553163" w:rsidP="00273BD6">
      <w:pPr>
        <w:pStyle w:val="ListParagraph"/>
        <w:numPr>
          <w:ilvl w:val="0"/>
          <w:numId w:val="11"/>
        </w:numPr>
        <w:jc w:val="both"/>
      </w:pPr>
      <w:r>
        <w:t>Linked lists: Linked lists are a data structure that allows for the insertion and deletion of elements at any position in the list. They are well-suited for situations where the data is not a fixed size and the order of the elements is important.</w:t>
      </w:r>
    </w:p>
    <w:p w:rsidR="00553163" w:rsidRDefault="00553163" w:rsidP="00273BD6">
      <w:pPr>
        <w:pStyle w:val="ListParagraph"/>
        <w:numPr>
          <w:ilvl w:val="0"/>
          <w:numId w:val="11"/>
        </w:numPr>
        <w:jc w:val="both"/>
      </w:pPr>
      <w:r>
        <w:t>Hash tables: Hash tables are a data structure that allows for fast lookup of elements using a hash function. They are well-suited for situations where the data is large and the order of the elements is not important.</w:t>
      </w:r>
    </w:p>
    <w:p w:rsidR="00553163" w:rsidRDefault="00553163" w:rsidP="00273BD6">
      <w:pPr>
        <w:pStyle w:val="ListParagraph"/>
        <w:numPr>
          <w:ilvl w:val="0"/>
          <w:numId w:val="11"/>
        </w:numPr>
        <w:jc w:val="both"/>
      </w:pPr>
      <w:r>
        <w:t>Trees: Trees are a data structure that allows for fast insertion, deletion, and search of elements. They are well-suited for situations where the data is large and the order of the elements is important.</w:t>
      </w:r>
    </w:p>
    <w:p w:rsidR="00553163" w:rsidRDefault="00553163" w:rsidP="00553163">
      <w:pPr>
        <w:jc w:val="both"/>
      </w:pPr>
      <w:r>
        <w:t>Overall, it is important to choose the appropriate data structure for the given situation in order to maximize efficiency and performance.</w:t>
      </w:r>
    </w:p>
    <w:p w:rsidR="00553163" w:rsidRDefault="00553163" w:rsidP="00553163">
      <w:r>
        <w:br w:type="page"/>
      </w:r>
    </w:p>
    <w:p w:rsidR="00553163" w:rsidRDefault="00553163" w:rsidP="00C2063F">
      <w:pPr>
        <w:pStyle w:val="Heading1"/>
      </w:pPr>
      <w:bookmarkStart w:id="24" w:name="_Toc124237081"/>
      <w:r>
        <w:lastRenderedPageBreak/>
        <w:t>HOW TO SCHEDULE JOBS ON MULTIPLE CPUS</w:t>
      </w:r>
      <w:bookmarkEnd w:id="24"/>
    </w:p>
    <w:p w:rsidR="00553163" w:rsidRDefault="00553163" w:rsidP="00553163">
      <w:pPr>
        <w:jc w:val="both"/>
      </w:pPr>
      <w:r>
        <w:t>How should the OS schedule jobs on multiple CPUs? What new problems arise? Do the same old techniques work, or are new ideas required?</w:t>
      </w:r>
    </w:p>
    <w:p w:rsidR="00553163" w:rsidRDefault="00553163" w:rsidP="00553163">
      <w:pPr>
        <w:jc w:val="both"/>
      </w:pPr>
      <w:r>
        <w:t>When scheduling jobs on multiple CPUs, the operating system (OS) has several options for allocating tasks to the available CPUs. Some common approaches include:</w:t>
      </w:r>
    </w:p>
    <w:p w:rsidR="00553163" w:rsidRDefault="00553163" w:rsidP="00273BD6">
      <w:pPr>
        <w:pStyle w:val="ListParagraph"/>
        <w:numPr>
          <w:ilvl w:val="0"/>
          <w:numId w:val="12"/>
        </w:numPr>
        <w:jc w:val="both"/>
      </w:pPr>
      <w:r>
        <w:t>Load balancing: In this approach, the OS tries to distribute the load evenly across all available CPUs in order to optimize resource utilization and prevent any one CPU from becoming overloaded.</w:t>
      </w:r>
    </w:p>
    <w:p w:rsidR="00553163" w:rsidRDefault="00553163" w:rsidP="00273BD6">
      <w:pPr>
        <w:pStyle w:val="ListParagraph"/>
        <w:numPr>
          <w:ilvl w:val="0"/>
          <w:numId w:val="12"/>
        </w:numPr>
        <w:jc w:val="both"/>
      </w:pPr>
      <w:r>
        <w:t>CPU affinity: In this approach, the OS assigns tasks to specific CPUs based on the characteristics of the tasks and the CPUs. For example, the OS may assign CPU-intensive tasks to CPUs with higher clock speeds or assign tasks with large memory footprints to CPUs with more memory.</w:t>
      </w:r>
    </w:p>
    <w:p w:rsidR="00553163" w:rsidRDefault="00553163" w:rsidP="00273BD6">
      <w:pPr>
        <w:pStyle w:val="ListParagraph"/>
        <w:numPr>
          <w:ilvl w:val="0"/>
          <w:numId w:val="12"/>
        </w:numPr>
        <w:jc w:val="both"/>
      </w:pPr>
      <w:r>
        <w:t>Resource allocation: In this approach, the OS assigns tasks to CPUs based on the resources that the tasks require. For example, if a task requires a lot of memory, the OS may assign it to a CPU with more memory in order to reduce the risk of thrashing.</w:t>
      </w:r>
    </w:p>
    <w:p w:rsidR="00553163" w:rsidRDefault="00553163" w:rsidP="00553163">
      <w:pPr>
        <w:jc w:val="both"/>
      </w:pPr>
      <w:r>
        <w:t>New problems can arise when scheduling jobs on multiple CPUs, such as the need to coordinate access to shared resources and the need to handle contention for resources. These problems can be addressed using techniques such as lock-based synchronization or lockless synchronization.</w:t>
      </w:r>
    </w:p>
    <w:p w:rsidR="00553163" w:rsidRDefault="00553163" w:rsidP="00553163">
      <w:pPr>
        <w:jc w:val="both"/>
      </w:pPr>
      <w:r>
        <w:t>Overall, the same scheduling techniques that are used for single-CPU systems can still be effective for scheduling jobs on multiple CPUs, but new ideas and techniques may also be required to address the additional challenges that arise. It is important to carefully consider the specific needs of the system and choose the appropriate scheduling approach to ensure efficient and effective resource utilization.</w:t>
      </w:r>
    </w:p>
    <w:p w:rsidR="00553163" w:rsidRDefault="00553163" w:rsidP="00553163">
      <w:pPr>
        <w:jc w:val="both"/>
      </w:pPr>
    </w:p>
    <w:p w:rsidR="00553163" w:rsidRDefault="00553163" w:rsidP="00553163">
      <w:r>
        <w:br w:type="page"/>
      </w:r>
    </w:p>
    <w:p w:rsidR="00553163" w:rsidRDefault="00553163" w:rsidP="00C2063F">
      <w:pPr>
        <w:pStyle w:val="Heading1"/>
      </w:pPr>
      <w:bookmarkStart w:id="25" w:name="_Toc124237082"/>
      <w:r>
        <w:lastRenderedPageBreak/>
        <w:t>HOW TO DEAL WITH LOAD IMBALANCE</w:t>
      </w:r>
      <w:bookmarkEnd w:id="25"/>
    </w:p>
    <w:p w:rsidR="00553163" w:rsidRDefault="00553163" w:rsidP="00553163">
      <w:pPr>
        <w:jc w:val="both"/>
      </w:pPr>
      <w:r>
        <w:t>How should a multi-queue multiprocessor scheduler handle load imbalance, so as to better achieve its desired scheduling goals?</w:t>
      </w:r>
      <w:r>
        <w:cr/>
        <w:t>There are several approaches that a multi-queue multiprocessor scheduler can take to handle load imbalance in order to better achieve its desired scheduling goals:</w:t>
      </w:r>
    </w:p>
    <w:p w:rsidR="00553163" w:rsidRDefault="00553163" w:rsidP="00273BD6">
      <w:pPr>
        <w:pStyle w:val="ListParagraph"/>
        <w:numPr>
          <w:ilvl w:val="0"/>
          <w:numId w:val="13"/>
        </w:numPr>
        <w:jc w:val="both"/>
      </w:pPr>
      <w:r>
        <w:t>Dynamic queue assignment: In this approach, the scheduler monitors the load on each CPU and adjusts the assignment of tasks to queues accordingly. If a CPU becomes overloaded, the scheduler can move tasks from that CPU's queue to another CPU's queue in order to balance the load.</w:t>
      </w:r>
    </w:p>
    <w:p w:rsidR="00553163" w:rsidRDefault="00553163" w:rsidP="00273BD6">
      <w:pPr>
        <w:pStyle w:val="ListParagraph"/>
        <w:numPr>
          <w:ilvl w:val="0"/>
          <w:numId w:val="13"/>
        </w:numPr>
        <w:jc w:val="both"/>
      </w:pPr>
      <w:r>
        <w:t>Work stealing: In this approach, the scheduler allows idle CPUs to "steal" work from the queues of other CPUs that are busy. This can help to balance the load across the CPUs and ensure that all available resources are being utilized effectively.</w:t>
      </w:r>
    </w:p>
    <w:p w:rsidR="00553163" w:rsidRDefault="00553163" w:rsidP="00273BD6">
      <w:pPr>
        <w:pStyle w:val="ListParagraph"/>
        <w:numPr>
          <w:ilvl w:val="0"/>
          <w:numId w:val="13"/>
        </w:numPr>
        <w:jc w:val="both"/>
      </w:pPr>
      <w:r>
        <w:t>Load balancing policies: The scheduler can use load balancing policies to determine how to distribute tasks across the CPUs. For example, it can use a policy that tries to balance the load based on the number of tasks in each queue, or it can use a policy that tries to balance the load based on the CPU utilization of each CPU.</w:t>
      </w:r>
    </w:p>
    <w:p w:rsidR="00553163" w:rsidRDefault="00553163" w:rsidP="00553163">
      <w:pPr>
        <w:jc w:val="both"/>
      </w:pPr>
      <w:r>
        <w:t>Overall, these approaches can help a multi-queue multiprocessor scheduler to better achieve its desired scheduling goals by reducing load imbalance and ensuring that all available resources are being used effectively.</w:t>
      </w:r>
    </w:p>
    <w:p w:rsidR="00553163" w:rsidRDefault="00553163" w:rsidP="00553163">
      <w:r>
        <w:br w:type="page"/>
      </w:r>
    </w:p>
    <w:p w:rsidR="00553163" w:rsidRDefault="00553163" w:rsidP="00C2063F">
      <w:pPr>
        <w:pStyle w:val="Heading1"/>
      </w:pPr>
      <w:bookmarkStart w:id="26" w:name="_Toc124237083"/>
      <w:r>
        <w:lastRenderedPageBreak/>
        <w:t>HOW TO VIRTUALIZE MEMORY</w:t>
      </w:r>
      <w:bookmarkEnd w:id="26"/>
    </w:p>
    <w:p w:rsidR="00841FB9" w:rsidRDefault="00553163" w:rsidP="00553163">
      <w:pPr>
        <w:jc w:val="both"/>
      </w:pPr>
      <w:r>
        <w:t>How can the OS build this abstraction of a private, potentially large address space for multiple running processes (all sharing memory) on to</w:t>
      </w:r>
      <w:r w:rsidR="00841FB9">
        <w:t>p of a single, physical memory?</w:t>
      </w:r>
    </w:p>
    <w:p w:rsidR="00553163" w:rsidRDefault="00553163" w:rsidP="00553163">
      <w:pPr>
        <w:jc w:val="both"/>
      </w:pPr>
      <w:r>
        <w:t>The operating system (OS) can build an abstraction of a private, potentially large address space for multiple running processes on top of a single, physical memory using the technique of virtual memory.</w:t>
      </w:r>
    </w:p>
    <w:p w:rsidR="00553163" w:rsidRDefault="00553163" w:rsidP="00553163">
      <w:pPr>
        <w:jc w:val="both"/>
      </w:pPr>
      <w:r>
        <w:t>Virtual memory is a mechanism that allows the OS to address more memory than is physically available in the system by temporarily transferring data from the main memory to a secondary storage device, such as a hard disk. When a process attempts to access memory that is not currently available in the main memory, the OS uses the virtual memory system to swap the data in and out of the main memory as needed. This allows the process to access a large address space, even if the physical memory is limited.</w:t>
      </w:r>
    </w:p>
    <w:p w:rsidR="00553163" w:rsidRDefault="00553163" w:rsidP="00553163">
      <w:pPr>
        <w:jc w:val="both"/>
      </w:pPr>
      <w:r>
        <w:t>To implement virtual memory, the OS uses a memory management unit (MMU) in the hardware to map virtual addresses to physical addresses. The MMU translates the virtual addresses used by the processes into physical addresses that correspond to the locations in the main memory or the secondary storage device. This allows the OS to provide each process with its own private, potentially large address space, even though all the processes are sharing the same physical memory.</w:t>
      </w:r>
    </w:p>
    <w:p w:rsidR="00553163" w:rsidRDefault="00553163" w:rsidP="00553163">
      <w:pPr>
        <w:jc w:val="both"/>
      </w:pPr>
      <w:r>
        <w:t>Overall, virtual memory is a powerful technique that allows the OS to build an abstraction of a private, potentially large address space for multiple running processes on top of a single, physical memory.</w:t>
      </w:r>
    </w:p>
    <w:p w:rsidR="00553163" w:rsidRDefault="00553163" w:rsidP="00553163">
      <w:r>
        <w:br w:type="page"/>
      </w:r>
    </w:p>
    <w:p w:rsidR="00553163" w:rsidRDefault="00553163" w:rsidP="00C2063F">
      <w:pPr>
        <w:pStyle w:val="Heading1"/>
      </w:pPr>
      <w:bookmarkStart w:id="27" w:name="_Toc124237084"/>
      <w:r w:rsidRPr="00284C6B">
        <w:lastRenderedPageBreak/>
        <w:t>THE PRINCIPLE OF ISOLATION</w:t>
      </w:r>
      <w:bookmarkEnd w:id="27"/>
    </w:p>
    <w:p w:rsidR="00553163" w:rsidRDefault="00553163" w:rsidP="00553163">
      <w:pPr>
        <w:jc w:val="both"/>
      </w:pPr>
      <w:r>
        <w:t>isolation is a key principle in building reliable systems, and it is a principle that is often used by operating systems to improve the reliability of the system. By isolating processes from one another, the OS can prevent one process from affecting the operation of another process or the underlying OS. This can help to reduce the risk of failures and can improve the overall reliability of the system.</w:t>
      </w:r>
    </w:p>
    <w:p w:rsidR="00553163" w:rsidRDefault="00553163" w:rsidP="00553163">
      <w:pPr>
        <w:jc w:val="both"/>
      </w:pPr>
      <w:r>
        <w:t>Memory isolation is a technique that can be used to further ensure that running programs cannot affect the operation of the underlying OS. By providing each process with its own private memory space and using hardware protection mechanisms to enforce the isolation, the OS can prevent processes from accessing or modifying memory that they are not authorized to access. This can help to prevent one process from interfering with the operation of another process or the OS.</w:t>
      </w:r>
    </w:p>
    <w:p w:rsidR="00553163" w:rsidRDefault="00553163" w:rsidP="00553163">
      <w:pPr>
        <w:jc w:val="both"/>
      </w:pPr>
      <w:r>
        <w:t>Microkernels are a type of OS design that takes the principle of isolation even further by walling off pieces of the OS from other pieces of the OS. In a microkernel design, the OS is divided into a small core kernel and a set of user-level servers that run in their own separate address spaces. This can provide greater isolation between different parts of the OS and can help to improve the reliability of the system by reducing the risk of failures propagating from one part of the system to another.</w:t>
      </w:r>
    </w:p>
    <w:p w:rsidR="00553163" w:rsidRDefault="00553163" w:rsidP="00553163">
      <w:r>
        <w:br w:type="page"/>
      </w:r>
    </w:p>
    <w:p w:rsidR="00553163" w:rsidRDefault="00553163" w:rsidP="00C2063F">
      <w:pPr>
        <w:pStyle w:val="Heading1"/>
      </w:pPr>
      <w:bookmarkStart w:id="28" w:name="_Toc124237085"/>
      <w:r>
        <w:lastRenderedPageBreak/>
        <w:t>HOW TO ALLOCATE AND MANAGE MEMORY</w:t>
      </w:r>
      <w:bookmarkEnd w:id="28"/>
    </w:p>
    <w:p w:rsidR="00553163" w:rsidRDefault="00553163" w:rsidP="00553163">
      <w:pPr>
        <w:jc w:val="both"/>
      </w:pPr>
      <w:r>
        <w:t>In UNIX/C programs, understanding how to allocate and manage memory is critical in building robust and reliable software. What interfaces are commonly used? What mistakes should be avoided?</w:t>
      </w:r>
    </w:p>
    <w:p w:rsidR="00553163" w:rsidRDefault="00553163" w:rsidP="00553163">
      <w:pPr>
        <w:jc w:val="both"/>
      </w:pPr>
      <w:r>
        <w:t>In UNIX/C programs, the malloc() and free() functions are commonly used to allocate and manage memory. The malloc() function is used to allocate a block of memory of a specified size, and the free() function is used to deallocate a block of memory that was previously allocated with malloc().</w:t>
      </w:r>
    </w:p>
    <w:p w:rsidR="00553163" w:rsidRDefault="00553163" w:rsidP="00553163">
      <w:pPr>
        <w:jc w:val="both"/>
      </w:pPr>
      <w:r>
        <w:t>There are a few common mistakes that should be avoided when using these functions:</w:t>
      </w:r>
    </w:p>
    <w:p w:rsidR="00553163" w:rsidRDefault="00553163" w:rsidP="00273BD6">
      <w:pPr>
        <w:pStyle w:val="ListParagraph"/>
        <w:numPr>
          <w:ilvl w:val="0"/>
          <w:numId w:val="14"/>
        </w:numPr>
        <w:jc w:val="both"/>
      </w:pPr>
      <w:r>
        <w:t>Memory leaks: A memory leak occurs when a program allocates memory with malloc() but fails to deallocate it with free(). This can lead to a depletion of available memory over time, which can cause the program to crash or behave unpredictably.</w:t>
      </w:r>
    </w:p>
    <w:p w:rsidR="00553163" w:rsidRDefault="00553163" w:rsidP="00273BD6">
      <w:pPr>
        <w:pStyle w:val="ListParagraph"/>
        <w:numPr>
          <w:ilvl w:val="0"/>
          <w:numId w:val="14"/>
        </w:numPr>
        <w:jc w:val="both"/>
      </w:pPr>
      <w:r>
        <w:t>Dangling pointers: A dangling pointer is a pointer that refers to a block of memory that has been deallocated with free(), but the pointer itself has not been set to NULL or otherwise invalidated. Dereferencing a dangling pointer can lead to unpredictable behavior, including segmentation faults.</w:t>
      </w:r>
    </w:p>
    <w:p w:rsidR="00553163" w:rsidRDefault="00553163" w:rsidP="00273BD6">
      <w:pPr>
        <w:pStyle w:val="ListParagraph"/>
        <w:numPr>
          <w:ilvl w:val="0"/>
          <w:numId w:val="14"/>
        </w:numPr>
        <w:jc w:val="both"/>
      </w:pPr>
      <w:r>
        <w:t>Buffer overflows: A buffer overflow occurs when a program writes data beyond the bounds of a buffer, which can lead to a corruption of memory and potentially allow an attacker to inject malicious code into the program.</w:t>
      </w:r>
    </w:p>
    <w:p w:rsidR="00553163" w:rsidRDefault="00553163" w:rsidP="00553163">
      <w:pPr>
        <w:jc w:val="both"/>
      </w:pPr>
      <w:r>
        <w:t>To avoid these mistakes, it is important to carefully manage memory allocation and deallocation, and to use appropriate safeguards to prevent buffer overflows. It is also a good idea to use memory debugging tools, such as valgrind, to detect and fix memory-related issues.</w:t>
      </w:r>
    </w:p>
    <w:p w:rsidR="00553163" w:rsidRDefault="00553163" w:rsidP="00553163">
      <w:r>
        <w:br w:type="page"/>
      </w:r>
    </w:p>
    <w:p w:rsidR="00553163" w:rsidRDefault="00553163" w:rsidP="00C2063F">
      <w:pPr>
        <w:pStyle w:val="Heading1"/>
      </w:pPr>
      <w:bookmarkStart w:id="29" w:name="_Toc124237086"/>
      <w:r w:rsidRPr="00224DCA">
        <w:lastRenderedPageBreak/>
        <w:t>WHY NO MEMORY IS LEAKED ONCE YOUR PROCESS EXITS</w:t>
      </w:r>
      <w:bookmarkEnd w:id="29"/>
    </w:p>
    <w:p w:rsidR="00553163" w:rsidRDefault="00553163" w:rsidP="00553163">
      <w:pPr>
        <w:jc w:val="both"/>
      </w:pPr>
      <w:r>
        <w:t>When you write a short-lived program and allocate space using malloc(), it is generally a good idea to deallocate the memory with free() before the program exits, even if the program is short-lived and the memory will not be "lost" in any real sense. This is because failing to deallocate memory can lead to resource leaks, which can cause problems over time if the program is run repeatedly or if multiple programs are running concurrently and allocating large amounts of memory without deallocating it.</w:t>
      </w:r>
    </w:p>
    <w:p w:rsidR="00553163" w:rsidRDefault="00553163" w:rsidP="00553163">
      <w:pPr>
        <w:jc w:val="both"/>
      </w:pPr>
      <w:r>
        <w:t>However, you are correct that there are really two levels of memory management in the system: the memory management within the program and the memory management at the operating system level. When a program calls malloc() to allocate memory, the memory is actually being allocated by the operating system and managed by the program. When the program calls free() to deallocate the memory, it is actually returning the memory back to the operating system for reuse.</w:t>
      </w:r>
    </w:p>
    <w:p w:rsidR="00553163" w:rsidRDefault="00553163" w:rsidP="00553163">
      <w:pPr>
        <w:jc w:val="both"/>
      </w:pPr>
      <w:r>
        <w:t>Overall, it is generally a good practice to deallocate memory when it is no longer needed, even if the program is short-lived and the memory will not be "lost" in any real sense, in order to prevent resource leaks and ensure that the system is running efficiently.</w:t>
      </w:r>
    </w:p>
    <w:p w:rsidR="00553163" w:rsidRDefault="00553163" w:rsidP="00553163">
      <w:r>
        <w:br w:type="page"/>
      </w:r>
    </w:p>
    <w:p w:rsidR="00553163" w:rsidRDefault="00553163" w:rsidP="00C2063F">
      <w:pPr>
        <w:pStyle w:val="Heading1"/>
      </w:pPr>
      <w:bookmarkStart w:id="30" w:name="_Toc124237087"/>
      <w:r>
        <w:lastRenderedPageBreak/>
        <w:t>HOW TO EFFICIENTLY AND FLEXIBLY VIRTUALIZE MEMORY</w:t>
      </w:r>
      <w:bookmarkEnd w:id="30"/>
    </w:p>
    <w:p w:rsidR="00553163" w:rsidRDefault="00553163" w:rsidP="00553163">
      <w:pPr>
        <w:jc w:val="both"/>
      </w:pPr>
      <w:r>
        <w:t>How can we build an efficient virtualization of memory? How do we provide the flexibility needed by applications? How do we maintain control over which memory locations an application can access, and thus ensure that application memory accesses are properly restricted? How do</w:t>
      </w:r>
      <w:r w:rsidR="00841FB9">
        <w:t xml:space="preserve"> we do all of this efficiently?</w:t>
      </w:r>
    </w:p>
    <w:p w:rsidR="00553163" w:rsidRDefault="00553163" w:rsidP="00553163">
      <w:pPr>
        <w:jc w:val="both"/>
      </w:pPr>
      <w:r>
        <w:t>There are several approaches to building an efficient virtualization of memory:</w:t>
      </w:r>
    </w:p>
    <w:p w:rsidR="00553163" w:rsidRDefault="00553163" w:rsidP="00273BD6">
      <w:pPr>
        <w:pStyle w:val="ListParagraph"/>
        <w:numPr>
          <w:ilvl w:val="0"/>
          <w:numId w:val="15"/>
        </w:numPr>
        <w:jc w:val="both"/>
      </w:pPr>
      <w:r>
        <w:t>Hardware-assisted virtualization: In this approach, the hardware provides support for virtualization, allowing the hypervisor (the software that manages the virtualization) to directly control the allocation of physical memory to virtual machines. This approach is generally efficient, but requires specialized hardware support.</w:t>
      </w:r>
    </w:p>
    <w:p w:rsidR="00553163" w:rsidRDefault="00553163" w:rsidP="00273BD6">
      <w:pPr>
        <w:pStyle w:val="ListParagraph"/>
        <w:numPr>
          <w:ilvl w:val="0"/>
          <w:numId w:val="15"/>
        </w:numPr>
        <w:jc w:val="both"/>
      </w:pPr>
      <w:r>
        <w:t>Paravirtualization: In this approach, the operating system of the virtual machine is modified to communicate directly with the hypervisor, allowing the hypervisor to control the allocation of physical memory to the virtual machine. This approach is generally less efficient than hardware-assisted virtualization, but can be used on any hardware platform.</w:t>
      </w:r>
    </w:p>
    <w:p w:rsidR="00553163" w:rsidRDefault="00553163" w:rsidP="00273BD6">
      <w:pPr>
        <w:pStyle w:val="ListParagraph"/>
        <w:numPr>
          <w:ilvl w:val="0"/>
          <w:numId w:val="15"/>
        </w:numPr>
        <w:jc w:val="both"/>
      </w:pPr>
      <w:r>
        <w:t>Hardware-enforced memory isolation: In this approach, the hardware enforces memory access restrictions, preventing a virtual machine from accessing memory locations that it is not authorized to access. This approach is efficient, but requires specialized hardware support.</w:t>
      </w:r>
    </w:p>
    <w:p w:rsidR="00553163" w:rsidRDefault="00553163" w:rsidP="00553163">
      <w:pPr>
        <w:jc w:val="both"/>
      </w:pPr>
      <w:r>
        <w:t>To provide the flexibility needed by applications, virtual memory can be implemented using a technique called paging, which allows the operating system to map a large virtual address space onto a smaller physical memory. This allows applications to access more memory than is physically available, and allows the operating system to control which memory locations an application can access.</w:t>
      </w:r>
    </w:p>
    <w:p w:rsidR="00553163" w:rsidRDefault="00553163" w:rsidP="00553163">
      <w:pPr>
        <w:jc w:val="both"/>
      </w:pPr>
      <w:r>
        <w:t>In general, it is important to carefully balance the trade-offs between flexibility, security, and efficiency when designing a virtualization of memory.</w:t>
      </w:r>
    </w:p>
    <w:p w:rsidR="00553163" w:rsidRDefault="00553163" w:rsidP="00553163">
      <w:r>
        <w:br w:type="page"/>
      </w:r>
    </w:p>
    <w:p w:rsidR="00553163" w:rsidRDefault="00553163" w:rsidP="00C2063F">
      <w:pPr>
        <w:pStyle w:val="Heading1"/>
      </w:pPr>
      <w:bookmarkStart w:id="31" w:name="_Toc124237088"/>
      <w:r>
        <w:lastRenderedPageBreak/>
        <w:t>HOW TO SUPPORT A LARGE ADDRESS SPACE</w:t>
      </w:r>
      <w:bookmarkEnd w:id="31"/>
    </w:p>
    <w:p w:rsidR="00553163" w:rsidRDefault="00553163" w:rsidP="00553163">
      <w:pPr>
        <w:jc w:val="both"/>
      </w:pPr>
      <w:r>
        <w:t>How do we support a large address space with (potentially) a lot of free space between the stack and the heap? Note that in our examples, with tiny (pretend) address spaces, the waste doesn’t seem too bad. Imagine, however, a 32-bit address space (4 GB in size); a typical program will only use megabytes of memory, but still would demand that the entire address space be resident in memory.</w:t>
      </w:r>
    </w:p>
    <w:p w:rsidR="00553163" w:rsidRDefault="00553163" w:rsidP="00553163">
      <w:pPr>
        <w:jc w:val="both"/>
      </w:pPr>
      <w:r>
        <w:t>One way to support a large address space with potentially a lot of free space between the stack and the heap is to use a technique called paging. With paging, the operating system can divide the virtual address space into smaller units called pages, and map each page onto a physical page frame in memory. This allows the operating system to only load the pages that are actually being used by the program into physical memory, and to swap out pages that are not being used to secondary storage (e.g., a hard drive).</w:t>
      </w:r>
    </w:p>
    <w:p w:rsidR="00553163" w:rsidRDefault="00553163" w:rsidP="00553163">
      <w:pPr>
        <w:jc w:val="both"/>
      </w:pPr>
      <w:r>
        <w:t>Another way to support a large address space with potentially a lot of free space is to use a technique called segmentation. With segmentation, the operating system can divide the virtual address space into smaller units called segments, and map each segment onto a physical memory region. This allows the operating system to allocate memory more efficiently, by only allocating physical memory for the segments that are actually being used by the program.</w:t>
      </w:r>
    </w:p>
    <w:p w:rsidR="00553163" w:rsidRDefault="00553163" w:rsidP="00553163">
      <w:pPr>
        <w:jc w:val="both"/>
      </w:pPr>
      <w:r>
        <w:t>Both paging and segmentation allow the operating system to support a large virtual address space, while still being able to efficiently use physical memory. However, they do have some differences: paging is generally simpler to implement, but may be less flexible than segmentation, while segmentation can provide more fine-grained control over memory allocation, but may be more complex to implement.</w:t>
      </w:r>
    </w:p>
    <w:p w:rsidR="00553163" w:rsidRDefault="00553163" w:rsidP="00553163">
      <w:r>
        <w:br w:type="page"/>
      </w:r>
    </w:p>
    <w:p w:rsidR="00553163" w:rsidRDefault="00553163" w:rsidP="00C2063F">
      <w:pPr>
        <w:pStyle w:val="Heading1"/>
      </w:pPr>
      <w:bookmarkStart w:id="32" w:name="_Toc124237089"/>
      <w:r w:rsidRPr="00413CF5">
        <w:lastRenderedPageBreak/>
        <w:t>THE SEGMENTATION FAULT</w:t>
      </w:r>
      <w:bookmarkEnd w:id="32"/>
    </w:p>
    <w:p w:rsidR="00553163" w:rsidRDefault="00553163" w:rsidP="00553163">
      <w:pPr>
        <w:jc w:val="both"/>
      </w:pPr>
      <w:r>
        <w:t>A segmentation fault, also known as a "segfault," occurs when a program tries to access a memory location that it is not allowed to access, or that does not exist. This can occur for a variety of reasons, such as trying to read from or write to a null pointer, or trying to execute code from a data-only section of memory.</w:t>
      </w:r>
    </w:p>
    <w:p w:rsidR="00553163" w:rsidRDefault="00553163" w:rsidP="00553163">
      <w:pPr>
        <w:jc w:val="both"/>
      </w:pPr>
      <w:r>
        <w:t>On a machine with segmentation, the memory is divided into segments, each of which has a specific purpose and is protected from access by other segments. A segmentation fault occurs when a program tries to access a memory segment that it is not allowed to access.</w:t>
      </w:r>
    </w:p>
    <w:p w:rsidR="00553163" w:rsidRDefault="00553163" w:rsidP="00553163">
      <w:pPr>
        <w:jc w:val="both"/>
      </w:pPr>
      <w:r>
        <w:t>On a machine without segmentation, the memory is still divided into regions, but these regions are not necessarily protected from access by other programs. In this case, a segmentation fault can occur if a program tries to access a memory location that does not exist, or if it tries to perform an illegal operation on a memory location, such as executing code from a data section of memory.</w:t>
      </w:r>
    </w:p>
    <w:p w:rsidR="00553163" w:rsidRDefault="00553163" w:rsidP="00553163">
      <w:pPr>
        <w:jc w:val="both"/>
      </w:pPr>
      <w:r>
        <w:t>In either case, a segmentation fault is usually the result of a programming error, and it can be difficult to track down the cause of the fault. Debugging tools, such as a debugger or a memory checker, can be helpful in identifying the source of the problem.</w:t>
      </w:r>
    </w:p>
    <w:p w:rsidR="00553163" w:rsidRDefault="00553163" w:rsidP="00553163">
      <w:pPr>
        <w:jc w:val="both"/>
      </w:pPr>
    </w:p>
    <w:p w:rsidR="00553163" w:rsidRDefault="00553163" w:rsidP="00553163">
      <w:r>
        <w:br w:type="page"/>
      </w:r>
    </w:p>
    <w:p w:rsidR="00553163" w:rsidRDefault="00553163" w:rsidP="00C2063F">
      <w:pPr>
        <w:pStyle w:val="Heading1"/>
      </w:pPr>
      <w:bookmarkStart w:id="33" w:name="_Toc124237090"/>
      <w:r>
        <w:lastRenderedPageBreak/>
        <w:t>HOW TO MANAGE FREE SPACE</w:t>
      </w:r>
      <w:bookmarkEnd w:id="33"/>
    </w:p>
    <w:p w:rsidR="00553163" w:rsidRDefault="00553163" w:rsidP="00553163">
      <w:pPr>
        <w:jc w:val="both"/>
      </w:pPr>
      <w:r>
        <w:t>How should free space be managed, when satisfying variable-sized requests? What strategies can be used to minimize fragmentation? What are the time and space overheads of alternate appro</w:t>
      </w:r>
      <w:r w:rsidR="00930B35">
        <w:t>aches?</w:t>
      </w:r>
    </w:p>
    <w:p w:rsidR="00553163" w:rsidRDefault="00553163" w:rsidP="00553163">
      <w:pPr>
        <w:jc w:val="both"/>
      </w:pPr>
      <w:r>
        <w:t>In operating systems, free space is typically managed using a memory allocator. There are several approaches to managing free space when satisfying variable-sized requests in an operating system, including:</w:t>
      </w:r>
    </w:p>
    <w:p w:rsidR="00553163" w:rsidRDefault="00553163" w:rsidP="00273BD6">
      <w:pPr>
        <w:pStyle w:val="ListParagraph"/>
        <w:numPr>
          <w:ilvl w:val="0"/>
          <w:numId w:val="16"/>
        </w:numPr>
        <w:jc w:val="both"/>
      </w:pPr>
      <w:r>
        <w:t>Using a free list or free space map: This involves maintaining a list or map of the free blocks of memory in the system, allowing the allocator to quickly find a block of sufficient size to satisfy a request. This approach can have a space overhead, as it requires additional data structures to be maintained.</w:t>
      </w:r>
    </w:p>
    <w:p w:rsidR="00553163" w:rsidRDefault="00553163" w:rsidP="00273BD6">
      <w:pPr>
        <w:pStyle w:val="ListParagraph"/>
        <w:numPr>
          <w:ilvl w:val="0"/>
          <w:numId w:val="16"/>
        </w:numPr>
        <w:jc w:val="both"/>
      </w:pPr>
      <w:r>
        <w:t>Using a buddy allocator: This involves splitting blocks of memory into smaller blocks when they are not needed and merging them back together when a request for a larger block comes in. This can reduce fragmentation, but can have a time overhead as it requires additional work to split and merge blocks of memory.</w:t>
      </w:r>
    </w:p>
    <w:p w:rsidR="00553163" w:rsidRDefault="00553163" w:rsidP="00273BD6">
      <w:pPr>
        <w:pStyle w:val="ListParagraph"/>
        <w:numPr>
          <w:ilvl w:val="0"/>
          <w:numId w:val="16"/>
        </w:numPr>
        <w:jc w:val="both"/>
      </w:pPr>
      <w:r>
        <w:t>Using a worst-fit allocator: This involves choosing the largest block of free memory to satisfy a request, which can help to reduce fragmentation by leaving fewer small blocks of free memory scattered throughout the system.</w:t>
      </w:r>
    </w:p>
    <w:p w:rsidR="00553163" w:rsidRDefault="00553163" w:rsidP="00273BD6">
      <w:pPr>
        <w:pStyle w:val="ListParagraph"/>
        <w:numPr>
          <w:ilvl w:val="0"/>
          <w:numId w:val="16"/>
        </w:numPr>
        <w:jc w:val="both"/>
      </w:pPr>
      <w:r>
        <w:t>Using a first-fit allocator: This involves choosing the first block of free memory that is large enough to satisfy a request. This approach can be faster than other methods, but can result in more fragmentation if it leads to a lot of small blocks of free memory being left over.</w:t>
      </w:r>
    </w:p>
    <w:p w:rsidR="00553163" w:rsidRDefault="00553163" w:rsidP="00553163">
      <w:pPr>
        <w:jc w:val="both"/>
      </w:pPr>
      <w:r>
        <w:t>It is also possible to use a combination of these approaches to manage free space and minimize fragmentation in an operating system. The choice of approach will depend on the specific requirements of the system and the trade-offs between time and space overhead that are acceptable.</w:t>
      </w:r>
    </w:p>
    <w:p w:rsidR="00553163" w:rsidRDefault="00553163" w:rsidP="00553163">
      <w:r>
        <w:br w:type="page"/>
      </w:r>
    </w:p>
    <w:p w:rsidR="00553163" w:rsidRDefault="00553163" w:rsidP="00C2063F">
      <w:pPr>
        <w:pStyle w:val="Heading1"/>
      </w:pPr>
      <w:bookmarkStart w:id="34" w:name="_Toc124237091"/>
      <w:r>
        <w:lastRenderedPageBreak/>
        <w:t>HOW TO VIRTUALIZE MEMORY WITH PAGES</w:t>
      </w:r>
      <w:bookmarkEnd w:id="34"/>
    </w:p>
    <w:p w:rsidR="00553163" w:rsidRDefault="00553163" w:rsidP="00553163">
      <w:pPr>
        <w:jc w:val="both"/>
      </w:pPr>
      <w:r>
        <w:t>How can we virtualize memory with pages, so as to avoid the problems of segmentation? What are the basic techniques? How do we make those techniques work well, with minimal space and time overheads?</w:t>
      </w:r>
    </w:p>
    <w:p w:rsidR="00553163" w:rsidRDefault="00553163" w:rsidP="00553163">
      <w:pPr>
        <w:jc w:val="both"/>
      </w:pPr>
      <w:r>
        <w:t>Virtual memory is a technique that allows an operating system to provide a process with the appearance of a larger, continuous block of memory, even if the physical memory available to the system is fragmented or smaller than the virtual memory space. This is achieved by using a memory management unit (MMU) to map virtual memory addresses to physical memory addresses.</w:t>
      </w:r>
    </w:p>
    <w:p w:rsidR="00553163" w:rsidRDefault="00553163" w:rsidP="00553163">
      <w:pPr>
        <w:jc w:val="both"/>
      </w:pPr>
      <w:r>
        <w:t>One way to virtualize memory is to use a paging system, in which the virtual memory space is divided into fixed-sized units called pages, and the physical memory is divided into fixed-sized units called page frames. The MMU is then used to map pages to page frames on demand. When a process accesses a virtual memory address, the MMU translates the virtual address to the corresponding physical address by looking up the mapping in a page table.</w:t>
      </w:r>
    </w:p>
    <w:p w:rsidR="00553163" w:rsidRDefault="00553163" w:rsidP="00553163">
      <w:pPr>
        <w:jc w:val="both"/>
      </w:pPr>
      <w:r>
        <w:t>To minimize space and time overheads, it is important to design the paging system to minimize the number of page table entries that need to be accessed and to use fast data structures to store the page table. It is also important to use an efficient page replacement algorithm to choose which pages to evict from physical memory when the system runs out of free page frames.</w:t>
      </w:r>
    </w:p>
    <w:p w:rsidR="00553163" w:rsidRDefault="00553163" w:rsidP="00553163">
      <w:pPr>
        <w:jc w:val="both"/>
      </w:pPr>
      <w:r>
        <w:t>Other techniques that can be used to improve the performance of a paging system include using a hierarchical page table structure to reduce the size of the page table, using a translation lookaside buffer (TLB) to cache recently accessed page table entries, and using demand paging to only load pages into physical memory when they are accessed.</w:t>
      </w:r>
    </w:p>
    <w:p w:rsidR="00553163" w:rsidRDefault="00553163" w:rsidP="00553163">
      <w:r>
        <w:br w:type="page"/>
      </w:r>
    </w:p>
    <w:p w:rsidR="00553163" w:rsidRDefault="007F57BD" w:rsidP="00C2063F">
      <w:pPr>
        <w:pStyle w:val="Heading1"/>
      </w:pPr>
      <w:bookmarkStart w:id="35" w:name="_Toc124237092"/>
      <w:r>
        <w:lastRenderedPageBreak/>
        <w:t xml:space="preserve">DATA STRUCTURE - </w:t>
      </w:r>
      <w:r w:rsidR="00553163" w:rsidRPr="00632B4A">
        <w:t>THE PAGE TABLE</w:t>
      </w:r>
      <w:bookmarkEnd w:id="35"/>
    </w:p>
    <w:p w:rsidR="00553163" w:rsidRDefault="00553163" w:rsidP="00553163">
      <w:pPr>
        <w:jc w:val="both"/>
      </w:pPr>
      <w:r>
        <w:t>I</w:t>
      </w:r>
      <w:r w:rsidRPr="00A05C01">
        <w:t>n general, the page table is used by the MMU (memory management unit) to translate virtual memory addresses to physical memory addresses when a process accesses memory. The page table stores the mapping between virtual pages and physical page frames, allowing the MMU to look up the physical address corresponding to a given virtual address.</w:t>
      </w:r>
    </w:p>
    <w:p w:rsidR="00553163" w:rsidRDefault="00553163" w:rsidP="00553163">
      <w:pPr>
        <w:jc w:val="both"/>
      </w:pPr>
      <w:r>
        <w:t>A page table is a data structure that is used in the memory management subsystem of a modern operating system to store virtual-to-physical address translations. The properties of a page table data structure can include:</w:t>
      </w:r>
    </w:p>
    <w:p w:rsidR="00553163" w:rsidRDefault="00553163" w:rsidP="00553163">
      <w:pPr>
        <w:jc w:val="both"/>
      </w:pPr>
      <w:r>
        <w:t>Size: The size of the page table depends on the size of the virtual memory space and the size of the pages used by the system. A larger virtual memory space or smaller page size will result in a larger page table.</w:t>
      </w:r>
    </w:p>
    <w:p w:rsidR="00553163" w:rsidRDefault="00553163" w:rsidP="00553163">
      <w:pPr>
        <w:jc w:val="both"/>
      </w:pPr>
      <w:r>
        <w:t>Structure: The page table can be structured in different ways, depending on the needs of the system. For example, it can be a flat array of page table entries, or it can use a hierarchical structure to reduce the size of the page table.</w:t>
      </w:r>
    </w:p>
    <w:p w:rsidR="00553163" w:rsidRDefault="00553163" w:rsidP="00553163">
      <w:pPr>
        <w:jc w:val="both"/>
      </w:pPr>
      <w:r>
        <w:t>Entry format: The page table entries typically contain information such as the physical page frame number that corresponds to the virtual page, and various flags such as read/write permissions and access protection. The exact format of the page table entries will depend on the specific requirements of the system.</w:t>
      </w:r>
    </w:p>
    <w:p w:rsidR="00553163" w:rsidRDefault="00553163" w:rsidP="00553163">
      <w:pPr>
        <w:jc w:val="both"/>
      </w:pPr>
      <w:r>
        <w:t>Access time: The time required to access a page table entry and translate a virtual address will depend on the data structure used to store the page table and the size of the page table. Using a fast data structure and minimizing the size of the page table can help to reduce the access time.</w:t>
      </w:r>
    </w:p>
    <w:p w:rsidR="00553163" w:rsidRDefault="00553163" w:rsidP="00553163">
      <w:pPr>
        <w:jc w:val="both"/>
      </w:pPr>
      <w:r>
        <w:t>Memory overhead: The page table requires memory to store the page table entries, which can be a significant overhead for systems with large virtual memory spaces. Techniques such as using a hierarchical page table structure or a translation lookaside buffer (TLB) can help to reduce the memory overhead of the page table.</w:t>
      </w:r>
    </w:p>
    <w:p w:rsidR="00553163" w:rsidRDefault="00553163" w:rsidP="00553163">
      <w:r>
        <w:br w:type="page"/>
      </w:r>
    </w:p>
    <w:p w:rsidR="00553163" w:rsidRDefault="00553163" w:rsidP="00C2063F">
      <w:pPr>
        <w:pStyle w:val="Heading1"/>
      </w:pPr>
      <w:bookmarkStart w:id="36" w:name="_Toc124237093"/>
      <w:r>
        <w:lastRenderedPageBreak/>
        <w:t>HOW TO SPEED UP ADDRESS TRANSLATION</w:t>
      </w:r>
      <w:bookmarkEnd w:id="36"/>
    </w:p>
    <w:p w:rsidR="00553163" w:rsidRDefault="00553163" w:rsidP="00553163">
      <w:pPr>
        <w:jc w:val="both"/>
      </w:pPr>
      <w:r>
        <w:t>How can we speed up address translation, and generally avoid the extra memory reference that paging seems to require? What hardware support is required? What OS involvement is needed?</w:t>
      </w:r>
    </w:p>
    <w:p w:rsidR="00553163" w:rsidRDefault="00553163" w:rsidP="00553163">
      <w:pPr>
        <w:jc w:val="both"/>
      </w:pPr>
      <w:r>
        <w:t>There are several techniques that can be used to speed up address translation and avoid the extra memory reference required by paging:</w:t>
      </w:r>
    </w:p>
    <w:p w:rsidR="00553163" w:rsidRDefault="00553163" w:rsidP="00553163">
      <w:pPr>
        <w:jc w:val="both"/>
      </w:pPr>
      <w:r>
        <w:t>Translation lookaside buffer (TLB): A TLB is a cache that stores recently accessed page table entries, allowing the MMU to quickly look up the physical address corresponding to a virtual address without having to access the page table in main memory. This can significantly speed up address translation, as accessing the TLB is typically faster than accessing main memory. Hardware support is required for the TLB, and the operating system is responsible for maintaining the TLB and ensuring that it contains the correct page table entries.</w:t>
      </w:r>
    </w:p>
    <w:p w:rsidR="00553163" w:rsidRDefault="00553163" w:rsidP="00553163">
      <w:pPr>
        <w:jc w:val="both"/>
      </w:pPr>
      <w:r>
        <w:t>Hierarchical page table structure: A hierarchical page table structure can be used to reduce the size of the page table and improve the performance of address translation. In this structure, the page table is organized into multiple levels, with each level containing a smaller number of entries. This can reduce the number of memory references required to translate a virtual address, as the upper levels of the hierarchy contain fewer entries and can be accessed more quickly.</w:t>
      </w:r>
    </w:p>
    <w:p w:rsidR="00553163" w:rsidRDefault="00553163" w:rsidP="00553163">
      <w:pPr>
        <w:jc w:val="both"/>
      </w:pPr>
      <w:r>
        <w:t>Hardware-managed TLB: Some systems use a hardware-managed TLB, which is automatically populated by the MMU as virtual addresses are accessed. This can reduce the burden on the operating system, as it does not have to maintain the TLB. However, this approach can be less flexible than a software-managed TLB, as the hardware may not have the ability to invalidate TLB entries or to handle page table updates in real time.</w:t>
      </w:r>
    </w:p>
    <w:p w:rsidR="00553163" w:rsidRDefault="00553163" w:rsidP="00553163">
      <w:pPr>
        <w:jc w:val="both"/>
      </w:pPr>
      <w:r>
        <w:t>Large pages: Some systems support the use of large pages, which are pages that are larger than the usual page size. Using large pages can reduce the size of the page table and the number of memory references required to translate a virtual address. However, large pages may not be suitable for all workloads, as they can be less flexible than smaller pages and may result in more internal fragmentation.</w:t>
      </w:r>
    </w:p>
    <w:p w:rsidR="00553163" w:rsidRDefault="00553163" w:rsidP="00553163">
      <w:r>
        <w:br w:type="page"/>
      </w:r>
    </w:p>
    <w:p w:rsidR="00553163" w:rsidRDefault="00553163" w:rsidP="00C2063F">
      <w:pPr>
        <w:pStyle w:val="Heading1"/>
      </w:pPr>
      <w:bookmarkStart w:id="37" w:name="_Toc124237094"/>
      <w:r w:rsidRPr="00C61518">
        <w:lastRenderedPageBreak/>
        <w:t>RISC VS. CISC</w:t>
      </w:r>
      <w:bookmarkEnd w:id="37"/>
    </w:p>
    <w:p w:rsidR="00553163" w:rsidRDefault="007F57BD" w:rsidP="00553163">
      <w:pPr>
        <w:jc w:val="both"/>
      </w:pPr>
      <w:r>
        <w:t>T</w:t>
      </w:r>
      <w:r w:rsidR="00553163">
        <w:t>he debate between CISC (Complex Instruction Set Computing) and RISC (Reduced Instruction Set Computing) was a significant one in the history of computer architecture.</w:t>
      </w:r>
    </w:p>
    <w:p w:rsidR="00553163" w:rsidRDefault="00553163" w:rsidP="00553163">
      <w:pPr>
        <w:jc w:val="both"/>
      </w:pPr>
      <w:r>
        <w:t>The main difference between the two approaches is the instruction set of the CPU. CISC architectures, such as the Intel x86, have a large and complex instruction set, with many instructions that can perform multiple operations in a single instruction. This can make the instruction set easier to program, but it can also result in longer and more complex instructions that are slower to execute.</w:t>
      </w:r>
    </w:p>
    <w:p w:rsidR="00553163" w:rsidRDefault="00553163" w:rsidP="00553163">
      <w:pPr>
        <w:jc w:val="both"/>
      </w:pPr>
      <w:r>
        <w:t>In contrast, RISC architectures have a smaller and simpler instruction set, with each instruction performing a single operation. This can make the instructions faster to execute, but it requires more instructions to perform the same task, which can make the instruction set more difficult to program.</w:t>
      </w:r>
    </w:p>
    <w:p w:rsidR="00553163" w:rsidRDefault="00553163" w:rsidP="00553163">
      <w:pPr>
        <w:jc w:val="both"/>
      </w:pPr>
      <w:r>
        <w:t>Both approaches have their pros and cons, and the debate between CISC and RISC continues to this day. Many modern processors use a hybrid approach, combining elements of both CISC and RISC to try to get the best of both worlds.</w:t>
      </w:r>
    </w:p>
    <w:p w:rsidR="00553163" w:rsidRDefault="00553163" w:rsidP="00553163">
      <w:r>
        <w:br w:type="page"/>
      </w:r>
    </w:p>
    <w:p w:rsidR="00553163" w:rsidRDefault="00553163" w:rsidP="00C2063F">
      <w:pPr>
        <w:pStyle w:val="Heading1"/>
      </w:pPr>
      <w:bookmarkStart w:id="38" w:name="_Toc124237095"/>
      <w:r>
        <w:lastRenderedPageBreak/>
        <w:t>HOW TO MANAGE TLB CONTENTS ON A CONTEXT SWITCH</w:t>
      </w:r>
      <w:bookmarkEnd w:id="38"/>
    </w:p>
    <w:p w:rsidR="00553163" w:rsidRDefault="00553163" w:rsidP="00553163">
      <w:pPr>
        <w:jc w:val="both"/>
      </w:pPr>
      <w:r>
        <w:t>When context-switching between processes, the translations in the TLB for the last process are not meaningful to the about-to-be-run process. What should the hardware or OS do in order to solve this problem?</w:t>
      </w:r>
    </w:p>
    <w:p w:rsidR="00553163" w:rsidRDefault="00553163" w:rsidP="00553163">
      <w:pPr>
        <w:jc w:val="both"/>
      </w:pPr>
      <w:r>
        <w:t>When a context switch occurs and the CPU switches from running one process to another, the TLB (Translation Lookaside Buffer) will contain translations that are not valid for the new process. This can occur because the virtual address space used by the new process may be laid out differently and may not use the same virtual-to-physical address translations as the previous process.</w:t>
      </w:r>
    </w:p>
    <w:p w:rsidR="00553163" w:rsidRDefault="00553163" w:rsidP="00553163">
      <w:pPr>
        <w:jc w:val="both"/>
      </w:pPr>
      <w:r>
        <w:t>To solve this problem, the operating system must invalidate the entries in the TLB that are not valid for the new process. This can be done by the hardware by providing a TLB flush instruction, or it can be done by the operating system by manually invalidating each TLB entry.</w:t>
      </w:r>
    </w:p>
    <w:p w:rsidR="00553163" w:rsidRDefault="00553163" w:rsidP="00553163">
      <w:pPr>
        <w:jc w:val="both"/>
      </w:pPr>
      <w:r>
        <w:t>Once the TLB has been invalidated, the operating system can then load the TLB with the appropriate translations for the new process, allowing it to access its virtual memory correctly. This process of invalidating the TLB and loading it with the correct translations is known as TLB management.</w:t>
      </w:r>
    </w:p>
    <w:p w:rsidR="00553163" w:rsidRDefault="00553163" w:rsidP="00553163">
      <w:pPr>
        <w:jc w:val="both"/>
      </w:pPr>
    </w:p>
    <w:p w:rsidR="00553163" w:rsidRDefault="00553163" w:rsidP="00553163">
      <w:r>
        <w:br w:type="page"/>
      </w:r>
    </w:p>
    <w:p w:rsidR="00553163" w:rsidRDefault="00553163" w:rsidP="00C2063F">
      <w:pPr>
        <w:pStyle w:val="Heading1"/>
      </w:pPr>
      <w:bookmarkStart w:id="39" w:name="_Toc124237096"/>
      <w:r>
        <w:lastRenderedPageBreak/>
        <w:t>HOW TO DESIGN TLB REPLACEMENT POLICY</w:t>
      </w:r>
      <w:bookmarkEnd w:id="39"/>
    </w:p>
    <w:p w:rsidR="00553163" w:rsidRDefault="00553163" w:rsidP="00553163">
      <w:pPr>
        <w:jc w:val="both"/>
      </w:pPr>
      <w:r>
        <w:t>Which TLB entry should be replaced when we add a new TLB entry? The goal, of course, being to minimize the miss rate (or increase hit rate) and thus improve performance.</w:t>
      </w:r>
    </w:p>
    <w:p w:rsidR="00553163" w:rsidRDefault="00553163" w:rsidP="00553163">
      <w:pPr>
        <w:jc w:val="both"/>
      </w:pPr>
      <w:r>
        <w:t>The goal when adding a new TLB entry is to maximize the likelihood that it will be used in the future, so as to minimize the miss rate and improve performance. There are several strategies that can be used to achieve this goal:</w:t>
      </w:r>
    </w:p>
    <w:p w:rsidR="00553163" w:rsidRDefault="00553163" w:rsidP="00273BD6">
      <w:pPr>
        <w:pStyle w:val="ListParagraph"/>
        <w:numPr>
          <w:ilvl w:val="0"/>
          <w:numId w:val="17"/>
        </w:numPr>
        <w:jc w:val="both"/>
      </w:pPr>
      <w:r>
        <w:t>Least Recently Used (LRU): The TLB entry that has been accessed least recently is replaced with the new entry. This strategy assumes that entries that have not been accessed recently are less likely to be accessed in the future.</w:t>
      </w:r>
    </w:p>
    <w:p w:rsidR="00553163" w:rsidRDefault="00553163" w:rsidP="00273BD6">
      <w:pPr>
        <w:pStyle w:val="ListParagraph"/>
        <w:numPr>
          <w:ilvl w:val="0"/>
          <w:numId w:val="17"/>
        </w:numPr>
        <w:jc w:val="both"/>
      </w:pPr>
      <w:r>
        <w:t>First In, First Out (FIFO): The TLB entry that was added to the TLB first is replaced with the new entry. This strategy does not take into account the usage history of TLB entries.</w:t>
      </w:r>
    </w:p>
    <w:p w:rsidR="00553163" w:rsidRDefault="00553163" w:rsidP="00273BD6">
      <w:pPr>
        <w:pStyle w:val="ListParagraph"/>
        <w:numPr>
          <w:ilvl w:val="0"/>
          <w:numId w:val="17"/>
        </w:numPr>
        <w:jc w:val="both"/>
      </w:pPr>
      <w:r>
        <w:t>Random: A TLB entry is chosen at random to be replaced with the new entry. This strategy does not take into account the usage history of TLB entries.</w:t>
      </w:r>
    </w:p>
    <w:p w:rsidR="00553163" w:rsidRDefault="00553163" w:rsidP="00553163">
      <w:pPr>
        <w:jc w:val="both"/>
      </w:pPr>
      <w:r>
        <w:t>Ultimately, the choice of replacement strategy will depend on the specific characteristics of the workload and the hardware implementation of the TLB. Some TLB designs may provide support for multiple replacement strategies, allowing the operating system to choose the most appropriate one for a given workload.</w:t>
      </w:r>
    </w:p>
    <w:p w:rsidR="00553163" w:rsidRDefault="00553163" w:rsidP="00553163">
      <w:r>
        <w:br w:type="page"/>
      </w:r>
    </w:p>
    <w:p w:rsidR="00553163" w:rsidRDefault="00553163" w:rsidP="00C2063F">
      <w:pPr>
        <w:pStyle w:val="Heading1"/>
      </w:pPr>
      <w:bookmarkStart w:id="40" w:name="_Toc124237097"/>
      <w:r>
        <w:lastRenderedPageBreak/>
        <w:t>HOW TO MAKE PAGE TABLES SMALLER?</w:t>
      </w:r>
      <w:bookmarkEnd w:id="40"/>
    </w:p>
    <w:p w:rsidR="00553163" w:rsidRDefault="00553163" w:rsidP="00553163">
      <w:pPr>
        <w:jc w:val="both"/>
      </w:pPr>
      <w:r>
        <w:t>Simple array-based page tables (usually called linear page tables) are too big, taking up far too much memory on typical systems. How can we make page tables smaller? What are the key ideas? What inefficiencies arise as a result of thes</w:t>
      </w:r>
      <w:r w:rsidR="007F57BD">
        <w:t>e new data structures?</w:t>
      </w:r>
    </w:p>
    <w:p w:rsidR="00553163" w:rsidRDefault="00553163" w:rsidP="00553163">
      <w:pPr>
        <w:jc w:val="both"/>
      </w:pPr>
      <w:r>
        <w:t>There are several techniques that can be used to make page tables smaller and more efficient, including:</w:t>
      </w:r>
    </w:p>
    <w:p w:rsidR="00553163" w:rsidRDefault="00553163" w:rsidP="00273BD6">
      <w:pPr>
        <w:pStyle w:val="ListParagraph"/>
        <w:numPr>
          <w:ilvl w:val="0"/>
          <w:numId w:val="18"/>
        </w:numPr>
        <w:jc w:val="both"/>
      </w:pPr>
      <w:r>
        <w:t>Hierarchical page tables: Instead of using a single, monolithic page table to map the entire virtual address space of a process, hierarchical page tables use a multi-level structure to map only the pages that are currently in use. This can greatly reduce the size of the page table and improve efficiency, but it comes at the cost of increased complexity and longer access times.</w:t>
      </w:r>
    </w:p>
    <w:p w:rsidR="00553163" w:rsidRDefault="00553163" w:rsidP="00273BD6">
      <w:pPr>
        <w:pStyle w:val="ListParagraph"/>
        <w:numPr>
          <w:ilvl w:val="0"/>
          <w:numId w:val="18"/>
        </w:numPr>
        <w:jc w:val="both"/>
      </w:pPr>
      <w:r>
        <w:t>Inverted page tables: Inverted page tables store a list of valid virtual-to-physical address translations, rather than a list of invalid ones. This can greatly reduce the size of the page table, but it requires the operating system to maintain a separate data structure to track the mapping of physical pages to virtual addresses.</w:t>
      </w:r>
    </w:p>
    <w:p w:rsidR="00553163" w:rsidRDefault="00553163" w:rsidP="00273BD6">
      <w:pPr>
        <w:pStyle w:val="ListParagraph"/>
        <w:numPr>
          <w:ilvl w:val="0"/>
          <w:numId w:val="18"/>
        </w:numPr>
        <w:jc w:val="both"/>
      </w:pPr>
      <w:r>
        <w:t>Page coloring: Page coloring involves partitioning physical memory into "colors" and associating each virtual page with a particular color. This can reduce the number of TLB misses by ensuring that pages with the same color are not mapped to the same physical pages, which would cause conflicts in the TLB.</w:t>
      </w:r>
    </w:p>
    <w:p w:rsidR="00553163" w:rsidRDefault="00553163" w:rsidP="00553163">
      <w:pPr>
        <w:jc w:val="both"/>
      </w:pPr>
      <w:r>
        <w:t>The main inefficiency that arises as a result of using these techniques is increased access time, as it takes longer to traverse a multi-level page table or to search an inverted page table for a particular translation. This can impact the overall performance of the system, particularly in workloads that make heavy use of virtual memory.</w:t>
      </w:r>
    </w:p>
    <w:p w:rsidR="00553163" w:rsidRDefault="00553163" w:rsidP="00553163">
      <w:r>
        <w:br w:type="page"/>
      </w:r>
    </w:p>
    <w:p w:rsidR="00553163" w:rsidRDefault="00553163" w:rsidP="00C2063F">
      <w:pPr>
        <w:pStyle w:val="Heading1"/>
      </w:pPr>
      <w:bookmarkStart w:id="41" w:name="_Toc124237098"/>
      <w:r w:rsidRPr="005F1DE2">
        <w:lastRenderedPageBreak/>
        <w:t>UNDERSTAND TIME-SPACE TRADE-OFFS</w:t>
      </w:r>
      <w:bookmarkEnd w:id="41"/>
    </w:p>
    <w:p w:rsidR="00553163" w:rsidRDefault="00553163" w:rsidP="00553163">
      <w:pPr>
        <w:jc w:val="both"/>
      </w:pPr>
      <w:r>
        <w:t>In computer science, the time-space trade-off refers to the idea that optimizing for one resource (such as time or space) can often come at the expense of the other. In the context of data structures and operating systems, this trade-off can manifest in a number of ways:</w:t>
      </w:r>
    </w:p>
    <w:p w:rsidR="00553163" w:rsidRDefault="00553163" w:rsidP="00273BD6">
      <w:pPr>
        <w:pStyle w:val="ListParagraph"/>
        <w:numPr>
          <w:ilvl w:val="0"/>
          <w:numId w:val="19"/>
        </w:numPr>
        <w:jc w:val="both"/>
      </w:pPr>
      <w:r>
        <w:t>Memory usage vs. access time: Choosing a data structure with a smaller memory footprint (e.g. a hash table versus a balanced tree) may result in faster access times, but it may also require more complex algorithms and additional CPU cycles to perform lookups.</w:t>
      </w:r>
    </w:p>
    <w:p w:rsidR="00553163" w:rsidRDefault="00553163" w:rsidP="00273BD6">
      <w:pPr>
        <w:pStyle w:val="ListParagraph"/>
        <w:numPr>
          <w:ilvl w:val="0"/>
          <w:numId w:val="19"/>
        </w:numPr>
        <w:jc w:val="both"/>
      </w:pPr>
      <w:r>
        <w:t>Disk usage vs. access time: Storing data on a faster storage medium (e.g. an SSD versus an HDD) may improve access times, but it may also come at the cost of increased disk usage.</w:t>
      </w:r>
    </w:p>
    <w:p w:rsidR="00553163" w:rsidRDefault="00553163" w:rsidP="00273BD6">
      <w:pPr>
        <w:pStyle w:val="ListParagraph"/>
        <w:numPr>
          <w:ilvl w:val="0"/>
          <w:numId w:val="19"/>
        </w:numPr>
        <w:jc w:val="both"/>
      </w:pPr>
      <w:r>
        <w:t>Caching vs. coherence: Caching data in memory can improve access times, but it also requires additional memory and can lead to cache coherence issues if the data is updated in multiple locations.</w:t>
      </w:r>
    </w:p>
    <w:p w:rsidR="00553163" w:rsidRDefault="00553163" w:rsidP="00553163">
      <w:pPr>
        <w:jc w:val="both"/>
      </w:pPr>
      <w:r>
        <w:t>In general, it is important to carefully consider the trade-offs between time and space when designing data structures and algorithms, as they can have significant impacts on the performance and efficiency of an operating system.</w:t>
      </w:r>
    </w:p>
    <w:p w:rsidR="00553163" w:rsidRDefault="00553163" w:rsidP="00553163">
      <w:pPr>
        <w:jc w:val="both"/>
      </w:pPr>
    </w:p>
    <w:p w:rsidR="00553163" w:rsidRDefault="00553163" w:rsidP="00553163">
      <w:r>
        <w:br w:type="page"/>
      </w:r>
    </w:p>
    <w:p w:rsidR="00553163" w:rsidRDefault="00553163" w:rsidP="00C2063F">
      <w:pPr>
        <w:pStyle w:val="Heading1"/>
      </w:pPr>
      <w:bookmarkStart w:id="42" w:name="_Toc124237099"/>
      <w:r>
        <w:lastRenderedPageBreak/>
        <w:t>HOW TO GO BEYOND PHYSICAL MEMORY</w:t>
      </w:r>
      <w:bookmarkEnd w:id="42"/>
    </w:p>
    <w:p w:rsidR="00553163" w:rsidRDefault="00553163" w:rsidP="00553163">
      <w:pPr>
        <w:jc w:val="both"/>
      </w:pPr>
      <w:r>
        <w:t>How can the OS make use of a larger, slower device to transparently provide the illusion of a large virtual address space?</w:t>
      </w:r>
    </w:p>
    <w:p w:rsidR="00553163" w:rsidRDefault="00553163" w:rsidP="00553163">
      <w:pPr>
        <w:jc w:val="both"/>
      </w:pPr>
      <w:r>
        <w:t>One way that an operating system can transparently provide the illusion of a large virtual address space using a larger, slower device is by using virtual memory. Virtual memory is a technique that allows a computer to transparently map memory addresses used by a program onto physical addresses in the computer's memory.</w:t>
      </w:r>
    </w:p>
    <w:p w:rsidR="00553163" w:rsidRDefault="00553163" w:rsidP="00553163">
      <w:pPr>
        <w:jc w:val="both"/>
      </w:pPr>
      <w:r>
        <w:t>When a program accesses a memory address, the CPU generates a memory access request that includes the virtual address. The operating system's memory management unit (MMU) translates the virtual address into a physical address, which is then used to access the actual memory location.</w:t>
      </w:r>
    </w:p>
    <w:p w:rsidR="00553163" w:rsidRDefault="00553163" w:rsidP="00553163">
      <w:pPr>
        <w:jc w:val="both"/>
      </w:pPr>
      <w:r>
        <w:t>To provide the illusion of a larger virtual address space, the operating system can use virtual memory to map some of the program's memory addresses onto a larger, slower device such as a hard disk. This allows the program to access more memory than is physically present in the computer's RAM, at the cost of reduced access speed due to the slower access times of the backing device.</w:t>
      </w:r>
    </w:p>
    <w:p w:rsidR="00553163" w:rsidRDefault="00553163" w:rsidP="00553163">
      <w:pPr>
        <w:jc w:val="both"/>
      </w:pPr>
      <w:r>
        <w:t>The operating system can use various algorithms and techniques, such as paging and swapping, to manage the virtual memory and determine which memory pages should be resident in RAM and which should be stored on the slower backing device. This allows the operating system to provide the illusion of a large virtual address space while still making efficient use of the available physical memory.</w:t>
      </w:r>
    </w:p>
    <w:p w:rsidR="00553163" w:rsidRDefault="00553163" w:rsidP="00553163">
      <w:pPr>
        <w:jc w:val="both"/>
      </w:pPr>
    </w:p>
    <w:p w:rsidR="00553163" w:rsidRDefault="00553163" w:rsidP="00553163">
      <w:r>
        <w:br w:type="page"/>
      </w:r>
    </w:p>
    <w:p w:rsidR="00553163" w:rsidRDefault="00553163" w:rsidP="00C2063F">
      <w:pPr>
        <w:pStyle w:val="Heading1"/>
      </w:pPr>
      <w:bookmarkStart w:id="43" w:name="_Toc124237100"/>
      <w:r>
        <w:lastRenderedPageBreak/>
        <w:t>HOW TO DECIDE WHICH PAGE TO EVICT</w:t>
      </w:r>
      <w:bookmarkEnd w:id="43"/>
    </w:p>
    <w:p w:rsidR="00553163" w:rsidRDefault="00553163" w:rsidP="00553163">
      <w:pPr>
        <w:jc w:val="both"/>
      </w:pPr>
      <w:r>
        <w:t>How can the OS decide which page (or pages) to evict from memory? This decision is made by the replacement policy of the system, which usually follows some general principles (discussed below) but also includes certain tweaks to avoid corner-case behaviors.</w:t>
      </w:r>
    </w:p>
    <w:p w:rsidR="00553163" w:rsidRDefault="00553163" w:rsidP="00553163">
      <w:pPr>
        <w:jc w:val="both"/>
      </w:pPr>
      <w:r>
        <w:t>The operating system's page replacement policy determines which pages in memory should be evicted (i.e. removed from RAM and potentially stored on a slower backing device) when new pages need to be brought into memory. This decision is an important factor in the overall performance of the system, as it affects the number of page faults that occur and the time required to service them.</w:t>
      </w:r>
    </w:p>
    <w:p w:rsidR="00553163" w:rsidRDefault="00553163" w:rsidP="00553163">
      <w:pPr>
        <w:jc w:val="both"/>
      </w:pPr>
      <w:r>
        <w:t>There are several general principles that can be followed when designing a page replacement policy:</w:t>
      </w:r>
    </w:p>
    <w:p w:rsidR="00553163" w:rsidRDefault="00553163" w:rsidP="00273BD6">
      <w:pPr>
        <w:pStyle w:val="ListParagraph"/>
        <w:numPr>
          <w:ilvl w:val="0"/>
          <w:numId w:val="20"/>
        </w:numPr>
        <w:jc w:val="both"/>
      </w:pPr>
      <w:r>
        <w:t>Least Recently Used (LRU): This policy evicts the page that has been accessed least recently. The idea behind this policy is that pages that have not been accessed recently are less likely to be accessed in the future, so they can be safely evicted.</w:t>
      </w:r>
    </w:p>
    <w:p w:rsidR="00553163" w:rsidRDefault="00553163" w:rsidP="00273BD6">
      <w:pPr>
        <w:pStyle w:val="ListParagraph"/>
        <w:numPr>
          <w:ilvl w:val="0"/>
          <w:numId w:val="20"/>
        </w:numPr>
        <w:jc w:val="both"/>
      </w:pPr>
      <w:r>
        <w:t>First In, First Out (FIFO): This policy evicts the page that has been in memory the longest. This policy does not take into account the usage history of pages, but it is simple to implement.</w:t>
      </w:r>
    </w:p>
    <w:p w:rsidR="00553163" w:rsidRDefault="00553163" w:rsidP="00273BD6">
      <w:pPr>
        <w:pStyle w:val="ListParagraph"/>
        <w:numPr>
          <w:ilvl w:val="0"/>
          <w:numId w:val="20"/>
        </w:numPr>
        <w:jc w:val="both"/>
      </w:pPr>
      <w:r>
        <w:t>Adaptive Replacement Cache (ARC): This policy dynamically adjusts the balance between the number of recently used and long-unused pages in memory, trying to strike a balance between the benefits of the LRU and FIFO policies.</w:t>
      </w:r>
    </w:p>
    <w:p w:rsidR="00553163" w:rsidRDefault="00553163" w:rsidP="00553163">
      <w:pPr>
        <w:jc w:val="both"/>
      </w:pPr>
      <w:r>
        <w:t>In addition to these general principles, page replacement policies may also include certain tweaks to avoid corner-case behaviors, such as thrashing (constant page faulting due to insufficient memory) or aging (delaying the eviction of recently used pages).</w:t>
      </w:r>
    </w:p>
    <w:p w:rsidR="00553163" w:rsidRDefault="00553163" w:rsidP="00553163">
      <w:pPr>
        <w:jc w:val="both"/>
      </w:pPr>
      <w:r>
        <w:t>Ultimately, the choice of page replacement policy will depend on the specific characteristics of the workload and the requirements of the system. Some operating systems may provide support for multiple page replacement policies, allowing the administrator to choose the most appropriate one for a given workload.</w:t>
      </w:r>
    </w:p>
    <w:p w:rsidR="00553163" w:rsidRDefault="00553163" w:rsidP="00553163">
      <w:pPr>
        <w:jc w:val="both"/>
      </w:pPr>
    </w:p>
    <w:p w:rsidR="00553163" w:rsidRDefault="00553163" w:rsidP="00553163">
      <w:r>
        <w:br w:type="page"/>
      </w:r>
    </w:p>
    <w:p w:rsidR="00553163" w:rsidRDefault="00553163" w:rsidP="00C2063F">
      <w:pPr>
        <w:pStyle w:val="Heading1"/>
      </w:pPr>
      <w:bookmarkStart w:id="44" w:name="_Toc124237101"/>
      <w:r>
        <w:lastRenderedPageBreak/>
        <w:t>HOW TO IMPLEMENT AN LRU REPLACEMENT POLICY</w:t>
      </w:r>
      <w:bookmarkEnd w:id="44"/>
    </w:p>
    <w:p w:rsidR="00232657" w:rsidRDefault="00553163" w:rsidP="00553163">
      <w:pPr>
        <w:jc w:val="both"/>
      </w:pPr>
      <w:r>
        <w:t>Given that it will be expensive to implement perfect LRU, can we approximate it in some way, and still obtain</w:t>
      </w:r>
      <w:r w:rsidR="00232657">
        <w:t xml:space="preserve"> the desired behavior?</w:t>
      </w:r>
    </w:p>
    <w:p w:rsidR="00553163" w:rsidRDefault="00553163" w:rsidP="00553163">
      <w:pPr>
        <w:jc w:val="both"/>
      </w:pPr>
      <w:r>
        <w:t>Least Recently Used (LRU) is a page replacement policy that evicts the page that has been accessed least recently. While it is possible to implement perfect LRU by keeping a linked list or queue of all the pages in memory and moving the page to the head of the list each time it is accessed, this can be expensive in terms of both time and space.</w:t>
      </w:r>
    </w:p>
    <w:p w:rsidR="00553163" w:rsidRDefault="00553163" w:rsidP="00553163">
      <w:pPr>
        <w:jc w:val="both"/>
      </w:pPr>
      <w:r>
        <w:t>There are several ways to approximate LRU in a more efficient manner:</w:t>
      </w:r>
    </w:p>
    <w:p w:rsidR="00553163" w:rsidRDefault="00553163" w:rsidP="00273BD6">
      <w:pPr>
        <w:pStyle w:val="ListParagraph"/>
        <w:numPr>
          <w:ilvl w:val="0"/>
          <w:numId w:val="21"/>
        </w:numPr>
        <w:jc w:val="both"/>
      </w:pPr>
      <w:r>
        <w:t>Use a counter: Each page in memory is associated with a counter that is incremented each time the page is accessed. When a new page needs to be brought into memory, the page with the lowest counter value is evicted. This approach can approximate LRU, but it may suffer from counter overflow and may not accurately reflect the true usage history of pages.</w:t>
      </w:r>
    </w:p>
    <w:p w:rsidR="00553163" w:rsidRDefault="00553163" w:rsidP="00273BD6">
      <w:pPr>
        <w:pStyle w:val="ListParagraph"/>
        <w:numPr>
          <w:ilvl w:val="0"/>
          <w:numId w:val="21"/>
        </w:numPr>
        <w:jc w:val="both"/>
      </w:pPr>
      <w:r>
        <w:t>Use a stack: Pages can be treated as a stack, with the most recently accessed page at the top. When a new page needs to be brought into memory, the page at the bottom of the stack is evicted. This approach can approximate LRU, but it may not accurately reflect the true usage history of pages.</w:t>
      </w:r>
    </w:p>
    <w:p w:rsidR="00553163" w:rsidRDefault="00553163" w:rsidP="00273BD6">
      <w:pPr>
        <w:pStyle w:val="ListParagraph"/>
        <w:numPr>
          <w:ilvl w:val="0"/>
          <w:numId w:val="21"/>
        </w:numPr>
        <w:jc w:val="both"/>
      </w:pPr>
      <w:r>
        <w:t>Use a clock algorithm: A circular list of pages is maintained, with a "clock hand" pointing to the current page. When a page is accessed, its reference bit is set to 1. When a new page needs to be brought into memory, the clock hand is advanced until it points to a page with a reference bit of 0, which is then evicted. This approach can approximate LRU, but it may not accurately reflect the true usage history of pages.</w:t>
      </w:r>
    </w:p>
    <w:p w:rsidR="00553163" w:rsidRDefault="00553163" w:rsidP="00553163">
      <w:pPr>
        <w:jc w:val="both"/>
      </w:pPr>
      <w:r>
        <w:t>Ultimately, the choice of how to approximate LRU will depend on the specific requirements and constraints of the system. No approximation will be perfectly accurate, but some may be more effective at approximating LRU behavior than others.</w:t>
      </w:r>
    </w:p>
    <w:p w:rsidR="00553163" w:rsidRDefault="00553163" w:rsidP="00553163">
      <w:r>
        <w:br w:type="page"/>
      </w:r>
    </w:p>
    <w:p w:rsidR="00553163" w:rsidRDefault="00553163" w:rsidP="00C2063F">
      <w:pPr>
        <w:pStyle w:val="Heading1"/>
      </w:pPr>
      <w:bookmarkStart w:id="45" w:name="_Toc124237102"/>
      <w:r>
        <w:lastRenderedPageBreak/>
        <w:t>HOW TO BUILD A COMPLETE VM SYSTEM</w:t>
      </w:r>
      <w:bookmarkEnd w:id="45"/>
    </w:p>
    <w:p w:rsidR="00553163" w:rsidRDefault="00553163" w:rsidP="00553163">
      <w:pPr>
        <w:jc w:val="both"/>
      </w:pPr>
      <w:r>
        <w:t>What features are needed to realize a complete virtual memory system? How do they improve performance, increase security, or otherwise improve the system?</w:t>
      </w:r>
    </w:p>
    <w:p w:rsidR="00553163" w:rsidRDefault="00553163" w:rsidP="00553163">
      <w:pPr>
        <w:jc w:val="both"/>
      </w:pPr>
      <w:r>
        <w:t>A complete virtual memory system typically includes the following features:</w:t>
      </w:r>
    </w:p>
    <w:p w:rsidR="00553163" w:rsidRDefault="00553163" w:rsidP="00553163">
      <w:pPr>
        <w:jc w:val="both"/>
      </w:pPr>
      <w:r>
        <w:t>Paging: Paging is a technique that allows the operating system to transparently divide the virtual address space of a process into fixed-size blocks called pages. This allows the operating system to bring pages into memory on demand and store them on a backing device when they are not in use, improving the utilization of physical memory.</w:t>
      </w:r>
    </w:p>
    <w:p w:rsidR="00553163" w:rsidRDefault="00553163" w:rsidP="00553163">
      <w:pPr>
        <w:jc w:val="both"/>
      </w:pPr>
      <w:r>
        <w:t>Swapping: Swapping is a technique that allows the operating system to move processes between main memory and a backing store (such as a hard disk) in order to free up physical memory for other processes. This allows the operating system to run more processes concurrently, improving the overall performance of the system.</w:t>
      </w:r>
    </w:p>
    <w:p w:rsidR="00553163" w:rsidRDefault="00553163" w:rsidP="00553163">
      <w:pPr>
        <w:jc w:val="both"/>
      </w:pPr>
      <w:r>
        <w:t>Memory protection: Virtual memory systems typically include memory protection features that allow the operating system to set permissions on individual pages of memory, preventing processes from accessing memory that they are not allowed to access. This helps to increase security and prevent processes from interfering with each other.</w:t>
      </w:r>
    </w:p>
    <w:p w:rsidR="00553163" w:rsidRDefault="00553163" w:rsidP="00553163">
      <w:pPr>
        <w:jc w:val="both"/>
      </w:pPr>
      <w:r>
        <w:t>Address translation: Virtual memory systems typically include hardware or software support for address translation, which allows the operating system to transparently map virtual addresses used by a process to physical addresses in the computer's memory. This allows the operating system to provide the illusion of a larger virtual address space while still making efficient use of the available physical memory.</w:t>
      </w:r>
    </w:p>
    <w:p w:rsidR="00553163" w:rsidRDefault="00553163" w:rsidP="00553163">
      <w:pPr>
        <w:jc w:val="both"/>
      </w:pPr>
      <w:r>
        <w:t>Demand paging: Demand paging is a technique that allows the operating system to bring pages into memory only when they are actually accessed by a process. This helps to reduce the amount of physical memory that is used, as pages that are not being used can remain on the backing store.</w:t>
      </w:r>
    </w:p>
    <w:p w:rsidR="00553163" w:rsidRDefault="00553163" w:rsidP="00553163">
      <w:pPr>
        <w:jc w:val="both"/>
      </w:pPr>
      <w:r>
        <w:t>Page replacement: Virtual memory systems typically include a page replacement policy that determines which pages should be evicted from memory when new pages need to be brought in. This helps to improve the efficiency of the system by ensuring that the most useful pages are kept in memory.</w:t>
      </w:r>
    </w:p>
    <w:p w:rsidR="00553163" w:rsidRDefault="00553163" w:rsidP="00553163">
      <w:pPr>
        <w:jc w:val="both"/>
      </w:pPr>
      <w:r>
        <w:t>Overall, these features work together to improve the performance, security, and efficiency of the system by allowing processes to use more memory than is physically present in the computer, while still making efficient use of the available physical memory.</w:t>
      </w:r>
    </w:p>
    <w:p w:rsidR="00553163" w:rsidRDefault="00553163" w:rsidP="00553163">
      <w:r>
        <w:br w:type="page"/>
      </w:r>
    </w:p>
    <w:p w:rsidR="00553163" w:rsidRDefault="00553163" w:rsidP="00C2063F">
      <w:pPr>
        <w:pStyle w:val="Heading1"/>
      </w:pPr>
      <w:bookmarkStart w:id="46" w:name="_Toc124237103"/>
      <w:r w:rsidRPr="009154D2">
        <w:lastRenderedPageBreak/>
        <w:t>WHY NULL POINTER ACCESSES CAUSE SEG FAULTS</w:t>
      </w:r>
      <w:bookmarkEnd w:id="46"/>
    </w:p>
    <w:p w:rsidR="00553163" w:rsidRDefault="00553163" w:rsidP="00553163">
      <w:pPr>
        <w:jc w:val="both"/>
      </w:pPr>
      <w:r>
        <w:t>A null pointer is a pointer that does not point to a valid memory location. Accessing a null pointer can cause a segmentation fault (also known as a "segfault") because the CPU tries to dereference the pointer and read or write data at the memory location it points to, but the memory location is invalid.</w:t>
      </w:r>
    </w:p>
    <w:p w:rsidR="00553163" w:rsidRDefault="00553163" w:rsidP="00553163">
      <w:pPr>
        <w:jc w:val="both"/>
      </w:pPr>
      <w:r>
        <w:t>Segmentation faults can occur in a number of ways, such as:</w:t>
      </w:r>
    </w:p>
    <w:p w:rsidR="00553163" w:rsidRDefault="00553163" w:rsidP="00273BD6">
      <w:pPr>
        <w:pStyle w:val="ListParagraph"/>
        <w:numPr>
          <w:ilvl w:val="0"/>
          <w:numId w:val="22"/>
        </w:numPr>
        <w:jc w:val="both"/>
      </w:pPr>
      <w:r>
        <w:t>Dereferencing a null pointer: This can occur if a program attempts to read or write data through a null pointer, which does not point to a valid memory location.</w:t>
      </w:r>
    </w:p>
    <w:p w:rsidR="00553163" w:rsidRDefault="00553163" w:rsidP="00273BD6">
      <w:pPr>
        <w:pStyle w:val="ListParagraph"/>
        <w:numPr>
          <w:ilvl w:val="0"/>
          <w:numId w:val="22"/>
        </w:numPr>
        <w:jc w:val="both"/>
      </w:pPr>
      <w:r>
        <w:t>Dereferencing a pointer that has been freed: This can occur if a program attempts to use a pointer to access memory that has already been deallocated by the program.</w:t>
      </w:r>
    </w:p>
    <w:p w:rsidR="00553163" w:rsidRDefault="00553163" w:rsidP="00273BD6">
      <w:pPr>
        <w:pStyle w:val="ListParagraph"/>
        <w:numPr>
          <w:ilvl w:val="0"/>
          <w:numId w:val="22"/>
        </w:numPr>
        <w:jc w:val="both"/>
      </w:pPr>
      <w:r>
        <w:t>Dereferencing a pointer that points to an invalid memory location: This can occur if a program attempts to use a pointer that has been corrupted or that points to an invalid memory location.</w:t>
      </w:r>
    </w:p>
    <w:p w:rsidR="00553163" w:rsidRDefault="00553163" w:rsidP="00553163">
      <w:pPr>
        <w:jc w:val="both"/>
      </w:pPr>
      <w:r>
        <w:t>Segmentation faults are typically caused by programming errors, such as attempting to access an uninitialized pointer or dereferencing a pointer that has been freed. In general, it is important to ensure that pointers are properly initialized and managed in order to avoid segfaults.</w:t>
      </w:r>
    </w:p>
    <w:p w:rsidR="00553163" w:rsidRDefault="00553163" w:rsidP="00553163">
      <w:r>
        <w:br w:type="page"/>
      </w:r>
    </w:p>
    <w:p w:rsidR="00553163" w:rsidRDefault="00553163" w:rsidP="00C2063F">
      <w:pPr>
        <w:pStyle w:val="Heading1"/>
      </w:pPr>
      <w:bookmarkStart w:id="47" w:name="_Toc124237104"/>
      <w:r>
        <w:lastRenderedPageBreak/>
        <w:t>HOW TO SUPPORT SYNCHRONIZATION</w:t>
      </w:r>
      <w:bookmarkEnd w:id="47"/>
    </w:p>
    <w:p w:rsidR="00553163" w:rsidRDefault="00553163" w:rsidP="00553163">
      <w:pPr>
        <w:jc w:val="both"/>
      </w:pPr>
      <w:r>
        <w:t>What support do we need from the hardware in order to build useful synchronization primitives? What support do we need from the OS? How can we build these primitives correctly and efficiently? How can programs use them to get the desired results?</w:t>
      </w:r>
    </w:p>
    <w:p w:rsidR="00553163" w:rsidRDefault="00553163" w:rsidP="00553163">
      <w:pPr>
        <w:jc w:val="both"/>
      </w:pPr>
      <w:r>
        <w:t>In order to build useful synchronization primitives, we need support from both the hardware and the operating system:</w:t>
      </w:r>
    </w:p>
    <w:p w:rsidR="00553163" w:rsidRDefault="00553163" w:rsidP="00553163">
      <w:pPr>
        <w:jc w:val="both"/>
      </w:pPr>
      <w:r>
        <w:t>Hardware support: In order to build synchronization primitives, we need hardware support for atomic operations such as test-and-set, compare-and-swap, and load-link/store-conditional. These operations allow multiple threads or processes to synchronize their access to shared data by ensuring that only one thread can update the data at a time.</w:t>
      </w:r>
    </w:p>
    <w:p w:rsidR="00553163" w:rsidRDefault="00553163" w:rsidP="00553163">
      <w:pPr>
        <w:jc w:val="both"/>
      </w:pPr>
      <w:r>
        <w:t>Operating system support: The operating system can provide support for synchronization primitives such as semaphores, mutexes, and spinlocks. These primitives can be implemented using the atomic operations provided by the hardware, and they can be used by programs to synchronize access to shared data.</w:t>
      </w:r>
    </w:p>
    <w:p w:rsidR="00553163" w:rsidRDefault="00553163" w:rsidP="00553163">
      <w:pPr>
        <w:jc w:val="both"/>
      </w:pPr>
      <w:r>
        <w:t>To build synchronization primitives correctly and efficiently, it is important to carefully consider the specific requirements of the system and the workload. Different synchronization primitives may be more appropriate for different situations, and it is important to choose the one that is most suitable for the needs of the program.</w:t>
      </w:r>
    </w:p>
    <w:p w:rsidR="00553163" w:rsidRDefault="00553163" w:rsidP="00553163">
      <w:pPr>
        <w:jc w:val="both"/>
      </w:pPr>
      <w:r>
        <w:t>Programs can use synchronization primitives to ensure that shared data is accessed in a controlled and predictable manner. For example, a program may use a mutex to ensure that only one thread can access a shared data structure at a time, or it may use a semaphore to limit the number of threads that can access the data concurrently. By using synchronization primitives, programs can ensure that shared data is accessed in a consistent and thread-safe manner, allowing them to run correctly and efficiently in a multi-threaded environment.</w:t>
      </w:r>
    </w:p>
    <w:p w:rsidR="00553163" w:rsidRDefault="00553163" w:rsidP="00553163">
      <w:pPr>
        <w:jc w:val="both"/>
      </w:pPr>
    </w:p>
    <w:p w:rsidR="00553163" w:rsidRDefault="00553163" w:rsidP="00553163">
      <w:r>
        <w:br w:type="page"/>
      </w:r>
    </w:p>
    <w:p w:rsidR="00553163" w:rsidRDefault="00553163" w:rsidP="00C2063F">
      <w:pPr>
        <w:pStyle w:val="Heading1"/>
      </w:pPr>
      <w:bookmarkStart w:id="48" w:name="_Toc124237105"/>
      <w:r>
        <w:lastRenderedPageBreak/>
        <w:t>HOW TO CREATE AND CONTROL THREADS</w:t>
      </w:r>
      <w:bookmarkEnd w:id="48"/>
    </w:p>
    <w:p w:rsidR="00553163" w:rsidRDefault="00553163" w:rsidP="00553163">
      <w:pPr>
        <w:jc w:val="both"/>
      </w:pPr>
      <w:r>
        <w:t>What interfaces should the OS present for thread creation and control? How should these interfaces be designed to enable ease of use as well as utility?</w:t>
      </w:r>
    </w:p>
    <w:p w:rsidR="00553163" w:rsidRDefault="00553163" w:rsidP="00553163">
      <w:pPr>
        <w:jc w:val="both"/>
      </w:pPr>
      <w:r>
        <w:t>The operating system should present interfaces for thread creation and control that are easy to use and provide a sufficient level of control and flexibility for programs. Some considerations for the design of these interfaces include:</w:t>
      </w:r>
    </w:p>
    <w:p w:rsidR="00553163" w:rsidRDefault="00553163" w:rsidP="00273BD6">
      <w:pPr>
        <w:pStyle w:val="ListParagraph"/>
        <w:numPr>
          <w:ilvl w:val="0"/>
          <w:numId w:val="23"/>
        </w:numPr>
        <w:jc w:val="both"/>
      </w:pPr>
      <w:r>
        <w:t>Thread creation: The operating system should provide an interface for creating new threads, such as a function or system call that allows a program to specify the entry point and arguments for the new thread.</w:t>
      </w:r>
    </w:p>
    <w:p w:rsidR="00553163" w:rsidRDefault="00553163" w:rsidP="00273BD6">
      <w:pPr>
        <w:pStyle w:val="ListParagraph"/>
        <w:numPr>
          <w:ilvl w:val="0"/>
          <w:numId w:val="23"/>
        </w:numPr>
        <w:jc w:val="both"/>
      </w:pPr>
      <w:r>
        <w:t>Thread control: The operating system should provide interfaces for controlling the execution of threads, such as functions or system calls for starting, suspending, and terminating threads.</w:t>
      </w:r>
    </w:p>
    <w:p w:rsidR="00553163" w:rsidRDefault="00553163" w:rsidP="00273BD6">
      <w:pPr>
        <w:pStyle w:val="ListParagraph"/>
        <w:numPr>
          <w:ilvl w:val="0"/>
          <w:numId w:val="23"/>
        </w:numPr>
        <w:jc w:val="both"/>
      </w:pPr>
      <w:r>
        <w:t>Thread synchronization: The operating system should provide interfaces for synchronizing the execution of threads, such as functions or system calls for waiting for a thread to complete, or for signaling a thread to wake up.</w:t>
      </w:r>
    </w:p>
    <w:p w:rsidR="00553163" w:rsidRDefault="00553163" w:rsidP="00273BD6">
      <w:pPr>
        <w:pStyle w:val="ListParagraph"/>
        <w:numPr>
          <w:ilvl w:val="0"/>
          <w:numId w:val="23"/>
        </w:numPr>
        <w:jc w:val="both"/>
      </w:pPr>
      <w:r>
        <w:t>Thread scheduling: The operating system should provide interfaces for controlling the scheduling of threads, such as functions or system calls for setting the priority of a thread or for specifying the CPU affinity of a thread.</w:t>
      </w:r>
    </w:p>
    <w:p w:rsidR="00553163" w:rsidRDefault="00553163" w:rsidP="00553163">
      <w:pPr>
        <w:jc w:val="both"/>
      </w:pPr>
      <w:r>
        <w:t>In general, these interfaces should be designed to be easy to use, with a clear and consistent naming and parameter convention, and with a reasonable level of flexibility and control. They should also be well documented, with clear explanations of the behavior and limitations of each function or system call. This will help to ensure that programs can make effective use of the threading capabilities provided by the operating system.</w:t>
      </w:r>
    </w:p>
    <w:p w:rsidR="00553163" w:rsidRDefault="00553163" w:rsidP="00553163">
      <w:pPr>
        <w:jc w:val="both"/>
      </w:pPr>
    </w:p>
    <w:p w:rsidR="00553163" w:rsidRDefault="00553163" w:rsidP="00553163">
      <w:r>
        <w:br w:type="page"/>
      </w:r>
    </w:p>
    <w:p w:rsidR="00553163" w:rsidRDefault="00553163" w:rsidP="00C42105">
      <w:pPr>
        <w:pStyle w:val="Heading1"/>
      </w:pPr>
      <w:bookmarkStart w:id="49" w:name="_Toc124237106"/>
      <w:r>
        <w:lastRenderedPageBreak/>
        <w:t>HOW TO AVOID SPINNING</w:t>
      </w:r>
      <w:bookmarkEnd w:id="49"/>
    </w:p>
    <w:p w:rsidR="00553163" w:rsidRDefault="00553163" w:rsidP="00553163">
      <w:pPr>
        <w:jc w:val="both"/>
      </w:pPr>
      <w:r>
        <w:t>How can we develop a lock that doesn’t needlessly waste time spinning on the CPU?</w:t>
      </w:r>
    </w:p>
    <w:p w:rsidR="00553163" w:rsidRDefault="00553163" w:rsidP="00553163">
      <w:pPr>
        <w:jc w:val="both"/>
      </w:pPr>
      <w:r>
        <w:t>Spinning is a technique used by some types of locks, such as spinlocks, to busy-wait for a lock to be released. While spinning can be an effective way to reduce the overhead of lock acquisition in certain situations, it can also lead to wasted CPU time if the lock is held for a long time or if the workload has a high level of contention.</w:t>
      </w:r>
    </w:p>
    <w:p w:rsidR="00553163" w:rsidRDefault="00553163" w:rsidP="00553163">
      <w:pPr>
        <w:jc w:val="both"/>
      </w:pPr>
      <w:r>
        <w:t>There are several ways to avoid unnecessary spinning when developing a lock:</w:t>
      </w:r>
    </w:p>
    <w:p w:rsidR="00553163" w:rsidRDefault="00553163" w:rsidP="00273BD6">
      <w:pPr>
        <w:pStyle w:val="ListParagraph"/>
        <w:numPr>
          <w:ilvl w:val="0"/>
          <w:numId w:val="24"/>
        </w:numPr>
        <w:jc w:val="both"/>
      </w:pPr>
      <w:r>
        <w:t>Use a different type of lock: Instead of using a spinlock, consider using a lock type that does not spin, such as a mutex or a semaphore. These lock types can block the calling thread instead of busy-waiting, which can help to avoid wasting CPU time.</w:t>
      </w:r>
    </w:p>
    <w:p w:rsidR="00553163" w:rsidRDefault="00553163" w:rsidP="00273BD6">
      <w:pPr>
        <w:pStyle w:val="ListParagraph"/>
        <w:numPr>
          <w:ilvl w:val="0"/>
          <w:numId w:val="24"/>
        </w:numPr>
        <w:jc w:val="both"/>
      </w:pPr>
      <w:r>
        <w:t>Use a hybrid lock: A hybrid lock combines spinning with blocking to strike a balance between the overhead of lock acquisition and the cost of context switches. The lock will spin for a short time before blocking the calling thread, allowing it to make progress if the lock is quickly released, but avoiding the waste of CPU time if the lock is held for a long time.</w:t>
      </w:r>
    </w:p>
    <w:p w:rsidR="00553163" w:rsidRDefault="00553163" w:rsidP="00273BD6">
      <w:pPr>
        <w:pStyle w:val="ListParagraph"/>
        <w:numPr>
          <w:ilvl w:val="0"/>
          <w:numId w:val="24"/>
        </w:numPr>
        <w:jc w:val="both"/>
      </w:pPr>
      <w:r>
        <w:t>Use a backoff algorithm: A backoff algorithm can be used to progressively increase the amount of time that a lock spins before blocking the calling thread. This can help to reduce contention and improve the efficiency of the lock, but it may also increase the overhead of lock acquisition.</w:t>
      </w:r>
    </w:p>
    <w:p w:rsidR="00553163" w:rsidRDefault="00553163" w:rsidP="00553163">
      <w:pPr>
        <w:jc w:val="both"/>
      </w:pPr>
      <w:r>
        <w:t>Ultimately, the choice of how to avoid unnecessary spinning will depend on the specific requirements and constraints of the system. It may be necessary to experiment with different approaches and to carefully tune the lock's parameters based on the characteristics of the workload.</w:t>
      </w:r>
    </w:p>
    <w:p w:rsidR="00553163" w:rsidRDefault="00553163" w:rsidP="00553163">
      <w:r>
        <w:br w:type="page"/>
      </w:r>
    </w:p>
    <w:p w:rsidR="00553163" w:rsidRDefault="00553163" w:rsidP="00C42105">
      <w:pPr>
        <w:pStyle w:val="Heading1"/>
      </w:pPr>
      <w:bookmarkStart w:id="50" w:name="_Toc124237107"/>
      <w:r>
        <w:lastRenderedPageBreak/>
        <w:t>HOW TO ADD LOCKS TO DATA STRUCTURES</w:t>
      </w:r>
      <w:bookmarkEnd w:id="50"/>
    </w:p>
    <w:p w:rsidR="00553163" w:rsidRDefault="00553163" w:rsidP="00553163">
      <w:pPr>
        <w:jc w:val="both"/>
      </w:pPr>
      <w:r>
        <w:t>When given a particular data structure, how should we add locks to it, in order to make it work correctly? Further, how do we add locks such that the data structure yields high performance, enabling many threads to access the structure at once, i.e., concurrently?</w:t>
      </w:r>
    </w:p>
    <w:p w:rsidR="00553163" w:rsidRDefault="00553163" w:rsidP="00553163">
      <w:pPr>
        <w:jc w:val="both"/>
      </w:pPr>
      <w:r>
        <w:t>To add locks to a data structure in order to make it work correctly and support concurrent access by multiple threads, you should follow these steps:</w:t>
      </w:r>
    </w:p>
    <w:p w:rsidR="00553163" w:rsidRDefault="00553163" w:rsidP="00553163">
      <w:pPr>
        <w:jc w:val="both"/>
      </w:pPr>
      <w:r>
        <w:t>Identify the critical sections of the data structure: These are the parts of the data structure that must be protected by a lock in order to ensure the integrity and consistency of the data. Examples of critical sections might include updating shared data, iterating over the data structure, or modifying the structure of the data.</w:t>
      </w:r>
    </w:p>
    <w:p w:rsidR="00553163" w:rsidRDefault="00553163" w:rsidP="00553163">
      <w:pPr>
        <w:jc w:val="both"/>
      </w:pPr>
      <w:r>
        <w:t>Choose an appropriate lock type: Select a lock type that is suitable for the characteristics of the data structure and the workload. For example, a spinlock might be more appropriate for a data structure with short critical sections and high contention, while a mutex or semaphore might be more suitable for a data structure with longer critical sections and lower contention.</w:t>
      </w:r>
    </w:p>
    <w:p w:rsidR="00553163" w:rsidRDefault="00553163" w:rsidP="00553163">
      <w:pPr>
        <w:jc w:val="both"/>
      </w:pPr>
      <w:r>
        <w:t>Acquire and release the lock: Use the chosen lock type to protect the critical sections of the data structure. Be sure to acquire the lock before entering the critical section and to release the lock when you are finished.</w:t>
      </w:r>
    </w:p>
    <w:p w:rsidR="00553163" w:rsidRDefault="00553163" w:rsidP="00553163">
      <w:pPr>
        <w:jc w:val="both"/>
      </w:pPr>
      <w:r>
        <w:t>Consider the granularity of the lock: The granularity of the lock refers to how much of the data structure is protected by the lock. A fine-grained lock might protect only a small part of the data structure, while a coarse-grained lock might protect a larger portion of the data structure. Choosing an appropriate granularity can help to improve the performance of the data structure by minimizing contention and overhead.</w:t>
      </w:r>
    </w:p>
    <w:p w:rsidR="00553163" w:rsidRDefault="00553163" w:rsidP="00553163">
      <w:pPr>
        <w:jc w:val="both"/>
      </w:pPr>
      <w:r>
        <w:t>By following these steps, you can add locks to a data structure in a way that ensures correct operation and enables high performance concurrent access.</w:t>
      </w:r>
    </w:p>
    <w:p w:rsidR="00553163" w:rsidRDefault="00553163" w:rsidP="00553163">
      <w:pPr>
        <w:jc w:val="both"/>
      </w:pPr>
    </w:p>
    <w:p w:rsidR="00553163" w:rsidRDefault="00553163" w:rsidP="00553163">
      <w:r>
        <w:br w:type="page"/>
      </w:r>
    </w:p>
    <w:p w:rsidR="00553163" w:rsidRDefault="00553163" w:rsidP="00C42105">
      <w:pPr>
        <w:pStyle w:val="Heading1"/>
      </w:pPr>
      <w:bookmarkStart w:id="51" w:name="_Toc124237108"/>
      <w:r>
        <w:lastRenderedPageBreak/>
        <w:t>HOW TO WAIT FOR A CONDITION</w:t>
      </w:r>
      <w:bookmarkEnd w:id="51"/>
    </w:p>
    <w:p w:rsidR="00553163" w:rsidRDefault="00553163" w:rsidP="00553163">
      <w:pPr>
        <w:jc w:val="both"/>
      </w:pPr>
      <w:r>
        <w:t>In multi-threaded programs, it is often useful for a thread to wait for some condition to become true before proceeding. The simple approach, of just spinning until the condition becomes true, is grossly inefficient and wastes CPU cycles, and in some cases, can be incorrect. Thus, how should a thread wait for a condition?</w:t>
      </w:r>
    </w:p>
    <w:p w:rsidR="00553163" w:rsidRDefault="00553163" w:rsidP="00553163">
      <w:pPr>
        <w:jc w:val="both"/>
      </w:pPr>
      <w:r>
        <w:t>To wait for a condition in a multi-threaded program without spinning or wasting CPU cycles, you can use a condition variable. A condition variable is a synchronization primitive that allows a thread to block until a particular condition becomes true.</w:t>
      </w:r>
    </w:p>
    <w:p w:rsidR="00553163" w:rsidRDefault="00553163" w:rsidP="00553163">
      <w:pPr>
        <w:jc w:val="both"/>
      </w:pPr>
      <w:r>
        <w:t>To wait for a condition using a condition variable, you should follow these steps:</w:t>
      </w:r>
    </w:p>
    <w:p w:rsidR="00553163" w:rsidRDefault="00553163" w:rsidP="00273BD6">
      <w:pPr>
        <w:pStyle w:val="ListParagraph"/>
        <w:numPr>
          <w:ilvl w:val="0"/>
          <w:numId w:val="25"/>
        </w:numPr>
        <w:jc w:val="both"/>
      </w:pPr>
      <w:r>
        <w:t>Choose a suitable lock: A condition variable must be used in conjunction with a lock, in order to ensure that the condition being waited for is protected from concurrent access. Choose a lock type that is suitable for the characteristics of the data structure and the workload.</w:t>
      </w:r>
    </w:p>
    <w:p w:rsidR="00553163" w:rsidRDefault="00553163" w:rsidP="00273BD6">
      <w:pPr>
        <w:pStyle w:val="ListParagraph"/>
        <w:numPr>
          <w:ilvl w:val="0"/>
          <w:numId w:val="25"/>
        </w:numPr>
        <w:jc w:val="both"/>
      </w:pPr>
      <w:r>
        <w:t>Acquire the lock: Acquire the lock before accessing the shared data that the condition variable is protecting.</w:t>
      </w:r>
    </w:p>
    <w:p w:rsidR="00553163" w:rsidRDefault="00553163" w:rsidP="00273BD6">
      <w:pPr>
        <w:pStyle w:val="ListParagraph"/>
        <w:numPr>
          <w:ilvl w:val="0"/>
          <w:numId w:val="25"/>
        </w:numPr>
        <w:jc w:val="both"/>
      </w:pPr>
      <w:r>
        <w:t>Check the condition: Check the condition that the thread is waiting for. If the condition is already true, you can proceed without waiting.</w:t>
      </w:r>
    </w:p>
    <w:p w:rsidR="00553163" w:rsidRDefault="00553163" w:rsidP="00273BD6">
      <w:pPr>
        <w:pStyle w:val="ListParagraph"/>
        <w:numPr>
          <w:ilvl w:val="0"/>
          <w:numId w:val="25"/>
        </w:numPr>
        <w:jc w:val="both"/>
      </w:pPr>
      <w:r>
        <w:t>Wait on the condition variable: If the condition is not yet true, the thread can call the wait() function on the condition variable, which will release the lock and block the thread until the condition becomes true.</w:t>
      </w:r>
    </w:p>
    <w:p w:rsidR="00553163" w:rsidRDefault="00553163" w:rsidP="00273BD6">
      <w:pPr>
        <w:pStyle w:val="ListParagraph"/>
        <w:numPr>
          <w:ilvl w:val="0"/>
          <w:numId w:val="25"/>
        </w:numPr>
        <w:jc w:val="both"/>
      </w:pPr>
      <w:r>
        <w:t>Re-acquire the lock: When the condition variable is signaled, the thread will be unblocked and will re-acquire the lock. The thread can then check the condition again to see if it has become true.</w:t>
      </w:r>
    </w:p>
    <w:p w:rsidR="00553163" w:rsidRDefault="00553163" w:rsidP="00553163">
      <w:pPr>
        <w:jc w:val="both"/>
      </w:pPr>
      <w:r>
        <w:t>By using a condition variable, a thread can wait for a condition without busy-waiting or wasting CPU cycles, and can be woken up as soon as the condition becomes true. This can help to improve the efficiency and scalability of the program.</w:t>
      </w:r>
    </w:p>
    <w:p w:rsidR="00553163" w:rsidRDefault="00553163" w:rsidP="00553163">
      <w:r>
        <w:br w:type="page"/>
      </w:r>
    </w:p>
    <w:p w:rsidR="00553163" w:rsidRDefault="00553163" w:rsidP="00C42105">
      <w:pPr>
        <w:pStyle w:val="Heading1"/>
      </w:pPr>
      <w:bookmarkStart w:id="52" w:name="_Toc124237109"/>
      <w:r>
        <w:lastRenderedPageBreak/>
        <w:t>HOW TO USE SEMAPHORES</w:t>
      </w:r>
      <w:bookmarkEnd w:id="52"/>
    </w:p>
    <w:p w:rsidR="00553163" w:rsidRDefault="00553163" w:rsidP="00553163">
      <w:pPr>
        <w:jc w:val="both"/>
      </w:pPr>
      <w:r>
        <w:t>How can we use semaphores instead of locks and condition variables? What is the definition of a semaphore? What is a binary semaphore? Is it straightforward to build a semaphore out of locks and condition variables? To build locks and condition variables out of semaphores?</w:t>
      </w:r>
    </w:p>
    <w:p w:rsidR="00553163" w:rsidRDefault="00553163" w:rsidP="00553163">
      <w:pPr>
        <w:jc w:val="both"/>
      </w:pPr>
      <w:r>
        <w:t>Semaphores are a type of synchronization primitive that can be used in place of locks and condition variables to protect shared data and coordinate the execution of threads.</w:t>
      </w:r>
    </w:p>
    <w:p w:rsidR="00553163" w:rsidRDefault="00553163" w:rsidP="00553163">
      <w:pPr>
        <w:jc w:val="both"/>
      </w:pPr>
      <w:r>
        <w:t>A semaphore is a value that is shared between threads, and which can be atomically incremented or decremented. A semaphore can be used to implement mutual exclusion or to coordinate the execution of threads by specifying a maximum value for the semaphore. When the value of the semaphore is at or above the maximum value, threads that attempt to decrement the semaphore will block until the value becomes lower than the maximum.</w:t>
      </w:r>
    </w:p>
    <w:p w:rsidR="00553163" w:rsidRDefault="00553163" w:rsidP="00553163">
      <w:pPr>
        <w:jc w:val="both"/>
      </w:pPr>
      <w:r>
        <w:t>A binary semaphore is a special type of semaphore that has a maximum value of 1. It can be used to implement mutual exclusion, as threads that attempt to decrement the semaphore when its value is already 0 will block until the semaphore is released.</w:t>
      </w:r>
    </w:p>
    <w:p w:rsidR="00553163" w:rsidRDefault="00553163" w:rsidP="00553163">
      <w:pPr>
        <w:jc w:val="both"/>
      </w:pPr>
      <w:r>
        <w:t>It is straightforward to build a lock or a condition variable out of a semaphore, as the semaphore can be used to protect the shared data and to coordinate the execution of threads. To build a lock using a semaphore, you can use the semaphore to implement mutual exclusion by setting its maximum value to 1 and using it to block threads that attempt to acquire the lock while it is held. To build a condition variable using a semaphore, you can use the semaphore to block threads that are waiting for a condition to become true and to unblock them when the condition becomes true.</w:t>
      </w:r>
    </w:p>
    <w:p w:rsidR="00553163" w:rsidRDefault="00553163" w:rsidP="00553163">
      <w:pPr>
        <w:jc w:val="both"/>
      </w:pPr>
      <w:r>
        <w:t>Conversely, it is also possible to build a semaphore out of a lock and a condition variable. To do this, you can use the lock to protect the semaphore value and the condition variable to block and unblock threads that are waiting on the semaphore.</w:t>
      </w:r>
    </w:p>
    <w:p w:rsidR="00553163" w:rsidRDefault="00553163" w:rsidP="00553163">
      <w:r>
        <w:br w:type="page"/>
      </w:r>
    </w:p>
    <w:p w:rsidR="00553163" w:rsidRDefault="00553163" w:rsidP="00C42105">
      <w:pPr>
        <w:pStyle w:val="Heading1"/>
      </w:pPr>
      <w:bookmarkStart w:id="53" w:name="_Toc124237110"/>
      <w:r>
        <w:lastRenderedPageBreak/>
        <w:t>HOW TO HANDLE COMMON CONCURRENCY BUGS</w:t>
      </w:r>
      <w:bookmarkEnd w:id="53"/>
    </w:p>
    <w:p w:rsidR="00553163" w:rsidRDefault="00553163" w:rsidP="00553163">
      <w:pPr>
        <w:jc w:val="both"/>
      </w:pPr>
      <w:r>
        <w:t>Concurrency bugs tend to come in a variety of common patterns. Knowing which ones to look out for is the first step to writing more robust, correct concurrent code.</w:t>
      </w:r>
    </w:p>
    <w:p w:rsidR="00553163" w:rsidRDefault="00553163" w:rsidP="00553163">
      <w:pPr>
        <w:jc w:val="both"/>
      </w:pPr>
      <w:r>
        <w:t>Here are some common patterns of concurrency bugs and strategies for handling them:</w:t>
      </w:r>
    </w:p>
    <w:p w:rsidR="00553163" w:rsidRDefault="00553163" w:rsidP="00273BD6">
      <w:pPr>
        <w:pStyle w:val="ListParagraph"/>
        <w:numPr>
          <w:ilvl w:val="0"/>
          <w:numId w:val="27"/>
        </w:numPr>
        <w:jc w:val="both"/>
      </w:pPr>
      <w:r>
        <w:t>Deadlock: Deadlock occurs when two or more threads are waiting for each other to release a lock, resulting in a standstill. To avoid deadlock, you can follow a set of rules known as the "Four Horsemen of the Apocalypse" (lock ordering, lock timeouts, lock polling, and lock starvation avoidance).</w:t>
      </w:r>
    </w:p>
    <w:p w:rsidR="00553163" w:rsidRDefault="00553163" w:rsidP="00273BD6">
      <w:pPr>
        <w:pStyle w:val="ListParagraph"/>
        <w:numPr>
          <w:ilvl w:val="0"/>
          <w:numId w:val="27"/>
        </w:numPr>
        <w:jc w:val="both"/>
      </w:pPr>
      <w:r>
        <w:t>Livelock: Livelock occurs when two or more threads are constantly retrying an operation because they are unable to make progress due to the actions of the other threads. To avoid livelock, you can use a backoff algorithm to progressively increase the delay between retries, or you can use a hybrid lock that combines spinning with blocking to strike a balance between the overhead of lock acquisition and the cost of context switches.</w:t>
      </w:r>
    </w:p>
    <w:p w:rsidR="00553163" w:rsidRDefault="00553163" w:rsidP="00273BD6">
      <w:pPr>
        <w:pStyle w:val="ListParagraph"/>
        <w:numPr>
          <w:ilvl w:val="0"/>
          <w:numId w:val="27"/>
        </w:numPr>
        <w:jc w:val="both"/>
      </w:pPr>
      <w:r>
        <w:t>Race condition: A race condition occurs when the outcome of a program depends on the timing of events, such as the order in which threads acquire locks or access shared data. To avoid race conditions, you can use locks or other synchronization primitives to protect shared data and coordinate the execution of threads.</w:t>
      </w:r>
    </w:p>
    <w:p w:rsidR="00553163" w:rsidRDefault="00553163" w:rsidP="00273BD6">
      <w:pPr>
        <w:pStyle w:val="ListParagraph"/>
        <w:numPr>
          <w:ilvl w:val="0"/>
          <w:numId w:val="27"/>
        </w:numPr>
        <w:jc w:val="both"/>
      </w:pPr>
      <w:r>
        <w:t>Starvation: Starvation occurs when a thread is prevented from making progress due to the actions of other threads. To avoid starvation, you can use a scheduling algorithm that ensures that all threads are given a fair share of CPU time, or you can use priority scheduling to give higher priority to threads that need to make progress.</w:t>
      </w:r>
    </w:p>
    <w:p w:rsidR="00553163" w:rsidRDefault="00553163" w:rsidP="00553163">
      <w:pPr>
        <w:jc w:val="both"/>
      </w:pPr>
      <w:r>
        <w:t>By being aware of these common patterns of concurrency bugs and using the appropriate strategies to prevent or mitigate them, you can write more robust and correct concurrent code.</w:t>
      </w:r>
    </w:p>
    <w:p w:rsidR="00553163" w:rsidRDefault="00553163" w:rsidP="00553163">
      <w:r>
        <w:br w:type="page"/>
      </w:r>
    </w:p>
    <w:p w:rsidR="00553163" w:rsidRDefault="00553163" w:rsidP="00C42105">
      <w:pPr>
        <w:pStyle w:val="Heading1"/>
      </w:pPr>
      <w:bookmarkStart w:id="54" w:name="_Toc124237111"/>
      <w:r>
        <w:lastRenderedPageBreak/>
        <w:t>HOW TO DEAL WITH DEADLOCK</w:t>
      </w:r>
      <w:bookmarkEnd w:id="54"/>
    </w:p>
    <w:p w:rsidR="00553163" w:rsidRDefault="00553163" w:rsidP="00553163">
      <w:pPr>
        <w:jc w:val="both"/>
      </w:pPr>
      <w:r>
        <w:t>How should we build systems to prevent, avoid, or at least detect and recover from deadlock? Is this a real problem in systems today?</w:t>
      </w:r>
    </w:p>
    <w:p w:rsidR="00553163" w:rsidRDefault="00553163" w:rsidP="00553163">
      <w:pPr>
        <w:jc w:val="both"/>
      </w:pPr>
      <w:r>
        <w:t>Deadlock is a situation that can occur in a multi-threaded system when two or more threads are waiting for each other to release a lock, resulting in a standstill. Deadlock can be a real problem in systems today, as it can lead to a complete cessation of progress and can be difficult to detect and recover from.</w:t>
      </w:r>
    </w:p>
    <w:p w:rsidR="00553163" w:rsidRDefault="00553163" w:rsidP="00553163">
      <w:pPr>
        <w:jc w:val="both"/>
      </w:pPr>
      <w:r>
        <w:t>To prevent, avoid, or at least detect and recover from deadlock, you can follow the "Four Horsemen of the Apocalypse" strategy:</w:t>
      </w:r>
    </w:p>
    <w:p w:rsidR="00553163" w:rsidRDefault="00553163" w:rsidP="00273BD6">
      <w:pPr>
        <w:pStyle w:val="ListParagraph"/>
        <w:numPr>
          <w:ilvl w:val="0"/>
          <w:numId w:val="26"/>
        </w:numPr>
        <w:jc w:val="both"/>
      </w:pPr>
      <w:r>
        <w:t>Lock ordering: Establish an order in which locks must be acquired, and ensure that all threads follow this order. This can help to prevent deadlock by ensuring that there is no circular wait between threads.</w:t>
      </w:r>
    </w:p>
    <w:p w:rsidR="00553163" w:rsidRDefault="00553163" w:rsidP="00273BD6">
      <w:pPr>
        <w:pStyle w:val="ListParagraph"/>
        <w:numPr>
          <w:ilvl w:val="0"/>
          <w:numId w:val="26"/>
        </w:numPr>
        <w:jc w:val="both"/>
      </w:pPr>
      <w:r>
        <w:t>Lock timeouts: Set a timeout for acquiring locks, and have threads release the lock and retry if the timeout is exceeded. This can help to avoid deadlock by allowing threads to make progress if a lock is held for a long time.</w:t>
      </w:r>
    </w:p>
    <w:p w:rsidR="00553163" w:rsidRDefault="00553163" w:rsidP="00273BD6">
      <w:pPr>
        <w:pStyle w:val="ListParagraph"/>
        <w:numPr>
          <w:ilvl w:val="0"/>
          <w:numId w:val="26"/>
        </w:numPr>
        <w:jc w:val="both"/>
      </w:pPr>
      <w:r>
        <w:t>Lock polling: Periodically check the status of locks and release them if they are held for a long time. This can help to avoid deadlock by allowing other threads to make progress if a lock is held for an extended period.</w:t>
      </w:r>
    </w:p>
    <w:p w:rsidR="00553163" w:rsidRDefault="00553163" w:rsidP="00273BD6">
      <w:pPr>
        <w:pStyle w:val="ListParagraph"/>
        <w:numPr>
          <w:ilvl w:val="0"/>
          <w:numId w:val="26"/>
        </w:numPr>
        <w:jc w:val="both"/>
      </w:pPr>
      <w:r>
        <w:t>Lock starvation avoidance: Use a scheduling algorithm that ensures that all threads are given a fair share of CPU time, or use priority scheduling to give higher priority to threads that need to make progress. This can help to avoid deadlock by preventing a thread from being starved of CPU time due to the actions of other threads.</w:t>
      </w:r>
    </w:p>
    <w:p w:rsidR="00553163" w:rsidRDefault="00553163" w:rsidP="00553163">
      <w:pPr>
        <w:jc w:val="both"/>
      </w:pPr>
      <w:r>
        <w:t>By following these strategies, you can build systems that are less prone to deadlock, or that are able to detect and recover from deadlock when it occurs. It is important to carefully consider the potential for deadlock in any multi-threaded system and to use appropriate strategies to prevent or mitigate it.</w:t>
      </w:r>
    </w:p>
    <w:p w:rsidR="00553163" w:rsidRDefault="00553163" w:rsidP="00553163">
      <w:r>
        <w:br w:type="page"/>
      </w:r>
    </w:p>
    <w:p w:rsidR="00553163" w:rsidRDefault="00553163" w:rsidP="00C42105">
      <w:pPr>
        <w:pStyle w:val="Heading1"/>
      </w:pPr>
      <w:bookmarkStart w:id="55" w:name="_Toc124237112"/>
      <w:r>
        <w:lastRenderedPageBreak/>
        <w:t>HOW TO BUILD CONCURRENT SERVERS WITHOUT THREADS</w:t>
      </w:r>
      <w:bookmarkEnd w:id="55"/>
    </w:p>
    <w:p w:rsidR="00553163" w:rsidRDefault="00553163" w:rsidP="00553163">
      <w:pPr>
        <w:jc w:val="both"/>
      </w:pPr>
      <w:r>
        <w:t>How can we build a concurrent server without using threads, and thus retain control over concurrency as well as avoid some of the problems that seem to plague multi-threaded applications?</w:t>
      </w:r>
    </w:p>
    <w:p w:rsidR="00553163" w:rsidRDefault="00553163" w:rsidP="00553163">
      <w:pPr>
        <w:jc w:val="both"/>
      </w:pPr>
      <w:r>
        <w:t>One way to build a concurrent server without using threads is to use an event-driven model, where the server listens for incoming requests and processes them asynchronously as events. This can be achieved using an event loop, which is a loop that waits for events to occur and then dispatches them to the appropriate handlers.</w:t>
      </w:r>
    </w:p>
    <w:p w:rsidR="00553163" w:rsidRDefault="00553163" w:rsidP="00553163">
      <w:pPr>
        <w:jc w:val="both"/>
      </w:pPr>
      <w:r>
        <w:t>Using an event-driven model has several benefits over using threads for concurrency:</w:t>
      </w:r>
    </w:p>
    <w:p w:rsidR="00553163" w:rsidRDefault="00553163" w:rsidP="00273BD6">
      <w:pPr>
        <w:pStyle w:val="ListParagraph"/>
        <w:numPr>
          <w:ilvl w:val="0"/>
          <w:numId w:val="28"/>
        </w:numPr>
        <w:jc w:val="both"/>
      </w:pPr>
      <w:r>
        <w:t>Control over concurrency: An event-driven model allows you to retain control over the level of concurrency in your server, as you can choose how many events to process at a time and how to schedule them. This can help to prevent overloading the server and to ensure that it performs optimally.</w:t>
      </w:r>
    </w:p>
    <w:p w:rsidR="00553163" w:rsidRDefault="00553163" w:rsidP="00273BD6">
      <w:pPr>
        <w:pStyle w:val="ListParagraph"/>
        <w:numPr>
          <w:ilvl w:val="0"/>
          <w:numId w:val="28"/>
        </w:numPr>
        <w:jc w:val="both"/>
      </w:pPr>
      <w:r>
        <w:t>Simplicity: An event-driven model can be simpler to implement and debug than a multi-threaded model, as it does not require the use of locks or other synchronization primitives to protect shared data. This can make it easier to write and maintain concurrent code.</w:t>
      </w:r>
    </w:p>
    <w:p w:rsidR="00553163" w:rsidRDefault="00553163" w:rsidP="00273BD6">
      <w:pPr>
        <w:pStyle w:val="ListParagraph"/>
        <w:numPr>
          <w:ilvl w:val="0"/>
          <w:numId w:val="28"/>
        </w:numPr>
        <w:jc w:val="both"/>
      </w:pPr>
      <w:r>
        <w:t>Scalability: An event-driven model can scale more effectively than a multi-threaded model, as it can handle a large number of events with a smaller number of threads or processes. This can help to reduce the overhead of context switches and to improve the performance of the server.</w:t>
      </w:r>
    </w:p>
    <w:p w:rsidR="00553163" w:rsidRDefault="00553163" w:rsidP="00553163">
      <w:pPr>
        <w:jc w:val="both"/>
      </w:pPr>
      <w:r>
        <w:t>By using an event-driven model, you can build a concurrent server without using threads, and retain control over concurrency while avoiding some of the problems that can plague multi-threaded applications.</w:t>
      </w:r>
    </w:p>
    <w:p w:rsidR="00553163" w:rsidRDefault="00553163" w:rsidP="00553163">
      <w:pPr>
        <w:jc w:val="both"/>
      </w:pPr>
    </w:p>
    <w:p w:rsidR="00553163" w:rsidRDefault="00553163" w:rsidP="00553163">
      <w:r>
        <w:br w:type="page"/>
      </w:r>
    </w:p>
    <w:p w:rsidR="00553163" w:rsidRDefault="00553163" w:rsidP="00C42105">
      <w:pPr>
        <w:pStyle w:val="Heading1"/>
      </w:pPr>
      <w:bookmarkStart w:id="56" w:name="_Toc124237113"/>
      <w:r w:rsidRPr="007B5963">
        <w:lastRenderedPageBreak/>
        <w:t>BLOCKING VS. NON-BLOCKING INTERFACES</w:t>
      </w:r>
      <w:bookmarkEnd w:id="56"/>
    </w:p>
    <w:p w:rsidR="00553163" w:rsidRDefault="00553163" w:rsidP="00553163">
      <w:pPr>
        <w:jc w:val="both"/>
      </w:pPr>
      <w:r>
        <w:t>Blocking interfaces are a type of interface that do all of their work before returning to the caller. They are called "blocking" because they block the caller from making progress until the work is completed. Blocking interfaces are often used for I/O operations, such as reading from disk or network sockets, as these operations can take a long time to complete and may require the caller to wait for the results.</w:t>
      </w:r>
    </w:p>
    <w:p w:rsidR="00553163" w:rsidRDefault="00553163" w:rsidP="00553163">
      <w:pPr>
        <w:jc w:val="both"/>
      </w:pPr>
      <w:r>
        <w:t>On the other hand, non-blocking interfaces are a type of interface that begin some work but return immediately, allowing the caller to continue making progress while the work is being done in the background. Non-blocking interfaces are essential in event-based programming, as a call that blocks will halt all progress in the event loop.</w:t>
      </w:r>
    </w:p>
    <w:p w:rsidR="00553163" w:rsidRDefault="00553163" w:rsidP="00553163">
      <w:pPr>
        <w:jc w:val="both"/>
      </w:pPr>
      <w:r>
        <w:t>In general, non-blocking interfaces can be used in any style of programming, but they are particularly useful in event-based programming, where they can help to ensure that the program remains responsive and can continue to make progress even when long-running operations are being performed.</w:t>
      </w:r>
    </w:p>
    <w:p w:rsidR="00553163" w:rsidRDefault="00553163" w:rsidP="00553163">
      <w:r>
        <w:br w:type="page"/>
      </w:r>
    </w:p>
    <w:p w:rsidR="00553163" w:rsidRDefault="00553163" w:rsidP="00C42105">
      <w:pPr>
        <w:pStyle w:val="Heading1"/>
      </w:pPr>
      <w:bookmarkStart w:id="57" w:name="_Toc124237114"/>
      <w:r>
        <w:lastRenderedPageBreak/>
        <w:t>HOW TO INTEGRATE I/O INTO SYSTEMS</w:t>
      </w:r>
      <w:bookmarkEnd w:id="57"/>
    </w:p>
    <w:p w:rsidR="00553163" w:rsidRDefault="00553163" w:rsidP="00553163">
      <w:pPr>
        <w:jc w:val="both"/>
      </w:pPr>
      <w:r>
        <w:t>How should I/O be integrated into systems? What are the general mechanisms? How can we make them efficient?</w:t>
      </w:r>
    </w:p>
    <w:p w:rsidR="00553163" w:rsidRDefault="00553163" w:rsidP="00553163">
      <w:pPr>
        <w:jc w:val="both"/>
      </w:pPr>
      <w:r>
        <w:t>I/O can be integrated into systems using a variety of mechanisms, including:</w:t>
      </w:r>
    </w:p>
    <w:p w:rsidR="00553163" w:rsidRDefault="00553163" w:rsidP="00273BD6">
      <w:pPr>
        <w:pStyle w:val="ListParagraph"/>
        <w:numPr>
          <w:ilvl w:val="0"/>
          <w:numId w:val="29"/>
        </w:numPr>
        <w:jc w:val="both"/>
      </w:pPr>
      <w:r>
        <w:t>Polling: In polling, the system continuously checks the status of I/O devices to see if they are ready to perform a read or write operation. Polling can be inefficient, as it requires the system to constantly poll the devices, even when they are not ready.</w:t>
      </w:r>
    </w:p>
    <w:p w:rsidR="00553163" w:rsidRDefault="00553163" w:rsidP="00273BD6">
      <w:pPr>
        <w:pStyle w:val="ListParagraph"/>
        <w:numPr>
          <w:ilvl w:val="0"/>
          <w:numId w:val="29"/>
        </w:numPr>
        <w:jc w:val="both"/>
      </w:pPr>
      <w:r>
        <w:t>Interrupt-driven I/O: In interrupt-driven I/O, the system waits for an interrupt to be generated by an I/O device when it is ready to perform a read or write operation. Interrupt-driven I/O can be more efficient than polling, as it allows the system to sleep until an interrupt is received, rather than constantly checking the status of the devices.</w:t>
      </w:r>
    </w:p>
    <w:p w:rsidR="00553163" w:rsidRDefault="00553163" w:rsidP="00273BD6">
      <w:pPr>
        <w:pStyle w:val="ListParagraph"/>
        <w:numPr>
          <w:ilvl w:val="0"/>
          <w:numId w:val="29"/>
        </w:numPr>
        <w:jc w:val="both"/>
      </w:pPr>
      <w:r>
        <w:t>Direct memory access (DMA): In DMA, the system can transfer data directly between an I/O device and memory, without involving the CPU. DMA can be very efficient, as it allows the CPU to perform other tasks while the data transfer is taking place.</w:t>
      </w:r>
    </w:p>
    <w:p w:rsidR="00553163" w:rsidRDefault="00553163" w:rsidP="00273BD6">
      <w:pPr>
        <w:pStyle w:val="ListParagraph"/>
        <w:numPr>
          <w:ilvl w:val="0"/>
          <w:numId w:val="29"/>
        </w:numPr>
        <w:jc w:val="both"/>
      </w:pPr>
      <w:r>
        <w:t>Asynchronous I/O: In asynchronous I/O, the system can initiate an I/O operation and then continue executing other tasks while the operation is being performed in the background. Asynchronous I/O can be efficient, as it allows the system to overlap the execution of multiple tasks and to make progress even when I/O operations are being performed.</w:t>
      </w:r>
    </w:p>
    <w:p w:rsidR="00553163" w:rsidRDefault="00553163" w:rsidP="00553163">
      <w:pPr>
        <w:jc w:val="both"/>
      </w:pPr>
      <w:r>
        <w:t>To make I/O efficient, it is important to choose an appropriate mechanism that is suited to the characteristics of the system and the workload. Factors to consider might include the frequency and size of I/O operations, the number of I/O devices, and the resources available on the system. By carefully considering these factors and choosing the right I/O mechanism, you can improve the efficiency of your system and ensure that it performs optimally.</w:t>
      </w:r>
    </w:p>
    <w:p w:rsidR="00553163" w:rsidRDefault="00553163" w:rsidP="00553163">
      <w:r>
        <w:br w:type="page"/>
      </w:r>
    </w:p>
    <w:p w:rsidR="00553163" w:rsidRDefault="00553163" w:rsidP="00C42105">
      <w:pPr>
        <w:pStyle w:val="Heading1"/>
      </w:pPr>
      <w:bookmarkStart w:id="58" w:name="_Toc124237115"/>
      <w:r>
        <w:lastRenderedPageBreak/>
        <w:t>HOW TO AVOID THE COSTS OF POLLING</w:t>
      </w:r>
      <w:bookmarkEnd w:id="58"/>
    </w:p>
    <w:p w:rsidR="00553163" w:rsidRDefault="00553163" w:rsidP="00553163">
      <w:pPr>
        <w:jc w:val="both"/>
      </w:pPr>
      <w:r>
        <w:t>How can the OS check device status without frequent polling, and thus lower the CPU overhead required to manage the device?</w:t>
      </w:r>
    </w:p>
    <w:p w:rsidR="00553163" w:rsidRDefault="00553163" w:rsidP="00553163">
      <w:pPr>
        <w:jc w:val="both"/>
      </w:pPr>
      <w:r>
        <w:t>There are several ways to avoid the costs of polling and lower the CPU overhead required to manage a device:</w:t>
      </w:r>
    </w:p>
    <w:p w:rsidR="00553163" w:rsidRDefault="00553163" w:rsidP="00553163">
      <w:pPr>
        <w:jc w:val="both"/>
      </w:pPr>
      <w:r>
        <w:t>Interrupt-driven I/O: In interrupt-driven I/O, the system waits for an interrupt to be generated by the device when it is ready to perform a read or write operation. This allows the system to sleep until an interrupt is received, rather than constantly checking the status of the device.</w:t>
      </w:r>
    </w:p>
    <w:p w:rsidR="00553163" w:rsidRDefault="00553163" w:rsidP="00553163">
      <w:pPr>
        <w:jc w:val="both"/>
      </w:pPr>
      <w:r>
        <w:t>Direct memory access (DMA): In DMA, the system can transfer data directly between the device and memory, without involving the CPU. This allows the CPU to perform other tasks while the data transfer is taking place, reducing the overhead of polling.</w:t>
      </w:r>
    </w:p>
    <w:p w:rsidR="00553163" w:rsidRDefault="00553163" w:rsidP="00553163">
      <w:pPr>
        <w:jc w:val="both"/>
      </w:pPr>
      <w:r>
        <w:t>Asynchronous I/O: In asynchronous I/O, the system can initiate an I/O operation and then continue executing other tasks while the operation is being performed in the background. This allows the system to overlap the execution of multiple tasks and to make progress even when I/O operations are being performed, reducing the need for polling.</w:t>
      </w:r>
    </w:p>
    <w:p w:rsidR="00553163" w:rsidRDefault="00553163" w:rsidP="00553163">
      <w:pPr>
        <w:jc w:val="both"/>
      </w:pPr>
      <w:r>
        <w:t>By using interrupt-driven I/O, DMA, or asynchronous I/O, you can avoid the costs of frequent polling and lower the CPU overhead required to manage a device. These techniques can help to improve the efficiency of the system and ensure that it performs optimally.</w:t>
      </w:r>
    </w:p>
    <w:p w:rsidR="00553163" w:rsidRDefault="00553163" w:rsidP="00553163">
      <w:r>
        <w:br w:type="page"/>
      </w:r>
    </w:p>
    <w:p w:rsidR="00553163" w:rsidRDefault="00553163" w:rsidP="00C42105">
      <w:pPr>
        <w:pStyle w:val="Heading1"/>
      </w:pPr>
      <w:bookmarkStart w:id="59" w:name="_Toc124237116"/>
      <w:r>
        <w:lastRenderedPageBreak/>
        <w:t>HOW TO LOWER PIO OVERHEADS</w:t>
      </w:r>
      <w:bookmarkEnd w:id="59"/>
    </w:p>
    <w:p w:rsidR="00553163" w:rsidRDefault="00553163" w:rsidP="00553163">
      <w:pPr>
        <w:jc w:val="both"/>
      </w:pPr>
      <w:r>
        <w:t>With PIO, the CPU spends too much time moving data to and from devices by hand. How can we offload this work and thus allow the CPU to be more effectively utilized?</w:t>
      </w:r>
    </w:p>
    <w:p w:rsidR="00553163" w:rsidRDefault="00553163" w:rsidP="00553163">
      <w:pPr>
        <w:jc w:val="both"/>
      </w:pPr>
      <w:r>
        <w:t>There are several ways to lower the overhead of PIO (programmed I/O) and allow the CPU to be more effectively utilized:</w:t>
      </w:r>
    </w:p>
    <w:p w:rsidR="00553163" w:rsidRDefault="00553163" w:rsidP="00553163">
      <w:pPr>
        <w:jc w:val="both"/>
      </w:pPr>
      <w:r>
        <w:t>Direct memory access (DMA): In DMA, the system can transfer data directly between the device and memory, without involving the CPU. This allows the CPU to perform other tasks while the data transfer is taking place, reducing the overhead of PIO.</w:t>
      </w:r>
    </w:p>
    <w:p w:rsidR="00553163" w:rsidRDefault="00553163" w:rsidP="00553163">
      <w:pPr>
        <w:jc w:val="both"/>
      </w:pPr>
      <w:r>
        <w:t>Bus mastering: In bus mastering, a device can take control of the system bus and perform DMA transfers without involving the CPU. This can further reduce the overhead of PIO by allowing the device to transfer data directly to and from memory.</w:t>
      </w:r>
    </w:p>
    <w:p w:rsidR="00553163" w:rsidRDefault="00553163" w:rsidP="00553163">
      <w:pPr>
        <w:jc w:val="both"/>
      </w:pPr>
      <w:r>
        <w:t>Asynchronous I/O: In asynchronous I/O, the system can initiate an I/O operation and then continue executing other tasks while the operation is being performed in the background. This allows the system to overlap the execution of multiple tasks and to make progress even when I/O operations are being performed, reducing the need for PIO.</w:t>
      </w:r>
    </w:p>
    <w:p w:rsidR="00553163" w:rsidRDefault="00553163" w:rsidP="00553163">
      <w:pPr>
        <w:jc w:val="both"/>
      </w:pPr>
      <w:r>
        <w:t>By using DMA, bus mastering, or asynchronous I/O, you can offload the work of moving data to and from devices and lower the overhead of PIO. These techniques can help to improve the efficiency of the system and allow the CPU to be more effectively utilized.</w:t>
      </w:r>
    </w:p>
    <w:p w:rsidR="00553163" w:rsidRDefault="00553163" w:rsidP="00553163">
      <w:pPr>
        <w:jc w:val="both"/>
      </w:pPr>
    </w:p>
    <w:p w:rsidR="00553163" w:rsidRDefault="00553163" w:rsidP="00553163">
      <w:r>
        <w:br w:type="page"/>
      </w:r>
    </w:p>
    <w:p w:rsidR="00553163" w:rsidRDefault="00553163" w:rsidP="00C42105">
      <w:pPr>
        <w:pStyle w:val="Heading1"/>
      </w:pPr>
      <w:bookmarkStart w:id="60" w:name="_Toc124237117"/>
      <w:r>
        <w:lastRenderedPageBreak/>
        <w:t>HOW TO BUILD A DEVICE-NEUTRAL OS</w:t>
      </w:r>
      <w:bookmarkEnd w:id="60"/>
    </w:p>
    <w:p w:rsidR="00553163" w:rsidRDefault="00553163" w:rsidP="00553163">
      <w:pPr>
        <w:jc w:val="both"/>
      </w:pPr>
      <w:r>
        <w:t>How can we keep most of the OS device-neutral, thus hiding the details of device interactions from major OS subsystems?</w:t>
      </w:r>
    </w:p>
    <w:p w:rsidR="00553163" w:rsidRDefault="00553163" w:rsidP="00553163">
      <w:pPr>
        <w:jc w:val="both"/>
      </w:pPr>
      <w:r>
        <w:t>To build a device-neutral OS, you can use the following techniques:</w:t>
      </w:r>
    </w:p>
    <w:p w:rsidR="00553163" w:rsidRDefault="00553163" w:rsidP="00273BD6">
      <w:pPr>
        <w:pStyle w:val="ListParagraph"/>
        <w:numPr>
          <w:ilvl w:val="0"/>
          <w:numId w:val="30"/>
        </w:numPr>
        <w:jc w:val="both"/>
      </w:pPr>
      <w:r>
        <w:t>Abstractions: By using abstractions, you can hide the details of device interactions from major OS subsystems and present a consistent interface to the rest of the system. For example, you can use an abstract block device interface to hide the details of how data is stored and retrieved on different types of devices, such as hard disks and flash drives.</w:t>
      </w:r>
    </w:p>
    <w:p w:rsidR="00553163" w:rsidRDefault="00553163" w:rsidP="00273BD6">
      <w:pPr>
        <w:pStyle w:val="ListParagraph"/>
        <w:numPr>
          <w:ilvl w:val="0"/>
          <w:numId w:val="30"/>
        </w:numPr>
        <w:jc w:val="both"/>
      </w:pPr>
      <w:r>
        <w:t>Device drivers: Device drivers provide a layer of separation between the OS and the devices it interacts with. By using device drivers, you can keep most of the OS device-neutral and allow it to interact with devices through a standardized interface.</w:t>
      </w:r>
    </w:p>
    <w:p w:rsidR="00553163" w:rsidRDefault="00553163" w:rsidP="00273BD6">
      <w:pPr>
        <w:pStyle w:val="ListParagraph"/>
        <w:numPr>
          <w:ilvl w:val="0"/>
          <w:numId w:val="30"/>
        </w:numPr>
        <w:jc w:val="both"/>
      </w:pPr>
      <w:r>
        <w:t>Virtualization: Virtualization allows you to create virtual devices that behave like physical devices, but are actually implemented in software. By using virtualization, you can build a device-neutral OS that can run on a variety of hardware platforms without requiring specialized drivers for each type of device.</w:t>
      </w:r>
    </w:p>
    <w:p w:rsidR="00553163" w:rsidRDefault="00553163" w:rsidP="00553163">
      <w:pPr>
        <w:jc w:val="both"/>
      </w:pPr>
      <w:r>
        <w:t>By using these techniques, you can keep most of the OS device-neutral and hide the details of device interactions from major OS subsystems, allowing the system to be more flexible and portable.</w:t>
      </w:r>
    </w:p>
    <w:p w:rsidR="00553163" w:rsidRDefault="00553163" w:rsidP="00553163">
      <w:pPr>
        <w:jc w:val="both"/>
      </w:pPr>
    </w:p>
    <w:p w:rsidR="00553163" w:rsidRDefault="00553163" w:rsidP="00553163">
      <w:r>
        <w:br w:type="page"/>
      </w:r>
    </w:p>
    <w:p w:rsidR="00553163" w:rsidRDefault="00553163" w:rsidP="00C42105">
      <w:pPr>
        <w:pStyle w:val="Heading1"/>
      </w:pPr>
      <w:bookmarkStart w:id="61" w:name="_Toc124237118"/>
      <w:r>
        <w:lastRenderedPageBreak/>
        <w:t>HOW TO STORE AND ACCESS DATA ON DISK</w:t>
      </w:r>
      <w:bookmarkEnd w:id="61"/>
    </w:p>
    <w:p w:rsidR="00553163" w:rsidRDefault="00553163" w:rsidP="00553163">
      <w:pPr>
        <w:jc w:val="both"/>
      </w:pPr>
      <w:r>
        <w:t>How do modern hard-disk drives store data? What is the interface? How is the data actually laid out and accessed? How does disk scheduling improve performance?</w:t>
      </w:r>
    </w:p>
    <w:p w:rsidR="00553163" w:rsidRDefault="00553163" w:rsidP="00553163">
      <w:pPr>
        <w:jc w:val="both"/>
      </w:pPr>
      <w:r>
        <w:t>Modern hard-disk drives store data on spinning disks coated with a magnetic material. The disks are divided into concentric tracks, and each track is divided into sectors. Each sector can store a fixed amount of data, typically 512 bytes.</w:t>
      </w:r>
    </w:p>
    <w:p w:rsidR="00553163" w:rsidRDefault="00553163" w:rsidP="00553163">
      <w:pPr>
        <w:jc w:val="both"/>
      </w:pPr>
      <w:r>
        <w:t>The interface between the hard-disk drive and the rest of the system is typically through a SATA (Serial ATA) or SCSI (Small Computer System Interface) connection. The hard-disk drive appears to the system as a linear array of blocks, each of which can be read or written independently.</w:t>
      </w:r>
    </w:p>
    <w:p w:rsidR="00553163" w:rsidRDefault="00553163" w:rsidP="00553163">
      <w:pPr>
        <w:jc w:val="both"/>
      </w:pPr>
      <w:r>
        <w:t>To access data on a hard-disk drive, the drive's head must be positioned over the correct track and sector. This process is known as seek time, and it can take a significant amount of time for the head to travel to the correct location. In addition, the disks must be spinning at the correct speed for the head to read or write data, which is known as rotational latency.</w:t>
      </w:r>
    </w:p>
    <w:p w:rsidR="00553163" w:rsidRDefault="00553163" w:rsidP="00553163">
      <w:pPr>
        <w:jc w:val="both"/>
      </w:pPr>
      <w:r>
        <w:t>To improve performance, modern hard-disk drives use a variety of techniques, including:</w:t>
      </w:r>
    </w:p>
    <w:p w:rsidR="00553163" w:rsidRDefault="00553163" w:rsidP="00273BD6">
      <w:pPr>
        <w:pStyle w:val="ListParagraph"/>
        <w:numPr>
          <w:ilvl w:val="0"/>
          <w:numId w:val="31"/>
        </w:numPr>
        <w:jc w:val="both"/>
      </w:pPr>
      <w:r>
        <w:t>Disk caching: Disk caching involves storing frequently accessed data in a fast memory buffer, allowing the head to read or write data more quickly.</w:t>
      </w:r>
    </w:p>
    <w:p w:rsidR="00553163" w:rsidRDefault="00553163" w:rsidP="00273BD6">
      <w:pPr>
        <w:pStyle w:val="ListParagraph"/>
        <w:numPr>
          <w:ilvl w:val="0"/>
          <w:numId w:val="31"/>
        </w:numPr>
        <w:jc w:val="both"/>
      </w:pPr>
      <w:r>
        <w:t>Disk scheduling: Disk scheduling algorithms try to minimize the amount of time the head spends seeking by reordering the requests for data in a way that reduces seek time. Some common disk scheduling algorithms include First-Come First-Served (FCFS), Shortest Seek Time First (SSTF), and SCAN.</w:t>
      </w:r>
    </w:p>
    <w:p w:rsidR="00553163" w:rsidRDefault="00553163" w:rsidP="00273BD6">
      <w:pPr>
        <w:pStyle w:val="ListParagraph"/>
        <w:numPr>
          <w:ilvl w:val="0"/>
          <w:numId w:val="31"/>
        </w:numPr>
        <w:jc w:val="both"/>
      </w:pPr>
      <w:r>
        <w:t>Disk striping: Disk striping involves dividing the data across multiple disks, allowing the system to read or write data in parallel and improving performance.</w:t>
      </w:r>
    </w:p>
    <w:p w:rsidR="00553163" w:rsidRDefault="00553163" w:rsidP="00553163">
      <w:pPr>
        <w:jc w:val="both"/>
      </w:pPr>
      <w:r>
        <w:t>By using these techniques, modern hard-disk drives can store and access data efficiently, improving performance and enabling the system to make progress even when working with large amounts of data.</w:t>
      </w:r>
    </w:p>
    <w:p w:rsidR="00553163" w:rsidRDefault="00553163" w:rsidP="00553163">
      <w:pPr>
        <w:jc w:val="both"/>
      </w:pPr>
    </w:p>
    <w:p w:rsidR="00553163" w:rsidRDefault="00553163" w:rsidP="00553163">
      <w:r>
        <w:br w:type="page"/>
      </w:r>
    </w:p>
    <w:p w:rsidR="00553163" w:rsidRDefault="00553163" w:rsidP="00C42105">
      <w:pPr>
        <w:pStyle w:val="Heading1"/>
      </w:pPr>
      <w:bookmarkStart w:id="62" w:name="_Toc124237119"/>
      <w:r>
        <w:lastRenderedPageBreak/>
        <w:t>HOW TO ACCOUNT FOR DISK ROTATION COSTS</w:t>
      </w:r>
      <w:bookmarkEnd w:id="62"/>
    </w:p>
    <w:p w:rsidR="00553163" w:rsidRDefault="00553163" w:rsidP="00553163">
      <w:pPr>
        <w:jc w:val="both"/>
      </w:pPr>
      <w:r>
        <w:t>How can we implement an algorithm that more closely approximates SJF by taking both seek and rotation into account?</w:t>
      </w:r>
    </w:p>
    <w:p w:rsidR="00553163" w:rsidRDefault="00553163" w:rsidP="00553163">
      <w:pPr>
        <w:jc w:val="both"/>
      </w:pPr>
      <w:r>
        <w:t>One way to implement an algorithm that more closely approximates Shortest Job First (SJF) by taking both seek and rotation into account is to use the Elevator Algorithm (also known as the SCAN algorithm). The Elevator Algorithm works by starting at one end of the disk and moving the head in one direction, servicing requests as it goes. When it reaches the end of the disk, it reverses direction and repeats the process.</w:t>
      </w:r>
    </w:p>
    <w:p w:rsidR="00553163" w:rsidRDefault="00553163" w:rsidP="00553163">
      <w:pPr>
        <w:jc w:val="both"/>
      </w:pPr>
      <w:r>
        <w:t>The Elevator Algorithm can more closely approximate SJF by taking both seek and rotation into account because it minimizes the total seek time by servicing requests in the order that they appear on the disk. This can help to reduce the time it takes for the head to travel to the correct location and minimize rotational latency.</w:t>
      </w:r>
    </w:p>
    <w:p w:rsidR="00553163" w:rsidRDefault="00553163" w:rsidP="00553163">
      <w:pPr>
        <w:jc w:val="both"/>
      </w:pPr>
      <w:r>
        <w:t>To implement the Elevator Algorithm, you can follow these steps:</w:t>
      </w:r>
    </w:p>
    <w:p w:rsidR="00553163" w:rsidRDefault="00553163" w:rsidP="00273BD6">
      <w:pPr>
        <w:pStyle w:val="ListParagraph"/>
        <w:numPr>
          <w:ilvl w:val="0"/>
          <w:numId w:val="32"/>
        </w:numPr>
        <w:jc w:val="both"/>
      </w:pPr>
      <w:r>
        <w:t>Initialize the head position and direction.</w:t>
      </w:r>
    </w:p>
    <w:p w:rsidR="00553163" w:rsidRDefault="00553163" w:rsidP="00273BD6">
      <w:pPr>
        <w:pStyle w:val="ListParagraph"/>
        <w:numPr>
          <w:ilvl w:val="0"/>
          <w:numId w:val="32"/>
        </w:numPr>
        <w:jc w:val="both"/>
      </w:pPr>
      <w:r>
        <w:t>Scan the requests in the current direction, servicing requests as they are encountered.</w:t>
      </w:r>
    </w:p>
    <w:p w:rsidR="00553163" w:rsidRDefault="00553163" w:rsidP="00273BD6">
      <w:pPr>
        <w:pStyle w:val="ListParagraph"/>
        <w:numPr>
          <w:ilvl w:val="0"/>
          <w:numId w:val="32"/>
        </w:numPr>
        <w:jc w:val="both"/>
      </w:pPr>
      <w:r>
        <w:t>When the end of the disk is reached, reverse the direction and repeat the process.</w:t>
      </w:r>
    </w:p>
    <w:p w:rsidR="00553163" w:rsidRDefault="00553163" w:rsidP="00553163">
      <w:pPr>
        <w:jc w:val="both"/>
      </w:pPr>
      <w:r>
        <w:t>By following these steps, you can implement an algorithm that more closely approximates SJF by taking both seek and rotation into account and improving the performance of the disk.</w:t>
      </w:r>
    </w:p>
    <w:p w:rsidR="00553163" w:rsidRDefault="00553163" w:rsidP="00553163">
      <w:r>
        <w:br w:type="page"/>
      </w:r>
    </w:p>
    <w:p w:rsidR="00553163" w:rsidRDefault="00553163" w:rsidP="00C42105">
      <w:pPr>
        <w:pStyle w:val="Heading1"/>
      </w:pPr>
      <w:bookmarkStart w:id="63" w:name="_Toc124237120"/>
      <w:r>
        <w:lastRenderedPageBreak/>
        <w:t>HOW TO MAKE A LARGE, FAST, RELIABLE DISK</w:t>
      </w:r>
      <w:bookmarkEnd w:id="63"/>
    </w:p>
    <w:p w:rsidR="00553163" w:rsidRDefault="00553163" w:rsidP="00553163">
      <w:pPr>
        <w:jc w:val="both"/>
      </w:pPr>
      <w:r>
        <w:t>How can we make a large, fast, and reliable storage system? What are the key techniques? What are trade-offs between different approaches?</w:t>
      </w:r>
    </w:p>
    <w:p w:rsidR="00553163" w:rsidRDefault="00553163" w:rsidP="00553163">
      <w:pPr>
        <w:jc w:val="both"/>
      </w:pPr>
      <w:r>
        <w:t>There are several techniques that can be used to make a large, fast, and reliable storage system:</w:t>
      </w:r>
    </w:p>
    <w:p w:rsidR="00553163" w:rsidRDefault="00553163" w:rsidP="00273BD6">
      <w:pPr>
        <w:pStyle w:val="ListParagraph"/>
        <w:numPr>
          <w:ilvl w:val="0"/>
          <w:numId w:val="33"/>
        </w:numPr>
        <w:jc w:val="both"/>
      </w:pPr>
      <w:r>
        <w:t>Redundancy: Redundancy involves storing multiple copies of data, allowing the system to continue operating even if one of the copies becomes unavailable. This can improve reliability, but it can also increase the cost and complexity of the system.</w:t>
      </w:r>
    </w:p>
    <w:p w:rsidR="00553163" w:rsidRDefault="00553163" w:rsidP="00273BD6">
      <w:pPr>
        <w:pStyle w:val="ListParagraph"/>
        <w:numPr>
          <w:ilvl w:val="0"/>
          <w:numId w:val="33"/>
        </w:numPr>
        <w:jc w:val="both"/>
      </w:pPr>
      <w:r>
        <w:t>Striping: Striping involves dividing the data across multiple disks, allowing the system to read or write data in parallel and improving performance. Striping can also improve reliability by allowing the system to continue operating even if one of the disks fails.</w:t>
      </w:r>
    </w:p>
    <w:p w:rsidR="00553163" w:rsidRDefault="00553163" w:rsidP="00273BD6">
      <w:pPr>
        <w:pStyle w:val="ListParagraph"/>
        <w:numPr>
          <w:ilvl w:val="0"/>
          <w:numId w:val="33"/>
        </w:numPr>
        <w:jc w:val="both"/>
      </w:pPr>
      <w:r>
        <w:t>Mirroring: Mirroring involves storing multiple copies of data on separate disks, allowing the system to continue operating even if one of the disks fails. Mirroring can improve reliability, but it can also increase the cost and complexity of the system.</w:t>
      </w:r>
    </w:p>
    <w:p w:rsidR="00553163" w:rsidRDefault="00553163" w:rsidP="00273BD6">
      <w:pPr>
        <w:pStyle w:val="ListParagraph"/>
        <w:numPr>
          <w:ilvl w:val="0"/>
          <w:numId w:val="33"/>
        </w:numPr>
        <w:jc w:val="both"/>
      </w:pPr>
      <w:r>
        <w:t>RAID: RAID (Redundant Array of Independent Disks) is a technology that combines multiple disks into a single logical unit and uses one of several different techniques, such as striping, mirroring, or parity, to improve performance and reliability.</w:t>
      </w:r>
    </w:p>
    <w:p w:rsidR="00553163" w:rsidRDefault="00553163" w:rsidP="00553163">
      <w:pPr>
        <w:jc w:val="both"/>
      </w:pPr>
      <w:r>
        <w:t>In general, the trade-offs between different approaches to making a large, fast, and reliable storage system involve cost, complexity, and performance. By carefully considering these trade-offs and choosing the right approach for your needs, you can build a storage system that meets your requirements for size, speed, and reliability.</w:t>
      </w:r>
    </w:p>
    <w:p w:rsidR="00553163" w:rsidRDefault="00553163" w:rsidP="00553163">
      <w:r>
        <w:br w:type="page"/>
      </w:r>
    </w:p>
    <w:p w:rsidR="00553163" w:rsidRDefault="00553163" w:rsidP="00C42105">
      <w:pPr>
        <w:pStyle w:val="Heading1"/>
      </w:pPr>
      <w:bookmarkStart w:id="64" w:name="_Toc124237121"/>
      <w:r>
        <w:lastRenderedPageBreak/>
        <w:t>HOW TO MANAGE A PERSISTENT DEVICE</w:t>
      </w:r>
      <w:bookmarkEnd w:id="64"/>
    </w:p>
    <w:p w:rsidR="00553163" w:rsidRDefault="00553163" w:rsidP="00553163">
      <w:pPr>
        <w:jc w:val="both"/>
      </w:pPr>
      <w:r>
        <w:t>How should the OS manage a persistent device? What are the APIs? What are the important aspects of the implementation?</w:t>
      </w:r>
    </w:p>
    <w:p w:rsidR="00553163" w:rsidRDefault="00553163" w:rsidP="00553163">
      <w:pPr>
        <w:jc w:val="both"/>
      </w:pPr>
      <w:r>
        <w:t>To manage a persistent device, the OS can provide a set of APIs (application programming interfaces) that allow programs to read and write data to the device. These APIs can be designed to abstract away the details of how the data is stored and retrieved, allowing programs to interact with the device in a consistent and portable way.</w:t>
      </w:r>
    </w:p>
    <w:p w:rsidR="00553163" w:rsidRDefault="00553163" w:rsidP="00553163">
      <w:pPr>
        <w:jc w:val="both"/>
      </w:pPr>
      <w:r>
        <w:t>Some important aspects of the implementation of these APIs might include:</w:t>
      </w:r>
    </w:p>
    <w:p w:rsidR="00553163" w:rsidRDefault="00553163" w:rsidP="00273BD6">
      <w:pPr>
        <w:pStyle w:val="ListParagraph"/>
        <w:numPr>
          <w:ilvl w:val="0"/>
          <w:numId w:val="34"/>
        </w:numPr>
        <w:jc w:val="both"/>
      </w:pPr>
      <w:r>
        <w:t>Atomicity: The APIs should provide guarantees about the atomicity of operations, meaning that they either complete in their entirety or have no effect at all. This can help to ensure the consistency and integrity of the data stored on the device.</w:t>
      </w:r>
    </w:p>
    <w:p w:rsidR="00553163" w:rsidRDefault="00553163" w:rsidP="00273BD6">
      <w:pPr>
        <w:pStyle w:val="ListParagraph"/>
        <w:numPr>
          <w:ilvl w:val="0"/>
          <w:numId w:val="34"/>
        </w:numPr>
        <w:jc w:val="both"/>
      </w:pPr>
      <w:r>
        <w:t>Buffering: The APIs should provide mechanisms for buffering data in memory to improve performance. This can allow the system to batch multiple read or write requests together and reduce the number of times the head needs to seek to different locations on the disk.</w:t>
      </w:r>
    </w:p>
    <w:p w:rsidR="00553163" w:rsidRDefault="00553163" w:rsidP="00273BD6">
      <w:pPr>
        <w:pStyle w:val="ListParagraph"/>
        <w:numPr>
          <w:ilvl w:val="0"/>
          <w:numId w:val="34"/>
        </w:numPr>
        <w:jc w:val="both"/>
      </w:pPr>
      <w:r>
        <w:t>Error handling: The APIs should provide mechanisms for handling errors that may occur when interacting with the device. This can include detecting and correcting errors, retrying failed operations, or providing appropriate error codes to the caller.</w:t>
      </w:r>
    </w:p>
    <w:p w:rsidR="00553163" w:rsidRDefault="00553163" w:rsidP="00553163">
      <w:pPr>
        <w:jc w:val="both"/>
      </w:pPr>
      <w:r>
        <w:t>By carefully designing and implementing these APIs, the OS can manage a persistent device effectively, providing programs with a reliable and efficient way to store and retrieve data.</w:t>
      </w:r>
    </w:p>
    <w:p w:rsidR="00553163" w:rsidRDefault="00553163" w:rsidP="00553163">
      <w:pPr>
        <w:jc w:val="both"/>
      </w:pPr>
    </w:p>
    <w:p w:rsidR="00553163" w:rsidRDefault="00553163" w:rsidP="00553163">
      <w:r>
        <w:br w:type="page"/>
      </w:r>
    </w:p>
    <w:p w:rsidR="00553163" w:rsidRDefault="00553163" w:rsidP="00C42105">
      <w:pPr>
        <w:pStyle w:val="Heading1"/>
      </w:pPr>
      <w:bookmarkStart w:id="65" w:name="_Toc124237122"/>
      <w:r>
        <w:lastRenderedPageBreak/>
        <w:t>HOW TO IMPLEMENT A SIMPLE FILE SYSTEM</w:t>
      </w:r>
      <w:bookmarkEnd w:id="65"/>
    </w:p>
    <w:p w:rsidR="00553163" w:rsidRDefault="00553163" w:rsidP="00553163">
      <w:pPr>
        <w:jc w:val="both"/>
      </w:pPr>
      <w:r>
        <w:t>How can we build a simple file system? What structures are needed on the disk? What do they need to track? How are they accessed?</w:t>
      </w:r>
    </w:p>
    <w:p w:rsidR="00553163" w:rsidRDefault="00553163" w:rsidP="00553163">
      <w:pPr>
        <w:jc w:val="both"/>
      </w:pPr>
      <w:r>
        <w:t>To implement a simple file system, you can use the following structures on the disk:</w:t>
      </w:r>
    </w:p>
    <w:p w:rsidR="00553163" w:rsidRDefault="00553163" w:rsidP="00273BD6">
      <w:pPr>
        <w:pStyle w:val="ListParagraph"/>
        <w:numPr>
          <w:ilvl w:val="0"/>
          <w:numId w:val="35"/>
        </w:numPr>
        <w:jc w:val="both"/>
      </w:pPr>
      <w:r>
        <w:t>Boot block: The boot block contains the code needed to boot the system and can be located at a fixed location on the disk.</w:t>
      </w:r>
    </w:p>
    <w:p w:rsidR="00553163" w:rsidRDefault="00553163" w:rsidP="00273BD6">
      <w:pPr>
        <w:pStyle w:val="ListParagraph"/>
        <w:numPr>
          <w:ilvl w:val="0"/>
          <w:numId w:val="35"/>
        </w:numPr>
        <w:jc w:val="both"/>
      </w:pPr>
      <w:r>
        <w:t>Superblock: The superblock contains information about the file system, such as the total number of blocks, the number of free blocks, and the location of other important data structures.</w:t>
      </w:r>
    </w:p>
    <w:p w:rsidR="00553163" w:rsidRDefault="00553163" w:rsidP="00273BD6">
      <w:pPr>
        <w:pStyle w:val="ListParagraph"/>
        <w:numPr>
          <w:ilvl w:val="0"/>
          <w:numId w:val="35"/>
        </w:numPr>
        <w:jc w:val="both"/>
      </w:pPr>
      <w:r>
        <w:t>Inode table: The inode table contains a list of inodes, which are data structures that describe the properties of a file, such as its size, permissions, and location on the disk.</w:t>
      </w:r>
    </w:p>
    <w:p w:rsidR="00553163" w:rsidRDefault="00553163" w:rsidP="00273BD6">
      <w:pPr>
        <w:pStyle w:val="ListParagraph"/>
        <w:numPr>
          <w:ilvl w:val="0"/>
          <w:numId w:val="35"/>
        </w:numPr>
        <w:jc w:val="both"/>
      </w:pPr>
      <w:r>
        <w:t>Data blocks: Data blocks are the blocks where the actual contents of a file are stored.</w:t>
      </w:r>
    </w:p>
    <w:p w:rsidR="00553163" w:rsidRDefault="00553163" w:rsidP="00553163">
      <w:pPr>
        <w:jc w:val="both"/>
      </w:pPr>
      <w:r>
        <w:t>To access these structures, you can use a combination of disk read and write operations to read and write the data from and to the disk.</w:t>
      </w:r>
    </w:p>
    <w:p w:rsidR="00553163" w:rsidRDefault="00553163" w:rsidP="00553163">
      <w:pPr>
        <w:jc w:val="both"/>
      </w:pPr>
      <w:r>
        <w:t>To track the necessary information, the file system needs to maintain several pieces of information, including:</w:t>
      </w:r>
    </w:p>
    <w:p w:rsidR="00553163" w:rsidRDefault="00553163" w:rsidP="00273BD6">
      <w:pPr>
        <w:pStyle w:val="ListParagraph"/>
        <w:numPr>
          <w:ilvl w:val="0"/>
          <w:numId w:val="36"/>
        </w:numPr>
        <w:jc w:val="both"/>
      </w:pPr>
      <w:r>
        <w:t>The location of the boot block, superblock, and inode table on the disk.</w:t>
      </w:r>
    </w:p>
    <w:p w:rsidR="00553163" w:rsidRDefault="00553163" w:rsidP="00273BD6">
      <w:pPr>
        <w:pStyle w:val="ListParagraph"/>
        <w:numPr>
          <w:ilvl w:val="0"/>
          <w:numId w:val="36"/>
        </w:numPr>
        <w:jc w:val="both"/>
      </w:pPr>
      <w:r>
        <w:t>The number of blocks in the file system, the number of free blocks, and the location of the data blocks.</w:t>
      </w:r>
    </w:p>
    <w:p w:rsidR="00553163" w:rsidRDefault="00553163" w:rsidP="00273BD6">
      <w:pPr>
        <w:pStyle w:val="ListParagraph"/>
        <w:numPr>
          <w:ilvl w:val="0"/>
          <w:numId w:val="36"/>
        </w:numPr>
        <w:jc w:val="both"/>
      </w:pPr>
      <w:r>
        <w:t>The inode table, which contains information about each file in the file system, such as its size, permissions, and location on the disk.</w:t>
      </w:r>
    </w:p>
    <w:p w:rsidR="00553163" w:rsidRDefault="00553163" w:rsidP="00273BD6">
      <w:pPr>
        <w:pStyle w:val="ListParagraph"/>
        <w:numPr>
          <w:ilvl w:val="0"/>
          <w:numId w:val="36"/>
        </w:numPr>
        <w:jc w:val="both"/>
      </w:pPr>
      <w:r>
        <w:t>The data blocks, which contain the actual contents of the files in the file system.</w:t>
      </w:r>
    </w:p>
    <w:p w:rsidR="00553163" w:rsidRDefault="00553163" w:rsidP="00553163">
      <w:pPr>
        <w:jc w:val="both"/>
      </w:pPr>
      <w:r>
        <w:t>To access these structures, you can use a combination of disk read and write operations to read and write the data from and to the disk. The file system can use the information in the superblock and inode table to locate the data blocks associated with a particular file and read or write the contents of the file.</w:t>
      </w:r>
    </w:p>
    <w:p w:rsidR="00553163" w:rsidRDefault="00553163" w:rsidP="00553163">
      <w:pPr>
        <w:jc w:val="both"/>
      </w:pPr>
      <w:r>
        <w:t>By implementing these structures and maintaining this information, you can build a simple file system that allows programs to store and retrieve files on the disk.</w:t>
      </w:r>
    </w:p>
    <w:p w:rsidR="00553163" w:rsidRDefault="00553163" w:rsidP="00553163">
      <w:pPr>
        <w:jc w:val="both"/>
      </w:pPr>
    </w:p>
    <w:p w:rsidR="00553163" w:rsidRDefault="00553163" w:rsidP="00553163">
      <w:r>
        <w:br w:type="page"/>
      </w:r>
    </w:p>
    <w:p w:rsidR="00553163" w:rsidRDefault="00553163" w:rsidP="00C42105">
      <w:pPr>
        <w:pStyle w:val="Heading1"/>
      </w:pPr>
      <w:bookmarkStart w:id="66" w:name="_Toc124237123"/>
      <w:r>
        <w:lastRenderedPageBreak/>
        <w:t>HOW TO REDUCE FILE SYSTEM I/O COSTS</w:t>
      </w:r>
      <w:bookmarkEnd w:id="66"/>
    </w:p>
    <w:p w:rsidR="00553163" w:rsidRDefault="00553163" w:rsidP="00553163">
      <w:pPr>
        <w:jc w:val="both"/>
      </w:pPr>
      <w:r>
        <w:t>Even the simplest of operations like opening, reading, or writing a file incurs a huge number of I/O operations, scattered over the disk. What can a file system do to reduce the high costs of doing so many I/Os?</w:t>
      </w:r>
    </w:p>
    <w:p w:rsidR="00553163" w:rsidRDefault="00553163" w:rsidP="00553163">
      <w:pPr>
        <w:jc w:val="both"/>
      </w:pPr>
      <w:r>
        <w:t>There are several techniques that a file system can use to reduce the high costs of doing many I/O operations:</w:t>
      </w:r>
    </w:p>
    <w:p w:rsidR="00553163" w:rsidRDefault="00553163" w:rsidP="00273BD6">
      <w:pPr>
        <w:pStyle w:val="ListParagraph"/>
        <w:numPr>
          <w:ilvl w:val="0"/>
          <w:numId w:val="37"/>
        </w:numPr>
        <w:jc w:val="both"/>
      </w:pPr>
      <w:r>
        <w:t>Caching: The file system can use a cache to store recently accessed data in memory, allowing it to be accessed more quickly. This can reduce the number of I/O operations required to access the data and improve performance.</w:t>
      </w:r>
    </w:p>
    <w:p w:rsidR="00553163" w:rsidRDefault="00553163" w:rsidP="00273BD6">
      <w:pPr>
        <w:pStyle w:val="ListParagraph"/>
        <w:numPr>
          <w:ilvl w:val="0"/>
          <w:numId w:val="37"/>
        </w:numPr>
        <w:jc w:val="both"/>
      </w:pPr>
      <w:r>
        <w:t>Buffering: The file system can use buffering to group together multiple read or write requests and reduce the number of I/O operations required to access the data.</w:t>
      </w:r>
    </w:p>
    <w:p w:rsidR="00553163" w:rsidRDefault="00553163" w:rsidP="00273BD6">
      <w:pPr>
        <w:pStyle w:val="ListParagraph"/>
        <w:numPr>
          <w:ilvl w:val="0"/>
          <w:numId w:val="37"/>
        </w:numPr>
        <w:jc w:val="both"/>
      </w:pPr>
      <w:r>
        <w:t>Pre-fetching: The file system can use pre-fetching to anticipate the data that a program is likely to need and pre-load it into the cache, reducing the number of I/O operations required to access the data.</w:t>
      </w:r>
    </w:p>
    <w:p w:rsidR="00553163" w:rsidRDefault="00553163" w:rsidP="00273BD6">
      <w:pPr>
        <w:pStyle w:val="ListParagraph"/>
        <w:numPr>
          <w:ilvl w:val="0"/>
          <w:numId w:val="37"/>
        </w:numPr>
        <w:jc w:val="both"/>
      </w:pPr>
      <w:r>
        <w:t>Sparse files: The file system can use sparse files to store data more efficiently by only allocating disk space for data that is actually written to the file. This can reduce the number of I/O operations required to access the data and improve performance.</w:t>
      </w:r>
    </w:p>
    <w:p w:rsidR="00553163" w:rsidRDefault="00553163" w:rsidP="00553163">
      <w:pPr>
        <w:jc w:val="both"/>
      </w:pPr>
      <w:r>
        <w:t>By using these techniques, a file system can significantly reduce the costs of I/O operations and improve performance. It is important to carefully evaluate the trade-offs between the benefits of these techniques and the additional complexity and overhead they may introduce in order to choose the right approach for your needs.</w:t>
      </w:r>
    </w:p>
    <w:p w:rsidR="00553163" w:rsidRDefault="00553163" w:rsidP="00553163">
      <w:pPr>
        <w:jc w:val="both"/>
      </w:pPr>
    </w:p>
    <w:p w:rsidR="00553163" w:rsidRDefault="00553163" w:rsidP="00553163">
      <w:r>
        <w:br w:type="page"/>
      </w:r>
    </w:p>
    <w:p w:rsidR="00553163" w:rsidRDefault="00553163" w:rsidP="00C42105">
      <w:pPr>
        <w:pStyle w:val="Heading1"/>
      </w:pPr>
      <w:bookmarkStart w:id="67" w:name="_Toc124237124"/>
      <w:r>
        <w:lastRenderedPageBreak/>
        <w:t>HOW TO ORGANIZE ON-DISK DATA TO IMPROVE PERFORMANCE</w:t>
      </w:r>
      <w:bookmarkEnd w:id="67"/>
    </w:p>
    <w:p w:rsidR="00553163" w:rsidRDefault="00553163" w:rsidP="00553163">
      <w:pPr>
        <w:jc w:val="both"/>
      </w:pPr>
      <w:r>
        <w:t>How can we organize file system data structures so as to improve performance? What types of allocation policies do we need on top of those data structures? How do we make the file system “disk aware”?</w:t>
      </w:r>
    </w:p>
    <w:p w:rsidR="00553163" w:rsidRDefault="00553163" w:rsidP="00553163">
      <w:pPr>
        <w:jc w:val="both"/>
      </w:pPr>
      <w:r>
        <w:t>There are several techniques that a file system can use to organize on-disk data structures in order to improve performance:</w:t>
      </w:r>
    </w:p>
    <w:p w:rsidR="00553163" w:rsidRDefault="00553163" w:rsidP="00273BD6">
      <w:pPr>
        <w:pStyle w:val="ListParagraph"/>
        <w:numPr>
          <w:ilvl w:val="0"/>
          <w:numId w:val="38"/>
        </w:numPr>
        <w:jc w:val="both"/>
      </w:pPr>
      <w:r>
        <w:t>Contiguous allocation: Allocating data blocks for a file in a contiguous manner can improve performance by reducing the number of disk seeks required to access the file.</w:t>
      </w:r>
    </w:p>
    <w:p w:rsidR="00553163" w:rsidRDefault="00553163" w:rsidP="00273BD6">
      <w:pPr>
        <w:pStyle w:val="ListParagraph"/>
        <w:numPr>
          <w:ilvl w:val="0"/>
          <w:numId w:val="38"/>
        </w:numPr>
        <w:jc w:val="both"/>
      </w:pPr>
      <w:r>
        <w:t>Clustering: Allocating data blocks for a file in a way that maximizes the likelihood that they will be near each other on the disk can also reduce the number of disk seeks required to access the file.</w:t>
      </w:r>
    </w:p>
    <w:p w:rsidR="00553163" w:rsidRDefault="00553163" w:rsidP="00273BD6">
      <w:pPr>
        <w:pStyle w:val="ListParagraph"/>
        <w:numPr>
          <w:ilvl w:val="0"/>
          <w:numId w:val="38"/>
        </w:numPr>
        <w:jc w:val="both"/>
      </w:pPr>
      <w:r>
        <w:t>Disk awareness: The file system can use knowledge of the physical layout of the disk to optimize its data placement and reduce the number of disk seeks required to access data.</w:t>
      </w:r>
    </w:p>
    <w:p w:rsidR="00553163" w:rsidRDefault="00553163" w:rsidP="00553163">
      <w:pPr>
        <w:jc w:val="both"/>
      </w:pPr>
      <w:r>
        <w:t>In addition to these techniques, the file system can use various allocation policies to manage the allocation of data blocks to files. These policies can include:</w:t>
      </w:r>
    </w:p>
    <w:p w:rsidR="00553163" w:rsidRDefault="00553163" w:rsidP="00273BD6">
      <w:pPr>
        <w:pStyle w:val="ListParagraph"/>
        <w:numPr>
          <w:ilvl w:val="0"/>
          <w:numId w:val="39"/>
        </w:numPr>
        <w:jc w:val="both"/>
      </w:pPr>
      <w:r>
        <w:t>First fit: The file system can allocate the first available data blocks that are large enough to store the file.</w:t>
      </w:r>
    </w:p>
    <w:p w:rsidR="00553163" w:rsidRDefault="00553163" w:rsidP="00273BD6">
      <w:pPr>
        <w:pStyle w:val="ListParagraph"/>
        <w:numPr>
          <w:ilvl w:val="0"/>
          <w:numId w:val="39"/>
        </w:numPr>
        <w:jc w:val="both"/>
      </w:pPr>
      <w:r>
        <w:t>Best fit: The file system can allocate the data blocks that are the best fit for the size of the file, in order to minimize external fragmentation.</w:t>
      </w:r>
    </w:p>
    <w:p w:rsidR="00553163" w:rsidRDefault="00553163" w:rsidP="00273BD6">
      <w:pPr>
        <w:pStyle w:val="ListParagraph"/>
        <w:numPr>
          <w:ilvl w:val="0"/>
          <w:numId w:val="39"/>
        </w:numPr>
        <w:jc w:val="both"/>
      </w:pPr>
      <w:r>
        <w:t>Worst fit: The file system can allocate the data blocks that are the worst fit for the size of the file, in order to maximize external fragmentation and potentially improve performance.</w:t>
      </w:r>
    </w:p>
    <w:p w:rsidR="00553163" w:rsidRDefault="00553163" w:rsidP="00553163">
      <w:pPr>
        <w:jc w:val="both"/>
      </w:pPr>
      <w:r>
        <w:t>By carefully organizing on-disk data structures and using appropriate allocation policies, a file system can improve its performance and reduce the number of disk seeks required to access data.</w:t>
      </w:r>
    </w:p>
    <w:p w:rsidR="00553163" w:rsidRDefault="00553163" w:rsidP="00553163">
      <w:pPr>
        <w:jc w:val="both"/>
      </w:pPr>
    </w:p>
    <w:p w:rsidR="00553163" w:rsidRDefault="00553163" w:rsidP="00553163">
      <w:r>
        <w:br w:type="page"/>
      </w:r>
    </w:p>
    <w:p w:rsidR="00553163" w:rsidRDefault="00553163" w:rsidP="00C42105">
      <w:pPr>
        <w:pStyle w:val="Heading1"/>
      </w:pPr>
      <w:bookmarkStart w:id="68" w:name="_Toc124237125"/>
      <w:r>
        <w:lastRenderedPageBreak/>
        <w:t>HOW TO UPDATE THE DISK DESPITE CRASHES</w:t>
      </w:r>
      <w:bookmarkEnd w:id="68"/>
    </w:p>
    <w:p w:rsidR="00553163" w:rsidRDefault="00553163" w:rsidP="00553163">
      <w:pPr>
        <w:jc w:val="both"/>
      </w:pPr>
      <w:r>
        <w:t>The system may crash or lose power between any two writes, and thus the on-disk state may only partially get updated. After the crash, the system boots and wishes to mount the file system again (in order to access files and such). Given that crashes can occur at arbitrary points in time, how do we ensure the file system keeps the on-disk image in a reasonable state?</w:t>
      </w:r>
    </w:p>
    <w:p w:rsidR="00553163" w:rsidRDefault="00553163" w:rsidP="00553163">
      <w:pPr>
        <w:jc w:val="both"/>
      </w:pPr>
      <w:r>
        <w:t>To ensure that the file system keeps the on-disk image in a reasonable state despite crashes, it can use the following techniques:</w:t>
      </w:r>
    </w:p>
    <w:p w:rsidR="00553163" w:rsidRDefault="00553163" w:rsidP="00273BD6">
      <w:pPr>
        <w:pStyle w:val="ListParagraph"/>
        <w:numPr>
          <w:ilvl w:val="0"/>
          <w:numId w:val="40"/>
        </w:numPr>
        <w:jc w:val="both"/>
      </w:pPr>
      <w:r>
        <w:t>Journaling: The file system can use a journal to record all updates to the file system in a structured manner before they are applied to the on-disk image. In the event of a crash, the journal can be used to recover the file system by replaying the updates that were not fully applied to the on-disk image.</w:t>
      </w:r>
    </w:p>
    <w:p w:rsidR="00553163" w:rsidRDefault="00553163" w:rsidP="00273BD6">
      <w:pPr>
        <w:pStyle w:val="ListParagraph"/>
        <w:numPr>
          <w:ilvl w:val="0"/>
          <w:numId w:val="40"/>
        </w:numPr>
        <w:jc w:val="both"/>
      </w:pPr>
      <w:r>
        <w:t>Shadowing: The file system can use shadowing to create a copy of the on-disk image in a separate location, and update the copy instead of the original. This allows the file system to switch between the original and updated images in a controlled manner, and avoid corrupting the on-disk image in the event of a crash.</w:t>
      </w:r>
    </w:p>
    <w:p w:rsidR="00553163" w:rsidRDefault="00553163" w:rsidP="00273BD6">
      <w:pPr>
        <w:pStyle w:val="ListParagraph"/>
        <w:numPr>
          <w:ilvl w:val="0"/>
          <w:numId w:val="40"/>
        </w:numPr>
        <w:jc w:val="both"/>
      </w:pPr>
      <w:r>
        <w:t>Checkpointing: The file system can use checkpointing to periodically create a snapshot of the file system and store it on the disk. In the event of a crash, the file system can use the most recent checkpoint to recover the file system.</w:t>
      </w:r>
    </w:p>
    <w:p w:rsidR="00553163" w:rsidRDefault="00553163" w:rsidP="00553163">
      <w:pPr>
        <w:jc w:val="both"/>
      </w:pPr>
      <w:r>
        <w:t>By using these techniques, a file system can ensure that the on-disk image remains in a reasonable state despite crashes and power failures, and can recover the file system quickly after a crash.</w:t>
      </w:r>
    </w:p>
    <w:p w:rsidR="00553163" w:rsidRDefault="00553163" w:rsidP="00553163">
      <w:pPr>
        <w:jc w:val="both"/>
      </w:pPr>
    </w:p>
    <w:p w:rsidR="00553163" w:rsidRDefault="00553163" w:rsidP="00553163">
      <w:r>
        <w:br w:type="page"/>
      </w:r>
    </w:p>
    <w:p w:rsidR="00553163" w:rsidRDefault="00553163" w:rsidP="00C42105">
      <w:pPr>
        <w:pStyle w:val="Heading1"/>
      </w:pPr>
      <w:bookmarkStart w:id="69" w:name="_Toc124237126"/>
      <w:r>
        <w:lastRenderedPageBreak/>
        <w:t>HOW TO MAKE ALL WRITES SEQUENTIAL WRITES?</w:t>
      </w:r>
      <w:bookmarkEnd w:id="69"/>
    </w:p>
    <w:p w:rsidR="00553163" w:rsidRDefault="00553163" w:rsidP="00553163">
      <w:pPr>
        <w:jc w:val="both"/>
      </w:pPr>
      <w:r>
        <w:t>How can a file system transform all writes into sequential writes? For reads, this task is impossible, as the desired block to be read may be anywhere on disk. For writes, however, the file system always has a choice, and it is exactly this choice we hope to exploit.</w:t>
      </w:r>
    </w:p>
    <w:p w:rsidR="00553163" w:rsidRDefault="00553163" w:rsidP="00553163">
      <w:pPr>
        <w:jc w:val="both"/>
      </w:pPr>
      <w:r>
        <w:t>A file system can transform all writes into sequential writes by using a technique called write-back caching. In write-back caching, the file system stores newly written data in a cache in memory, rather than writing it directly to the disk. The file system can then group together multiple writes and write them to the disk in a single sequential write operation, rather than writing them individually as random writes.</w:t>
      </w:r>
    </w:p>
    <w:p w:rsidR="00553163" w:rsidRDefault="00553163" w:rsidP="00553163">
      <w:pPr>
        <w:jc w:val="both"/>
      </w:pPr>
      <w:r>
        <w:t>This technique has the benefit of reducing the number of disk writes required, which can improve performance and extend the life of the disk. However, it also introduces the risk of data loss in the event of a crash or power failure, as the data in the cache may not have been written to the disk yet. To mitigate this risk, the file system can use a technique called journaling to record the updates to the cache in a structured manner before they are applied to the on-disk image, and use the journal to recover the cache in the event of a crash.</w:t>
      </w:r>
    </w:p>
    <w:p w:rsidR="00553163" w:rsidRDefault="00553163" w:rsidP="00553163">
      <w:pPr>
        <w:jc w:val="both"/>
      </w:pPr>
      <w:r>
        <w:t>By using write-back caching and journaling, a file system can transform all writes into sequential writes, which can improve performance and extend the life of the disk. However, it is important to carefully consider the trade-offs and risks associated with these techniques in order to choose the right approach for your needs.</w:t>
      </w:r>
    </w:p>
    <w:p w:rsidR="00553163" w:rsidRDefault="00553163" w:rsidP="00553163">
      <w:pPr>
        <w:jc w:val="both"/>
      </w:pPr>
    </w:p>
    <w:p w:rsidR="00553163" w:rsidRDefault="00553163" w:rsidP="00553163">
      <w:r>
        <w:br w:type="page"/>
      </w:r>
    </w:p>
    <w:p w:rsidR="00553163" w:rsidRDefault="00553163" w:rsidP="00C42105">
      <w:pPr>
        <w:pStyle w:val="Heading1"/>
      </w:pPr>
      <w:bookmarkStart w:id="70" w:name="_Toc124237127"/>
      <w:r>
        <w:lastRenderedPageBreak/>
        <w:t>HOW TO BUILD A FLASH-BASED SSD</w:t>
      </w:r>
      <w:bookmarkEnd w:id="70"/>
    </w:p>
    <w:p w:rsidR="00553163" w:rsidRDefault="00553163" w:rsidP="00553163">
      <w:pPr>
        <w:jc w:val="both"/>
      </w:pPr>
      <w:r>
        <w:t>How can we build a flash-based SSD? How can we handle the expensive nature of erasing? How can we build a device that lasts a long time, given that repeated overwrite will wear the device out? Will the march of progress in technology ever cease? Or cease to amaze?</w:t>
      </w:r>
    </w:p>
    <w:p w:rsidR="00553163" w:rsidRDefault="00553163" w:rsidP="00553163">
      <w:pPr>
        <w:jc w:val="both"/>
      </w:pPr>
      <w:r>
        <w:t>To build a flash-based SSD, the following steps can be taken:</w:t>
      </w:r>
    </w:p>
    <w:p w:rsidR="00553163" w:rsidRDefault="00553163" w:rsidP="00273BD6">
      <w:pPr>
        <w:pStyle w:val="ListParagraph"/>
        <w:numPr>
          <w:ilvl w:val="0"/>
          <w:numId w:val="41"/>
        </w:numPr>
        <w:jc w:val="both"/>
      </w:pPr>
      <w:r>
        <w:t>Choose a flash memory technology: There are several types of flash memory technologies available, including NAND and NOR flash. The choice of technology will depend on the performance and cost requirements of the SSD.</w:t>
      </w:r>
    </w:p>
    <w:p w:rsidR="00553163" w:rsidRDefault="00553163" w:rsidP="00273BD6">
      <w:pPr>
        <w:pStyle w:val="ListParagraph"/>
        <w:numPr>
          <w:ilvl w:val="0"/>
          <w:numId w:val="41"/>
        </w:numPr>
        <w:jc w:val="both"/>
      </w:pPr>
      <w:r>
        <w:t>Implement wear leveling: Flash memory has a limited number of write cycles, and will wear out over time if the same cells are repeatedly written to. To extend the life of the SSD, a wear leveling algorithm can be implemented to evenly distribute write operations across all cells in the flash memory.</w:t>
      </w:r>
    </w:p>
    <w:p w:rsidR="00553163" w:rsidRDefault="00553163" w:rsidP="00273BD6">
      <w:pPr>
        <w:pStyle w:val="ListParagraph"/>
        <w:numPr>
          <w:ilvl w:val="0"/>
          <w:numId w:val="41"/>
        </w:numPr>
        <w:jc w:val="both"/>
      </w:pPr>
      <w:r>
        <w:t>Implement error correction: Flash memory is prone to bit errors due to noise and other factors. To ensure data integrity, an error correction algorithm can be implemented to detect and correct errors in the data stored on the SSD.</w:t>
      </w:r>
    </w:p>
    <w:p w:rsidR="00553163" w:rsidRDefault="00553163" w:rsidP="00273BD6">
      <w:pPr>
        <w:pStyle w:val="ListParagraph"/>
        <w:numPr>
          <w:ilvl w:val="0"/>
          <w:numId w:val="41"/>
        </w:numPr>
        <w:jc w:val="both"/>
      </w:pPr>
      <w:r>
        <w:t>Implement garbage collection: When a block of cells in the flash memory is no longer needed, it must be erased before new data can be written to it. However, erasing a block of cells is a time-consuming operation, and can impact performance. To mitigate this impact, a garbage collection algorithm can be implemented to efficiently reclaim blocks of cells that are no longer in use, and prepare them for reuse.</w:t>
      </w:r>
    </w:p>
    <w:p w:rsidR="00553163" w:rsidRDefault="00553163" w:rsidP="00553163">
      <w:pPr>
        <w:jc w:val="both"/>
      </w:pPr>
      <w:r>
        <w:t>By following these steps, a flash-based SSD can be built that is able to handle the expensive nature of erasing, and has a long lifespan even with repeated overwrite. The progress of technology in the field of storage will likely continue to amaze, with new technologies and approaches being developed to meet the ever-increasing demand for fast and reliable storage.</w:t>
      </w:r>
    </w:p>
    <w:p w:rsidR="00553163" w:rsidRDefault="00553163" w:rsidP="00553163">
      <w:pPr>
        <w:jc w:val="both"/>
      </w:pPr>
    </w:p>
    <w:p w:rsidR="00553163" w:rsidRDefault="00553163" w:rsidP="00553163">
      <w:r>
        <w:br w:type="page"/>
      </w:r>
    </w:p>
    <w:p w:rsidR="00553163" w:rsidRDefault="00553163" w:rsidP="00C42105">
      <w:pPr>
        <w:pStyle w:val="Heading1"/>
      </w:pPr>
      <w:bookmarkStart w:id="71" w:name="_Toc124237128"/>
      <w:r>
        <w:lastRenderedPageBreak/>
        <w:t>HOW TO ENSURE DATA INTEGRITY</w:t>
      </w:r>
      <w:bookmarkEnd w:id="71"/>
    </w:p>
    <w:p w:rsidR="00553163" w:rsidRDefault="00553163" w:rsidP="00553163">
      <w:pPr>
        <w:jc w:val="both"/>
      </w:pPr>
      <w:r>
        <w:t>How should systems ensure that the data written to storage is protected? What techniques are required? How can such techniques be made efficient, with both low space and time overheads?</w:t>
      </w:r>
    </w:p>
    <w:p w:rsidR="00553163" w:rsidRDefault="00553163" w:rsidP="00553163">
      <w:pPr>
        <w:jc w:val="both"/>
      </w:pPr>
      <w:r>
        <w:t>There are several techniques that systems can use to ensure that the data written to storage is protected and maintains its integrity:</w:t>
      </w:r>
    </w:p>
    <w:p w:rsidR="00553163" w:rsidRDefault="00553163" w:rsidP="00273BD6">
      <w:pPr>
        <w:pStyle w:val="ListParagraph"/>
        <w:numPr>
          <w:ilvl w:val="0"/>
          <w:numId w:val="42"/>
        </w:numPr>
        <w:jc w:val="both"/>
      </w:pPr>
      <w:r>
        <w:t>Checksums: A checksum is a value that is calculated based on the data being written to storage. The checksum is then stored with the data, and can be used to verify the integrity of the data when it is read back from storage. If the calculated checksum does not match the stored checksum, the data may have been corrupted.</w:t>
      </w:r>
    </w:p>
    <w:p w:rsidR="00553163" w:rsidRDefault="00553163" w:rsidP="00273BD6">
      <w:pPr>
        <w:pStyle w:val="ListParagraph"/>
        <w:numPr>
          <w:ilvl w:val="0"/>
          <w:numId w:val="42"/>
        </w:numPr>
        <w:jc w:val="both"/>
      </w:pPr>
      <w:r>
        <w:t>Error correction codes: Error correction codes (ECCs) are algorithms that can detect and correct errors in data. ECCs can be used to protect data as it is being written to storage, and can also be used to detect errors when the data is read back from storage.</w:t>
      </w:r>
    </w:p>
    <w:p w:rsidR="00553163" w:rsidRDefault="00553163" w:rsidP="00273BD6">
      <w:pPr>
        <w:pStyle w:val="ListParagraph"/>
        <w:numPr>
          <w:ilvl w:val="0"/>
          <w:numId w:val="42"/>
        </w:numPr>
        <w:jc w:val="both"/>
      </w:pPr>
      <w:r>
        <w:t>Redundancy: Redundancy techniques such as RAID (redundant array of independent disks) can be used to protect data by storing multiple copies of the data on different disks or devices. If one of the copies becomes corrupted, the other copies can be used to recover the data.</w:t>
      </w:r>
    </w:p>
    <w:p w:rsidR="00553163" w:rsidRDefault="00553163" w:rsidP="00273BD6">
      <w:pPr>
        <w:pStyle w:val="ListParagraph"/>
        <w:numPr>
          <w:ilvl w:val="0"/>
          <w:numId w:val="42"/>
        </w:numPr>
        <w:jc w:val="both"/>
      </w:pPr>
      <w:r>
        <w:t>Encryption: Encrypting data before writing it to storage can protect it from unauthorized access or tampering. Encrypted data can only be read by someone with the proper decryption key.</w:t>
      </w:r>
    </w:p>
    <w:p w:rsidR="00553163" w:rsidRDefault="00553163" w:rsidP="00553163">
      <w:pPr>
        <w:jc w:val="both"/>
      </w:pPr>
      <w:r>
        <w:t>By using these techniques, systems can ensure the integrity of the data being written to storage, with low space and time overheads. It is important to carefully consider the trade-offs and risks associated with different techniques in order to choose the right approach for your needs.</w:t>
      </w:r>
    </w:p>
    <w:p w:rsidR="00553163" w:rsidRDefault="00553163" w:rsidP="00553163">
      <w:pPr>
        <w:jc w:val="both"/>
      </w:pPr>
    </w:p>
    <w:p w:rsidR="00553163" w:rsidRDefault="00553163" w:rsidP="00553163">
      <w:r>
        <w:br w:type="page"/>
      </w:r>
    </w:p>
    <w:p w:rsidR="00553163" w:rsidRDefault="00553163" w:rsidP="00C42105">
      <w:pPr>
        <w:pStyle w:val="Heading1"/>
      </w:pPr>
      <w:bookmarkStart w:id="72" w:name="_Toc124237129"/>
      <w:r>
        <w:lastRenderedPageBreak/>
        <w:t>HOW TO HANDLE LATENT SECTOR ERRORS</w:t>
      </w:r>
      <w:bookmarkEnd w:id="72"/>
    </w:p>
    <w:p w:rsidR="00553163" w:rsidRDefault="00553163" w:rsidP="00553163">
      <w:pPr>
        <w:jc w:val="both"/>
      </w:pPr>
      <w:r>
        <w:t>How should a storage system handle latent sector errors? How much extra machinery is needed to handle this form of partial failure?</w:t>
      </w:r>
    </w:p>
    <w:p w:rsidR="00553163" w:rsidRDefault="00553163" w:rsidP="00553163">
      <w:pPr>
        <w:jc w:val="both"/>
      </w:pPr>
      <w:r>
        <w:t>A latent sector error is a type of error that occurs when data cannot be read or written to a particular sector on a storage device. Latent sector errors can be caused by a variety of factors, including physical damage to the storage device, firmware defects, or environmental conditions.</w:t>
      </w:r>
    </w:p>
    <w:p w:rsidR="00553163" w:rsidRDefault="00553163" w:rsidP="00553163">
      <w:pPr>
        <w:jc w:val="both"/>
      </w:pPr>
      <w:r>
        <w:t>To handle latent sector errors, a storage system can use the following techniques:</w:t>
      </w:r>
    </w:p>
    <w:p w:rsidR="00553163" w:rsidRDefault="00553163" w:rsidP="00273BD6">
      <w:pPr>
        <w:pStyle w:val="ListParagraph"/>
        <w:numPr>
          <w:ilvl w:val="0"/>
          <w:numId w:val="43"/>
        </w:numPr>
        <w:jc w:val="both"/>
      </w:pPr>
      <w:r>
        <w:t>Remapping: When a latent sector error is detected, the storage system can remap the affected sector to a spare sector on the device, and use the spare sector to store the data instead. This allows the storage system to continue operating normally, while hiding the latent sector error from the rest of the system.</w:t>
      </w:r>
    </w:p>
    <w:p w:rsidR="00553163" w:rsidRDefault="00553163" w:rsidP="00273BD6">
      <w:pPr>
        <w:pStyle w:val="ListParagraph"/>
        <w:numPr>
          <w:ilvl w:val="0"/>
          <w:numId w:val="43"/>
        </w:numPr>
        <w:jc w:val="both"/>
      </w:pPr>
      <w:r>
        <w:t>Error correction: The storage system can use error correction codes (ECCs) or other error correction techniques to detect and correct errors in data being read from or written to the storage device. This can help to mitigate the impact of latent sector errors on the system.</w:t>
      </w:r>
    </w:p>
    <w:p w:rsidR="00553163" w:rsidRDefault="00553163" w:rsidP="00273BD6">
      <w:pPr>
        <w:pStyle w:val="ListParagraph"/>
        <w:numPr>
          <w:ilvl w:val="0"/>
          <w:numId w:val="43"/>
        </w:numPr>
        <w:jc w:val="both"/>
      </w:pPr>
      <w:r>
        <w:t>Monitoring: The storage system can monitor the storage device for latent sector errors and other failures, and alert the user or administrator if any issues are detected. This allows the system to proactively address problems before they cause significant disruptions.</w:t>
      </w:r>
    </w:p>
    <w:p w:rsidR="00553163" w:rsidRDefault="00553163" w:rsidP="00553163">
      <w:pPr>
        <w:jc w:val="both"/>
      </w:pPr>
      <w:r>
        <w:t>To implement these techniques, a storage system will need to add extra machinery such as error detection and correction algorithms, spare sectors, and monitoring systems. However, the exact amount of extra machinery required will depend on the specific needs and requirements of the system.</w:t>
      </w:r>
    </w:p>
    <w:p w:rsidR="00553163" w:rsidRDefault="00553163" w:rsidP="00553163">
      <w:pPr>
        <w:jc w:val="both"/>
      </w:pPr>
    </w:p>
    <w:p w:rsidR="00553163" w:rsidRDefault="00553163" w:rsidP="00553163">
      <w:r>
        <w:br w:type="page"/>
      </w:r>
    </w:p>
    <w:p w:rsidR="00553163" w:rsidRDefault="00553163" w:rsidP="00C42105">
      <w:pPr>
        <w:pStyle w:val="Heading1"/>
      </w:pPr>
      <w:bookmarkStart w:id="73" w:name="_Toc124237130"/>
      <w:r>
        <w:lastRenderedPageBreak/>
        <w:t>HOW TO PRESERVE DATA INTEGRITY DESPITE CORRUPTION</w:t>
      </w:r>
      <w:bookmarkEnd w:id="73"/>
    </w:p>
    <w:p w:rsidR="00553163" w:rsidRDefault="00553163" w:rsidP="00553163">
      <w:pPr>
        <w:jc w:val="both"/>
      </w:pPr>
      <w:r>
        <w:t>Given the silent nature of such failures, what can a storage system do to detect when corruption arises? What techniques are needed? How can one implement them efficiently?</w:t>
      </w:r>
    </w:p>
    <w:p w:rsidR="00553163" w:rsidRDefault="00553163" w:rsidP="00553163">
      <w:pPr>
        <w:jc w:val="both"/>
      </w:pPr>
      <w:r>
        <w:t>There are several techniques that a storage system can use to detect and mitigate corruption of data stored on a storage device:</w:t>
      </w:r>
    </w:p>
    <w:p w:rsidR="00553163" w:rsidRDefault="00553163" w:rsidP="00273BD6">
      <w:pPr>
        <w:pStyle w:val="ListParagraph"/>
        <w:numPr>
          <w:ilvl w:val="0"/>
          <w:numId w:val="44"/>
        </w:numPr>
        <w:jc w:val="both"/>
      </w:pPr>
      <w:r>
        <w:t>Checksums: A checksum is a value calculated based on the data being stored. The checksum is stored with the data, and can be used to verify the integrity of the data when it is read back from the storage device. If the calculated checksum does not match the stored checksum, the data may have been corrupted.</w:t>
      </w:r>
    </w:p>
    <w:p w:rsidR="00553163" w:rsidRDefault="00553163" w:rsidP="00273BD6">
      <w:pPr>
        <w:pStyle w:val="ListParagraph"/>
        <w:numPr>
          <w:ilvl w:val="0"/>
          <w:numId w:val="44"/>
        </w:numPr>
        <w:jc w:val="both"/>
      </w:pPr>
      <w:r>
        <w:t>Error correction codes: Error correction codes (ECCs) are algorithms that can detect and correct errors in data. ECCs can be used to protect data as it is being written to storage, and can also be used to detect errors when the data is read back from storage.</w:t>
      </w:r>
    </w:p>
    <w:p w:rsidR="00553163" w:rsidRDefault="00553163" w:rsidP="00273BD6">
      <w:pPr>
        <w:pStyle w:val="ListParagraph"/>
        <w:numPr>
          <w:ilvl w:val="0"/>
          <w:numId w:val="44"/>
        </w:numPr>
        <w:jc w:val="both"/>
      </w:pPr>
      <w:r>
        <w:t>Redundancy: Redundancy techniques such as RAID (redundant array of independent disks) can be used to protect data by storing multiple copies of the data on different disks or devices. If one of the copies becomes corrupted, the other copies can be used to recover the data.</w:t>
      </w:r>
    </w:p>
    <w:p w:rsidR="00553163" w:rsidRDefault="00553163" w:rsidP="00273BD6">
      <w:pPr>
        <w:pStyle w:val="ListParagraph"/>
        <w:numPr>
          <w:ilvl w:val="0"/>
          <w:numId w:val="44"/>
        </w:numPr>
        <w:jc w:val="both"/>
      </w:pPr>
      <w:r>
        <w:t>Monitoring: The storage system can monitor the storage device for corruption and other failures, and alert the user or administrator if any issues are detected. This allows the system to proactively address problems before they cause significant disruptions.</w:t>
      </w:r>
    </w:p>
    <w:p w:rsidR="00553163" w:rsidRDefault="00553163" w:rsidP="00553163">
      <w:pPr>
        <w:jc w:val="both"/>
      </w:pPr>
      <w:r>
        <w:t>To implement these techniques efficiently, the storage system should carefully consider the trade-offs and risks associated with different approaches, and choose the techniques that are most appropriate for its needs.</w:t>
      </w:r>
    </w:p>
    <w:p w:rsidR="00553163" w:rsidRDefault="00553163" w:rsidP="00553163">
      <w:r>
        <w:br w:type="page"/>
      </w:r>
    </w:p>
    <w:p w:rsidR="00553163" w:rsidRDefault="00553163" w:rsidP="00C42105">
      <w:pPr>
        <w:pStyle w:val="Heading1"/>
      </w:pPr>
      <w:bookmarkStart w:id="74" w:name="_Toc124237131"/>
      <w:r>
        <w:lastRenderedPageBreak/>
        <w:t>HOW TO HANDLE MISDIRECTED WRITES</w:t>
      </w:r>
      <w:bookmarkEnd w:id="74"/>
    </w:p>
    <w:p w:rsidR="00553163" w:rsidRDefault="00553163" w:rsidP="00553163">
      <w:pPr>
        <w:jc w:val="both"/>
      </w:pPr>
      <w:r>
        <w:t>How should a storage system or disk controller detect misdirected writes? What additional features are required from the checksum?</w:t>
      </w:r>
    </w:p>
    <w:p w:rsidR="00553163" w:rsidRDefault="00553163" w:rsidP="00553163">
      <w:pPr>
        <w:jc w:val="both"/>
      </w:pPr>
      <w:r>
        <w:t>A misdirected write is a type of error that occurs when data is written to the wrong location on a storage device. Misdirected writes can be caused by a variety of factors, including hardware or software defects, environmental conditions, or operator error.</w:t>
      </w:r>
    </w:p>
    <w:p w:rsidR="00553163" w:rsidRDefault="00553163" w:rsidP="00553163">
      <w:pPr>
        <w:jc w:val="both"/>
      </w:pPr>
      <w:r>
        <w:t>To detect misdirected writes, a storage system or disk controller can use the following techniques:</w:t>
      </w:r>
    </w:p>
    <w:p w:rsidR="00553163" w:rsidRDefault="00553163" w:rsidP="00273BD6">
      <w:pPr>
        <w:pStyle w:val="ListParagraph"/>
        <w:numPr>
          <w:ilvl w:val="0"/>
          <w:numId w:val="45"/>
        </w:numPr>
        <w:jc w:val="both"/>
      </w:pPr>
      <w:r>
        <w:t>Address verification: The storage system or disk controller can verify the address of the data being written, and compare it to the expected address. If the address does not match the expected address, the write may be misdirected.</w:t>
      </w:r>
    </w:p>
    <w:p w:rsidR="00553163" w:rsidRDefault="00553163" w:rsidP="00273BD6">
      <w:pPr>
        <w:pStyle w:val="ListParagraph"/>
        <w:numPr>
          <w:ilvl w:val="0"/>
          <w:numId w:val="45"/>
        </w:numPr>
        <w:jc w:val="both"/>
      </w:pPr>
      <w:r>
        <w:t>Checksums: A checksum is a value calculated based on the data being written to storage. The checksum can be used to verify the integrity of the data, and can also be used to detect misdirected writes. For example, if the calculated checksum does not match the stored checksum for the expected address, it may indicate that the data has been written to the wrong location.</w:t>
      </w:r>
    </w:p>
    <w:p w:rsidR="00553163" w:rsidRDefault="00553163" w:rsidP="00273BD6">
      <w:pPr>
        <w:pStyle w:val="ListParagraph"/>
        <w:numPr>
          <w:ilvl w:val="0"/>
          <w:numId w:val="45"/>
        </w:numPr>
        <w:jc w:val="both"/>
      </w:pPr>
      <w:r>
        <w:t>Error correction codes: Error correction codes (ECCs) are algorithms that can detect and correct errors in data. ECCs can be used to protect data as it is being written to storage, and can also be used to detect misdirected writes by comparing the expected and actual ECC values for the data.</w:t>
      </w:r>
    </w:p>
    <w:p w:rsidR="00553163" w:rsidRDefault="00553163" w:rsidP="00553163">
      <w:pPr>
        <w:jc w:val="both"/>
      </w:pPr>
      <w:r>
        <w:t>To effectively detect misdirected writes, the checksum or ECC used by the storage system or disk controller should be able to detect errors that are specific to misdirected writes, such as errors in the address of the data being written. The checksum or ECC should also be able to detect other types of errors that may occur during data transfer, such as transmission errors or corruption of the data itself.</w:t>
      </w:r>
    </w:p>
    <w:p w:rsidR="00553163" w:rsidRDefault="00553163" w:rsidP="00553163">
      <w:pPr>
        <w:jc w:val="both"/>
      </w:pPr>
    </w:p>
    <w:p w:rsidR="00553163" w:rsidRDefault="00553163" w:rsidP="00553163">
      <w:r>
        <w:br w:type="page"/>
      </w:r>
    </w:p>
    <w:p w:rsidR="00553163" w:rsidRDefault="00553163" w:rsidP="00C42105">
      <w:pPr>
        <w:pStyle w:val="Heading1"/>
      </w:pPr>
      <w:bookmarkStart w:id="75" w:name="_Toc124237132"/>
      <w:r>
        <w:lastRenderedPageBreak/>
        <w:t>HOW TO HANDLE LOST WRITES</w:t>
      </w:r>
      <w:bookmarkEnd w:id="75"/>
    </w:p>
    <w:p w:rsidR="00553163" w:rsidRDefault="00553163" w:rsidP="00553163">
      <w:pPr>
        <w:jc w:val="both"/>
      </w:pPr>
      <w:r>
        <w:t>How should a storage system or disk controller detect lost writes? What additional features are required from the checksum?</w:t>
      </w:r>
    </w:p>
    <w:p w:rsidR="00553163" w:rsidRDefault="00553163" w:rsidP="00553163">
      <w:pPr>
        <w:jc w:val="both"/>
      </w:pPr>
      <w:r>
        <w:t>A lost write is a type of error that occurs when data that has been written to a storage device is not properly persisted, and is lost when the device is powered off or reset. Lost writes can be caused by a variety of factors, including hardware or software defects, environmental conditions, or operator error.</w:t>
      </w:r>
    </w:p>
    <w:p w:rsidR="00553163" w:rsidRDefault="00553163" w:rsidP="00553163">
      <w:pPr>
        <w:jc w:val="both"/>
      </w:pPr>
      <w:r>
        <w:t>To detect lost writes, a storage system or disk controller can use the following techniques:</w:t>
      </w:r>
    </w:p>
    <w:p w:rsidR="00553163" w:rsidRDefault="00553163" w:rsidP="00273BD6">
      <w:pPr>
        <w:pStyle w:val="ListParagraph"/>
        <w:numPr>
          <w:ilvl w:val="0"/>
          <w:numId w:val="46"/>
        </w:numPr>
        <w:jc w:val="both"/>
      </w:pPr>
      <w:r>
        <w:t>Write verification: The storage system or disk controller can verify that the data being written to storage has been properly persisted by reading it back from the storage device and comparing it to the original data. If the data read back from the storage device does not match the original data, it may indicate that the write was lost.</w:t>
      </w:r>
    </w:p>
    <w:p w:rsidR="00553163" w:rsidRDefault="00553163" w:rsidP="00273BD6">
      <w:pPr>
        <w:pStyle w:val="ListParagraph"/>
        <w:numPr>
          <w:ilvl w:val="0"/>
          <w:numId w:val="46"/>
        </w:numPr>
        <w:jc w:val="both"/>
      </w:pPr>
      <w:r>
        <w:t>Checksums: A checksum is a value calculated based on the data being written to storage. The checksum can be used to verify the integrity of the data, and can also be used to detect lost writes. For example, if the calculated checksum does not match the stored checksum for the data, it may indicate that the data has been lost.</w:t>
      </w:r>
    </w:p>
    <w:p w:rsidR="00553163" w:rsidRDefault="00553163" w:rsidP="00273BD6">
      <w:pPr>
        <w:pStyle w:val="ListParagraph"/>
        <w:numPr>
          <w:ilvl w:val="0"/>
          <w:numId w:val="46"/>
        </w:numPr>
        <w:jc w:val="both"/>
      </w:pPr>
      <w:r>
        <w:t>Error correction codes: Error correction codes (ECCs) are algorithms that can detect and correct errors in data. ECCs can be used to protect data as it is being written to storage, and can also be used to detect lost writes by comparing the expected and actual ECC values for the data.</w:t>
      </w:r>
    </w:p>
    <w:p w:rsidR="00553163" w:rsidRDefault="00553163" w:rsidP="00553163">
      <w:pPr>
        <w:jc w:val="both"/>
      </w:pPr>
      <w:r>
        <w:t>To effectively detect lost writes, the checksum or ECC used by the storage system or disk controller should be able to detect errors that are specific to lost writes, such as data that has been partially written to storage but not properly persisted. The checksum or ECC should also be able to detect other types of errors that may occur during data transfer, such as transmission errors or corruption of the data itself.</w:t>
      </w:r>
    </w:p>
    <w:p w:rsidR="00553163" w:rsidRDefault="00553163" w:rsidP="00553163">
      <w:pPr>
        <w:jc w:val="both"/>
      </w:pPr>
    </w:p>
    <w:p w:rsidR="00553163" w:rsidRDefault="00553163" w:rsidP="00553163">
      <w:r>
        <w:br w:type="page"/>
      </w:r>
    </w:p>
    <w:p w:rsidR="00553163" w:rsidRDefault="00553163" w:rsidP="00C42105">
      <w:pPr>
        <w:pStyle w:val="Heading1"/>
      </w:pPr>
      <w:bookmarkStart w:id="76" w:name="_Toc124237133"/>
      <w:r>
        <w:lastRenderedPageBreak/>
        <w:t>HOW TO BUILD SYSTEMS THAT WORK WHEN COMPONENTS FAIL</w:t>
      </w:r>
      <w:bookmarkEnd w:id="76"/>
    </w:p>
    <w:p w:rsidR="00553163" w:rsidRDefault="00553163" w:rsidP="00553163">
      <w:pPr>
        <w:jc w:val="both"/>
      </w:pPr>
      <w:r>
        <w:t>How can we build a working system out of parts that don’t work correctly all the time? The basic question should remind you of some of the topics we discussed in RAID storage arrays; however, the problems here tend to be more complex, as are the solutions.</w:t>
      </w:r>
    </w:p>
    <w:p w:rsidR="00553163" w:rsidRDefault="00553163" w:rsidP="00553163">
      <w:pPr>
        <w:jc w:val="both"/>
      </w:pPr>
      <w:r>
        <w:t>There are several ways to build systems that can continue to function even when some of their components fail:</w:t>
      </w:r>
    </w:p>
    <w:p w:rsidR="00553163" w:rsidRDefault="00553163" w:rsidP="00273BD6">
      <w:pPr>
        <w:pStyle w:val="ListParagraph"/>
        <w:numPr>
          <w:ilvl w:val="0"/>
          <w:numId w:val="47"/>
        </w:numPr>
        <w:jc w:val="both"/>
      </w:pPr>
      <w:r>
        <w:t>Redundancy: By adding redundant components to the system, it is possible to continue to function even if one or more components fail. For example, a RAID storage array uses redundant disks to provide data protection in case of disk failure.</w:t>
      </w:r>
    </w:p>
    <w:p w:rsidR="00553163" w:rsidRDefault="00553163" w:rsidP="00273BD6">
      <w:pPr>
        <w:pStyle w:val="ListParagraph"/>
        <w:numPr>
          <w:ilvl w:val="0"/>
          <w:numId w:val="47"/>
        </w:numPr>
        <w:jc w:val="both"/>
      </w:pPr>
      <w:r>
        <w:t>Fault tolerance: Fault-tolerant systems are designed to automatically detect and recover from component failures. This can be achieved through techniques such as error detection and correction, failover mechanisms, and self-healing algorithms.</w:t>
      </w:r>
    </w:p>
    <w:p w:rsidR="00553163" w:rsidRDefault="00553163" w:rsidP="00273BD6">
      <w:pPr>
        <w:pStyle w:val="ListParagraph"/>
        <w:numPr>
          <w:ilvl w:val="0"/>
          <w:numId w:val="47"/>
        </w:numPr>
        <w:jc w:val="both"/>
      </w:pPr>
      <w:r>
        <w:t>Isolation: By isolating different components of the system from each other, it is possible to prevent the failure of one component from affecting the rest of the system. This can be achieved through the use of virtualization or containerization technologies.</w:t>
      </w:r>
    </w:p>
    <w:p w:rsidR="00553163" w:rsidRDefault="00553163" w:rsidP="00273BD6">
      <w:pPr>
        <w:pStyle w:val="ListParagraph"/>
        <w:numPr>
          <w:ilvl w:val="0"/>
          <w:numId w:val="47"/>
        </w:numPr>
        <w:jc w:val="both"/>
      </w:pPr>
      <w:r>
        <w:t>Monitoring and maintenance: Regular monitoring and maintenance of the system can help to identify and fix problems before they cause failures. This can include tasks such as testing, debugging, and updating components.</w:t>
      </w:r>
    </w:p>
    <w:p w:rsidR="00553163" w:rsidRDefault="00553163" w:rsidP="00553163">
      <w:pPr>
        <w:jc w:val="both"/>
      </w:pPr>
      <w:r>
        <w:t>By implementing these techniques, it is possible to build systems that can continue to function even when some of their components fail.</w:t>
      </w:r>
    </w:p>
    <w:p w:rsidR="00553163" w:rsidRDefault="00553163" w:rsidP="00553163">
      <w:pPr>
        <w:jc w:val="both"/>
      </w:pPr>
    </w:p>
    <w:p w:rsidR="00553163" w:rsidRDefault="00553163" w:rsidP="00553163">
      <w:r>
        <w:br w:type="page"/>
      </w:r>
    </w:p>
    <w:p w:rsidR="00553163" w:rsidRDefault="00553163" w:rsidP="00C42105">
      <w:pPr>
        <w:pStyle w:val="Heading1"/>
      </w:pPr>
      <w:bookmarkStart w:id="77" w:name="_Toc124237134"/>
      <w:r>
        <w:lastRenderedPageBreak/>
        <w:t>HOW TO BUILD A DISTRIBUTED FILE SYSTEM</w:t>
      </w:r>
      <w:bookmarkEnd w:id="77"/>
    </w:p>
    <w:p w:rsidR="00553163" w:rsidRDefault="00553163" w:rsidP="00553163">
      <w:pPr>
        <w:jc w:val="both"/>
      </w:pPr>
      <w:r>
        <w:t>How do you build a distributed file system? What are the key aspects to think about? What is easy to get wrong? What can we learn from existing systems?</w:t>
      </w:r>
    </w:p>
    <w:p w:rsidR="00553163" w:rsidRDefault="00553163" w:rsidP="00553163">
      <w:pPr>
        <w:jc w:val="both"/>
      </w:pPr>
      <w:r>
        <w:t>A distributed file system is a type of file system that allows users to access and store files on multiple computers in a network, as if they were all stored on a single machine. Building a distributed file system involves addressing several key challenges:</w:t>
      </w:r>
    </w:p>
    <w:p w:rsidR="00553163" w:rsidRDefault="00553163" w:rsidP="00273BD6">
      <w:pPr>
        <w:pStyle w:val="ListParagraph"/>
        <w:numPr>
          <w:ilvl w:val="0"/>
          <w:numId w:val="48"/>
        </w:numPr>
        <w:jc w:val="both"/>
      </w:pPr>
      <w:r>
        <w:t>Data consistency: Ensuring that all copies of the same file are kept in sync across the network, even when multiple users are accessing and modifying the file simultaneously.</w:t>
      </w:r>
    </w:p>
    <w:p w:rsidR="00553163" w:rsidRDefault="00553163" w:rsidP="00273BD6">
      <w:pPr>
        <w:pStyle w:val="ListParagraph"/>
        <w:numPr>
          <w:ilvl w:val="0"/>
          <w:numId w:val="48"/>
        </w:numPr>
        <w:jc w:val="both"/>
      </w:pPr>
      <w:r>
        <w:t>File access performance: Optimizing the performance of file access and updates, especially when the file is stored on a remote machine.</w:t>
      </w:r>
    </w:p>
    <w:p w:rsidR="00553163" w:rsidRDefault="00553163" w:rsidP="00273BD6">
      <w:pPr>
        <w:pStyle w:val="ListParagraph"/>
        <w:numPr>
          <w:ilvl w:val="0"/>
          <w:numId w:val="48"/>
        </w:numPr>
        <w:jc w:val="both"/>
      </w:pPr>
      <w:r>
        <w:t>File availability: Ensuring that files are always available, even when some of the computers in the network are offline or experiencing failures.</w:t>
      </w:r>
    </w:p>
    <w:p w:rsidR="00553163" w:rsidRDefault="00553163" w:rsidP="00273BD6">
      <w:pPr>
        <w:pStyle w:val="ListParagraph"/>
        <w:numPr>
          <w:ilvl w:val="0"/>
          <w:numId w:val="48"/>
        </w:numPr>
        <w:jc w:val="both"/>
      </w:pPr>
      <w:r>
        <w:t>Data security: Protecting the data stored in the file system from unauthorized access or tampering.</w:t>
      </w:r>
    </w:p>
    <w:p w:rsidR="00553163" w:rsidRDefault="00553163" w:rsidP="00553163">
      <w:pPr>
        <w:jc w:val="both"/>
      </w:pPr>
      <w:r>
        <w:t>To address these challenges, a distributed file system typically consists of several key components:</w:t>
      </w:r>
    </w:p>
    <w:p w:rsidR="00553163" w:rsidRDefault="00553163" w:rsidP="00273BD6">
      <w:pPr>
        <w:pStyle w:val="ListParagraph"/>
        <w:numPr>
          <w:ilvl w:val="0"/>
          <w:numId w:val="49"/>
        </w:numPr>
        <w:jc w:val="both"/>
      </w:pPr>
      <w:r>
        <w:t>A distributed storage layer: This component is responsible for storing and replicating the data across the network.</w:t>
      </w:r>
    </w:p>
    <w:p w:rsidR="00553163" w:rsidRDefault="00553163" w:rsidP="00273BD6">
      <w:pPr>
        <w:pStyle w:val="ListParagraph"/>
        <w:numPr>
          <w:ilvl w:val="0"/>
          <w:numId w:val="49"/>
        </w:numPr>
        <w:jc w:val="both"/>
      </w:pPr>
      <w:r>
        <w:t>A distributed file system layer: This component is responsible for managing file access, updates, and metadata, and for providing a consistent view of the file system to users.</w:t>
      </w:r>
    </w:p>
    <w:p w:rsidR="00553163" w:rsidRDefault="00553163" w:rsidP="00273BD6">
      <w:pPr>
        <w:pStyle w:val="ListParagraph"/>
        <w:numPr>
          <w:ilvl w:val="0"/>
          <w:numId w:val="49"/>
        </w:numPr>
        <w:jc w:val="both"/>
      </w:pPr>
      <w:r>
        <w:t>A client library: This component is used by client applications to access and modify files stored in the distributed file system.</w:t>
      </w:r>
    </w:p>
    <w:p w:rsidR="00553163" w:rsidRDefault="00553163" w:rsidP="00553163">
      <w:pPr>
        <w:jc w:val="both"/>
      </w:pPr>
      <w:r>
        <w:t>To ensure the reliability and performance of the distributed file system, it is important to carefully design and implement these components, and to test and debug the system thoroughly. It is also important to consider the trade-offs between different design choices, such as the level of data consistency and the performance of file access and updates. By learning from existing distributed file systems, it is possible to build a distributed file system that meets the needs of the intended users.</w:t>
      </w:r>
    </w:p>
    <w:p w:rsidR="00553163" w:rsidRDefault="00553163" w:rsidP="00553163">
      <w:r>
        <w:br w:type="page"/>
      </w:r>
    </w:p>
    <w:p w:rsidR="00553163" w:rsidRDefault="00553163" w:rsidP="00C42105">
      <w:pPr>
        <w:pStyle w:val="Heading1"/>
      </w:pPr>
      <w:bookmarkStart w:id="78" w:name="_Toc124237135"/>
      <w:r>
        <w:lastRenderedPageBreak/>
        <w:t>HOW TO DEFINE A STATELESS FILE PROTOCOL</w:t>
      </w:r>
      <w:bookmarkEnd w:id="78"/>
    </w:p>
    <w:p w:rsidR="00553163" w:rsidRDefault="00553163" w:rsidP="00553163">
      <w:pPr>
        <w:jc w:val="both"/>
      </w:pPr>
      <w:r>
        <w:t>How can we define the network protocol to enable stateless operation? how do we define the protocol to both be stateless and support the POSIX file system API?</w:t>
      </w:r>
    </w:p>
    <w:p w:rsidR="00553163" w:rsidRDefault="00553163" w:rsidP="00553163">
      <w:pPr>
        <w:jc w:val="both"/>
      </w:pPr>
      <w:r>
        <w:t>To define a stateless file protocol, it is necessary to design the protocol such that all necessary information is included in each request and response, and no additional context or state needs to be maintained by the server or client between requests. This can be achieved in several ways:</w:t>
      </w:r>
    </w:p>
    <w:p w:rsidR="00553163" w:rsidRDefault="00553163" w:rsidP="00553163">
      <w:pPr>
        <w:jc w:val="both"/>
      </w:pPr>
      <w:r>
        <w:t>Include all necessary information in each request: The client should include all necessary information in each request, such as the desired file or directory, the desired operation (e.g. read, write, delete), and any necessary parameters (e.g. offset, length).</w:t>
      </w:r>
    </w:p>
    <w:p w:rsidR="00553163" w:rsidRDefault="00553163" w:rsidP="00553163">
      <w:pPr>
        <w:jc w:val="both"/>
      </w:pPr>
      <w:r>
        <w:t>Use a simple request-response model: The protocol should use a simple request-response model, where each request is independently processed by the server and a response is returned. This allows the server to process each request in isolation, without needing to maintain any state between requests.</w:t>
      </w:r>
    </w:p>
    <w:p w:rsidR="00553163" w:rsidRDefault="00553163" w:rsidP="00553163">
      <w:pPr>
        <w:jc w:val="both"/>
      </w:pPr>
      <w:r>
        <w:t>Use unique identifiers: To enable stateless operation, it is often necessary to use unique identifiers for each file or directory. These identifiers can be included in each request, allowing the server to locate the desired file or directory without needing to maintain any additional context or state.</w:t>
      </w:r>
    </w:p>
    <w:p w:rsidR="00553163" w:rsidRDefault="00553163" w:rsidP="00553163">
      <w:pPr>
        <w:jc w:val="both"/>
      </w:pPr>
      <w:r>
        <w:t>Use explicit error codes: To allow the client to handle errors in a stateless manner, the protocol should use explicit error codes in responses to indicate the cause of any errors.</w:t>
      </w:r>
    </w:p>
    <w:p w:rsidR="00553163" w:rsidRDefault="00553163" w:rsidP="00553163">
      <w:pPr>
        <w:jc w:val="both"/>
      </w:pPr>
      <w:r>
        <w:t>By following these principles, it is possible to define a stateless file protocol that supports the POSIX file system API. It is important to carefully design the protocol and consider the trade-offs between simplicity, efficiency, and functionality.</w:t>
      </w:r>
    </w:p>
    <w:p w:rsidR="00553163" w:rsidRDefault="00553163" w:rsidP="00553163">
      <w:r>
        <w:br w:type="page"/>
      </w:r>
    </w:p>
    <w:p w:rsidR="00553163" w:rsidRDefault="00553163" w:rsidP="00C42105">
      <w:pPr>
        <w:pStyle w:val="Heading1"/>
      </w:pPr>
      <w:bookmarkStart w:id="79" w:name="_Toc124237136"/>
      <w:r>
        <w:lastRenderedPageBreak/>
        <w:t>HOW TO DESIGN A SCALABLE FILE PROTOCOL</w:t>
      </w:r>
      <w:bookmarkEnd w:id="79"/>
    </w:p>
    <w:p w:rsidR="00553163" w:rsidRDefault="00553163" w:rsidP="00553163">
      <w:pPr>
        <w:jc w:val="both"/>
      </w:pPr>
      <w:r>
        <w:t>How should one redesign the protocol to minimize the number of server interactions, i.e., how could they reduce the number of TestAuth messages? Further, how could they design the protocol to make these server interactions efficient? By attacking both of these issues, a new protocol would result in a much more scalable version AFS.</w:t>
      </w:r>
    </w:p>
    <w:p w:rsidR="00553163" w:rsidRDefault="00553163" w:rsidP="00553163">
      <w:pPr>
        <w:jc w:val="both"/>
      </w:pPr>
      <w:r>
        <w:t>To design a scalable file protocol, it is necessary to minimize the number of server interactions and make these interactions as efficient as possible. This can be achieved in several ways:</w:t>
      </w:r>
    </w:p>
    <w:p w:rsidR="00553163" w:rsidRDefault="00553163" w:rsidP="00273BD6">
      <w:pPr>
        <w:pStyle w:val="ListParagraph"/>
        <w:numPr>
          <w:ilvl w:val="0"/>
          <w:numId w:val="50"/>
        </w:numPr>
        <w:jc w:val="both"/>
      </w:pPr>
      <w:r>
        <w:t>Batch multiple requests into a single interaction: By batching multiple requests into a single interaction, it is possible to reduce the number of server interactions and improve efficiency. For example, the client could send multiple read or write requests in a single interaction, or the client could send multiple metadata queries in a single interaction.</w:t>
      </w:r>
    </w:p>
    <w:p w:rsidR="00553163" w:rsidRDefault="00553163" w:rsidP="00273BD6">
      <w:pPr>
        <w:pStyle w:val="ListParagraph"/>
        <w:numPr>
          <w:ilvl w:val="0"/>
          <w:numId w:val="50"/>
        </w:numPr>
        <w:jc w:val="both"/>
      </w:pPr>
      <w:r>
        <w:t>Use caching: By implementing a cache on the client side, it is possible to reduce the number of server interactions and improve efficiency. The client can cache data and metadata locally, and use this cache to fulfill requests without needing to communicate with the server.</w:t>
      </w:r>
    </w:p>
    <w:p w:rsidR="00553163" w:rsidRDefault="00553163" w:rsidP="00273BD6">
      <w:pPr>
        <w:pStyle w:val="ListParagraph"/>
        <w:numPr>
          <w:ilvl w:val="0"/>
          <w:numId w:val="50"/>
        </w:numPr>
        <w:jc w:val="both"/>
      </w:pPr>
      <w:r>
        <w:t>Use asynchronous communication: By using asynchronous communication, it is possible to reduce the number of server interactions and improve efficiency. For example, the client could send a request to the server and continue processing other tasks while waiting for the response.</w:t>
      </w:r>
    </w:p>
    <w:p w:rsidR="00553163" w:rsidRDefault="00553163" w:rsidP="00273BD6">
      <w:pPr>
        <w:pStyle w:val="ListParagraph"/>
        <w:numPr>
          <w:ilvl w:val="0"/>
          <w:numId w:val="50"/>
        </w:numPr>
        <w:jc w:val="both"/>
      </w:pPr>
      <w:r>
        <w:t>Use compression: By using compression techniques, it is possible to reduce the size of requests and responses and improve efficiency. This can be especially effective for large data transfers or metadata queries.</w:t>
      </w:r>
    </w:p>
    <w:p w:rsidR="00553163" w:rsidRDefault="00553163" w:rsidP="00553163">
      <w:pPr>
        <w:jc w:val="both"/>
      </w:pPr>
      <w:r>
        <w:t>By following these principles, it is possible to design a scalable file protocol that minimizes the number of server interactions and makes these interactions as efficient as possible. It is important to carefully design the protocol and consider the trade-offs between scalability, efficiency, and functionality.</w:t>
      </w:r>
    </w:p>
    <w:p w:rsidR="00553163" w:rsidRDefault="00553163" w:rsidP="00553163">
      <w:r>
        <w:br w:type="page"/>
      </w:r>
    </w:p>
    <w:p w:rsidR="00553163" w:rsidRDefault="00553163" w:rsidP="00C42105">
      <w:pPr>
        <w:pStyle w:val="Heading1"/>
      </w:pPr>
      <w:bookmarkStart w:id="80" w:name="_Toc124237137"/>
      <w:r>
        <w:lastRenderedPageBreak/>
        <w:t>HOW TO SECURE OS RESOURCES</w:t>
      </w:r>
      <w:bookmarkEnd w:id="80"/>
    </w:p>
    <w:p w:rsidR="00553163" w:rsidRDefault="00553163" w:rsidP="00553163">
      <w:pPr>
        <w:jc w:val="both"/>
      </w:pPr>
      <w:r>
        <w:t>In the face of multiple possibly concurrent and interacting processes running on the same machine, how can we ensure that the resources each process is permitted to access are exactly those it should access, in exactly the ways we desire? What primitives are needed from the OS? What mechanisms should be provided by the hardware? How can we use them to solve the problems of security? To secure OS resources, the operating system needs to provide the following primitives:</w:t>
      </w:r>
    </w:p>
    <w:p w:rsidR="00553163" w:rsidRDefault="00553163" w:rsidP="00273BD6">
      <w:pPr>
        <w:pStyle w:val="ListParagraph"/>
        <w:numPr>
          <w:ilvl w:val="0"/>
          <w:numId w:val="51"/>
        </w:numPr>
        <w:jc w:val="both"/>
      </w:pPr>
      <w:r>
        <w:t>Memory protection: Memory protection primitives, such as segmentation or paging, are needed to prevent processes from accessing memory that is not assigned to them.</w:t>
      </w:r>
    </w:p>
    <w:p w:rsidR="00553163" w:rsidRDefault="00553163" w:rsidP="00273BD6">
      <w:pPr>
        <w:pStyle w:val="ListParagraph"/>
        <w:numPr>
          <w:ilvl w:val="0"/>
          <w:numId w:val="51"/>
        </w:numPr>
        <w:jc w:val="both"/>
      </w:pPr>
      <w:r>
        <w:t>Access control lists: Access control list primitives are needed to specify the permissions that are granted to each process for each resource.</w:t>
      </w:r>
    </w:p>
    <w:p w:rsidR="00553163" w:rsidRDefault="00553163" w:rsidP="00273BD6">
      <w:pPr>
        <w:pStyle w:val="ListParagraph"/>
        <w:numPr>
          <w:ilvl w:val="0"/>
          <w:numId w:val="51"/>
        </w:numPr>
        <w:jc w:val="both"/>
      </w:pPr>
      <w:r>
        <w:t>Security policies: The operating system needs to provide primitives for defining and enforcing security policies that specify the rules for resource access.</w:t>
      </w:r>
    </w:p>
    <w:p w:rsidR="00553163" w:rsidRDefault="00553163" w:rsidP="00273BD6">
      <w:pPr>
        <w:pStyle w:val="ListParagraph"/>
        <w:numPr>
          <w:ilvl w:val="0"/>
          <w:numId w:val="51"/>
        </w:numPr>
        <w:jc w:val="both"/>
      </w:pPr>
      <w:r>
        <w:t>Cryptographic methods: Cryptographic primitives, such as digital signature and encryption algorithms, are needed to secure data and ensure that only authorized processes can access it.</w:t>
      </w:r>
    </w:p>
    <w:p w:rsidR="00553163" w:rsidRDefault="00553163" w:rsidP="00553163">
      <w:pPr>
        <w:jc w:val="both"/>
      </w:pPr>
      <w:r>
        <w:t>In addition to these OS primitives, certain hardware mechanisms can also be used to secure resources:</w:t>
      </w:r>
    </w:p>
    <w:p w:rsidR="00553163" w:rsidRDefault="00553163" w:rsidP="00273BD6">
      <w:pPr>
        <w:pStyle w:val="ListParagraph"/>
        <w:numPr>
          <w:ilvl w:val="0"/>
          <w:numId w:val="52"/>
        </w:numPr>
        <w:jc w:val="both"/>
      </w:pPr>
      <w:r>
        <w:t>Memory protection hardware: Hardware support for memory protection, such as the MMU (Memory Management Unit), can be used to enforce the memory protection primitives implemented by the operating system.</w:t>
      </w:r>
    </w:p>
    <w:p w:rsidR="00553163" w:rsidRDefault="00553163" w:rsidP="00273BD6">
      <w:pPr>
        <w:pStyle w:val="ListParagraph"/>
        <w:numPr>
          <w:ilvl w:val="0"/>
          <w:numId w:val="52"/>
        </w:numPr>
        <w:jc w:val="both"/>
      </w:pPr>
      <w:r>
        <w:t>Access control hardware: Hardware support for access control, such as the MAC (Mandatory Access Control) unit, can be used to enforce the access control policies implemented by the operating system.</w:t>
      </w:r>
    </w:p>
    <w:p w:rsidR="00553163" w:rsidRDefault="00553163" w:rsidP="00273BD6">
      <w:pPr>
        <w:pStyle w:val="ListParagraph"/>
        <w:numPr>
          <w:ilvl w:val="0"/>
          <w:numId w:val="52"/>
        </w:numPr>
        <w:jc w:val="both"/>
      </w:pPr>
      <w:r>
        <w:t>Cryptographic hardware: Hardware support for cryptographic operations, such as hardware accelerators for encryption and digital signature algorithms, can be used to improve the performance and security of cryptographic methods used to secure resources.</w:t>
      </w:r>
    </w:p>
    <w:p w:rsidR="00553163" w:rsidRDefault="00553163" w:rsidP="00553163">
      <w:pPr>
        <w:jc w:val="both"/>
      </w:pPr>
      <w:r>
        <w:t>By using these OS primitives and hardware mechanisms together, it is possible to effectively secure OS resources and protect against unauthorized access.</w:t>
      </w:r>
    </w:p>
    <w:p w:rsidR="00553163" w:rsidRDefault="00553163" w:rsidP="00553163">
      <w:r>
        <w:br w:type="page"/>
      </w:r>
    </w:p>
    <w:p w:rsidR="00553163" w:rsidRDefault="00553163" w:rsidP="00C42105">
      <w:pPr>
        <w:pStyle w:val="Heading1"/>
      </w:pPr>
      <w:bookmarkStart w:id="81" w:name="_Toc124237138"/>
      <w:r>
        <w:lastRenderedPageBreak/>
        <w:t>HOW TO SECURELY IDENTIFY PROCESSES</w:t>
      </w:r>
      <w:bookmarkEnd w:id="81"/>
    </w:p>
    <w:p w:rsidR="00553163" w:rsidRDefault="00553163" w:rsidP="00553163">
      <w:pPr>
        <w:jc w:val="both"/>
      </w:pPr>
      <w:r>
        <w:t>For systems that support processes belonging to multiple principals, how can we be sure that each process has the correct identity attached? As new processes are created, how can we be sure the new process has the correct identity? How can we be sure that malicious entities cannot improperly change the identity of a process?</w:t>
      </w:r>
    </w:p>
    <w:p w:rsidR="00553163" w:rsidRDefault="00553163" w:rsidP="00553163">
      <w:pPr>
        <w:jc w:val="both"/>
      </w:pPr>
      <w:r>
        <w:t>To securely identify processes, the operating system can use the following methods:</w:t>
      </w:r>
    </w:p>
    <w:p w:rsidR="00553163" w:rsidRDefault="00553163" w:rsidP="00273BD6">
      <w:pPr>
        <w:pStyle w:val="ListParagraph"/>
        <w:numPr>
          <w:ilvl w:val="0"/>
          <w:numId w:val="53"/>
        </w:numPr>
        <w:jc w:val="both"/>
      </w:pPr>
      <w:r>
        <w:t>Access control lists: By using access control lists (ACLs), the operating system can specify the permissions that are granted to each process based on its identity. This allows the system to ensure that each process has the correct identity attached to it and can only access resources that it is authorized to access.</w:t>
      </w:r>
    </w:p>
    <w:p w:rsidR="00553163" w:rsidRDefault="00553163" w:rsidP="00273BD6">
      <w:pPr>
        <w:pStyle w:val="ListParagraph"/>
        <w:numPr>
          <w:ilvl w:val="0"/>
          <w:numId w:val="53"/>
        </w:numPr>
        <w:jc w:val="both"/>
      </w:pPr>
      <w:r>
        <w:t>Digital signatures: Digital signatures can be used to authenticate the identity of a process. When a process is created, the operating system can sign the process with a private key, and verify the signature using the corresponding public key. This ensures that the process has not been tampered with and has the correct identity attached to it.</w:t>
      </w:r>
    </w:p>
    <w:p w:rsidR="00553163" w:rsidRDefault="00553163" w:rsidP="00273BD6">
      <w:pPr>
        <w:pStyle w:val="ListParagraph"/>
        <w:numPr>
          <w:ilvl w:val="0"/>
          <w:numId w:val="53"/>
        </w:numPr>
        <w:jc w:val="both"/>
      </w:pPr>
      <w:r>
        <w:t>Cryptographic methods: Cryptographic methods, such as encryption and hashing, can be used to securely store and transmit the identity of a process. For example, the operating system can encrypt the identity of a process using a secret key, and decrypt it using the same key when it is needed. This ensures that the identity of the process cannot be tampered with or forged by malicious entities.</w:t>
      </w:r>
    </w:p>
    <w:p w:rsidR="00553163" w:rsidRDefault="00553163" w:rsidP="00273BD6">
      <w:pPr>
        <w:pStyle w:val="ListParagraph"/>
        <w:numPr>
          <w:ilvl w:val="0"/>
          <w:numId w:val="53"/>
        </w:numPr>
        <w:jc w:val="both"/>
      </w:pPr>
      <w:r>
        <w:t>Hardware support: Some hardware platforms provide support for secure identification of processes, such as Trusted Platform Modules (TPMs). These hardware components can store and verify the identity of a process using cryptographic methods, providing an additional layer of security.</w:t>
      </w:r>
    </w:p>
    <w:p w:rsidR="00553163" w:rsidRDefault="00553163" w:rsidP="00553163">
      <w:pPr>
        <w:jc w:val="both"/>
      </w:pPr>
      <w:r>
        <w:t>By using these methods, the operating system can securely identify processes and ensure that only authorized processes can access resources on the system.</w:t>
      </w:r>
    </w:p>
    <w:p w:rsidR="00553163" w:rsidRDefault="00553163" w:rsidP="00553163">
      <w:r>
        <w:br w:type="page"/>
      </w:r>
    </w:p>
    <w:p w:rsidR="00553163" w:rsidRDefault="00553163" w:rsidP="00C42105">
      <w:pPr>
        <w:pStyle w:val="Heading1"/>
      </w:pPr>
      <w:bookmarkStart w:id="82" w:name="_Toc124237139"/>
      <w:r>
        <w:lastRenderedPageBreak/>
        <w:t>HOW TO DETERMINE IF AN ACCESS REQUEST SHOULD BE GRANTED?</w:t>
      </w:r>
      <w:bookmarkEnd w:id="82"/>
    </w:p>
    <w:p w:rsidR="00553163" w:rsidRDefault="00553163" w:rsidP="00553163">
      <w:pPr>
        <w:jc w:val="both"/>
      </w:pPr>
      <w:r>
        <w:t>How can the operating system decide if a particular request made by</w:t>
      </w:r>
      <w:r w:rsidR="00C42105">
        <w:t xml:space="preserve"> </w:t>
      </w:r>
      <w:r>
        <w:t>a particular process belonging to a particular user at some given moment</w:t>
      </w:r>
      <w:r w:rsidR="00C42105">
        <w:t xml:space="preserve"> </w:t>
      </w:r>
      <w:r>
        <w:t>should or should not be granted? What information will be used to make</w:t>
      </w:r>
      <w:r w:rsidR="00C42105">
        <w:t xml:space="preserve"> </w:t>
      </w:r>
      <w:r>
        <w:t>this decision? How can we set this information to encode the security</w:t>
      </w:r>
      <w:r w:rsidR="00C42105">
        <w:t xml:space="preserve"> </w:t>
      </w:r>
      <w:r>
        <w:t>policies we want to enforce for our system?</w:t>
      </w:r>
    </w:p>
    <w:p w:rsidR="00553163" w:rsidRDefault="00553163" w:rsidP="00553163">
      <w:pPr>
        <w:jc w:val="both"/>
      </w:pPr>
      <w:r>
        <w:t>To determine if an access request should be granted, the operating system can use the following information:</w:t>
      </w:r>
    </w:p>
    <w:p w:rsidR="00553163" w:rsidRDefault="00553163" w:rsidP="00273BD6">
      <w:pPr>
        <w:pStyle w:val="ListParagraph"/>
        <w:numPr>
          <w:ilvl w:val="0"/>
          <w:numId w:val="54"/>
        </w:numPr>
        <w:jc w:val="both"/>
      </w:pPr>
      <w:r>
        <w:t>Identity of the process: The identity of the process, such as the user or group that the process belongs to, is used to determine if the process is authorized to access the requested resource.</w:t>
      </w:r>
    </w:p>
    <w:p w:rsidR="00553163" w:rsidRDefault="00553163" w:rsidP="00273BD6">
      <w:pPr>
        <w:pStyle w:val="ListParagraph"/>
        <w:numPr>
          <w:ilvl w:val="0"/>
          <w:numId w:val="54"/>
        </w:numPr>
        <w:jc w:val="both"/>
      </w:pPr>
      <w:r>
        <w:t>Permissions of the process: The permissions that are granted to the process, such as read, write, or execute, are used to determine if the process is authorized to perform the requested action on the resource.</w:t>
      </w:r>
    </w:p>
    <w:p w:rsidR="00553163" w:rsidRDefault="00553163" w:rsidP="00273BD6">
      <w:pPr>
        <w:pStyle w:val="ListParagraph"/>
        <w:numPr>
          <w:ilvl w:val="0"/>
          <w:numId w:val="54"/>
        </w:numPr>
        <w:jc w:val="both"/>
      </w:pPr>
      <w:r>
        <w:t>Type of resource: The type of resource being accessed, such as a file or network socket, can influence the decision to grant or deny access.</w:t>
      </w:r>
    </w:p>
    <w:p w:rsidR="00553163" w:rsidRDefault="00553163" w:rsidP="00273BD6">
      <w:pPr>
        <w:pStyle w:val="ListParagraph"/>
        <w:numPr>
          <w:ilvl w:val="0"/>
          <w:numId w:val="54"/>
        </w:numPr>
        <w:jc w:val="both"/>
      </w:pPr>
      <w:r>
        <w:t>Access control lists: Access control lists (ACLs) can be used to specify the permissions that are granted to each process based on its identity and the type of resource being accessed.</w:t>
      </w:r>
    </w:p>
    <w:p w:rsidR="00553163" w:rsidRDefault="00553163" w:rsidP="00273BD6">
      <w:pPr>
        <w:pStyle w:val="ListParagraph"/>
        <w:numPr>
          <w:ilvl w:val="0"/>
          <w:numId w:val="54"/>
        </w:numPr>
        <w:jc w:val="both"/>
      </w:pPr>
      <w:r>
        <w:t>Security policies: The security policies of the system, such as the confidentiality, integrity, and availability requirements, are used to determine if the request should be granted.</w:t>
      </w:r>
    </w:p>
    <w:p w:rsidR="00553163" w:rsidRDefault="00553163" w:rsidP="00553163">
      <w:pPr>
        <w:jc w:val="both"/>
      </w:pPr>
      <w:r>
        <w:t>By considering these factors, the operating system can make a decision to grant or deny access to a resource based on the security policies of the system and the permissions of the requesting process.</w:t>
      </w:r>
    </w:p>
    <w:p w:rsidR="00553163" w:rsidRDefault="00553163" w:rsidP="00553163">
      <w:r>
        <w:br w:type="page"/>
      </w:r>
    </w:p>
    <w:p w:rsidR="00553163" w:rsidRDefault="00553163" w:rsidP="00C42105">
      <w:pPr>
        <w:pStyle w:val="Heading1"/>
      </w:pPr>
      <w:bookmarkStart w:id="83" w:name="_Toc124237140"/>
      <w:r>
        <w:lastRenderedPageBreak/>
        <w:t>HOW TO PROTECT INFORMATION OUTSIDE THE OS’S DOMAIN</w:t>
      </w:r>
      <w:bookmarkEnd w:id="83"/>
    </w:p>
    <w:p w:rsidR="00553163" w:rsidRDefault="00553163" w:rsidP="00553163">
      <w:pPr>
        <w:jc w:val="both"/>
      </w:pPr>
      <w:r>
        <w:t>How can we use cryptography to ensure that, even if others gain access to critical data outside the control of the operating system, they will</w:t>
      </w:r>
      <w:r w:rsidR="00C42105">
        <w:t xml:space="preserve"> </w:t>
      </w:r>
      <w:r>
        <w:t>be unable to either use or alter it? What cryptographic technologies are</w:t>
      </w:r>
      <w:r w:rsidR="00C42105">
        <w:t xml:space="preserve"> </w:t>
      </w:r>
      <w:r>
        <w:t>available to assist in this problem? How do we properly use those technologies? What are the limitations on what we can do with them?</w:t>
      </w:r>
    </w:p>
    <w:p w:rsidR="00553163" w:rsidRDefault="00553163" w:rsidP="00553163">
      <w:pPr>
        <w:jc w:val="both"/>
      </w:pPr>
      <w:r w:rsidRPr="0044569F">
        <w:t>Cryptography is the practice of using mathematical algorithms to encode and decode information. It can be used to protect information outside the control of the operating system by encoding the information in such a way that it can only be accessed or altered by someone with the proper decryption key. Some common cryptographic technologies include symmetric key algorithms, which use the same key for both encryption and decryption, and asymmetric key algorithms, which use a pair of keys, a public key and a private key, for encryption and decryption. To use these technologies effectively, it is important to choose the appropriate algorithm for the task at hand and to properly manage and protect the keys. There are also limitations to what can be achieved with cryptography, such as the possibility of attacks on the algorithms themselves or the risk of losing access to the decryption keys.</w:t>
      </w:r>
    </w:p>
    <w:p w:rsidR="00553163" w:rsidRDefault="00553163" w:rsidP="00553163">
      <w:r>
        <w:br w:type="page"/>
      </w:r>
    </w:p>
    <w:p w:rsidR="00553163" w:rsidRDefault="00553163" w:rsidP="00C42105">
      <w:pPr>
        <w:pStyle w:val="Heading1"/>
      </w:pPr>
      <w:bookmarkStart w:id="84" w:name="_Toc124237141"/>
      <w:r>
        <w:lastRenderedPageBreak/>
        <w:t>HOW TO PROTECT DISTRIBUTED SYSTEM OPERATIONS</w:t>
      </w:r>
      <w:bookmarkEnd w:id="84"/>
    </w:p>
    <w:p w:rsidR="00553163" w:rsidRDefault="00553163" w:rsidP="00553163">
      <w:pPr>
        <w:jc w:val="both"/>
      </w:pPr>
      <w:r>
        <w:t>How can we secure a system spanning more than one machine? What</w:t>
      </w:r>
      <w:r w:rsidR="00C42105">
        <w:t xml:space="preserve"> </w:t>
      </w:r>
      <w:r>
        <w:t>tools are available to help us protect such systems? How do we use them</w:t>
      </w:r>
      <w:r w:rsidR="00C42105">
        <w:t xml:space="preserve"> </w:t>
      </w:r>
      <w:r>
        <w:t>properly? What are the areas in using the tools that require us to be careful and thoughtful?</w:t>
      </w:r>
    </w:p>
    <w:p w:rsidR="00553163" w:rsidRDefault="00553163" w:rsidP="00553163">
      <w:pPr>
        <w:jc w:val="both"/>
      </w:pPr>
      <w:r>
        <w:t>To protect distributed system operations, some common techniques include:</w:t>
      </w:r>
    </w:p>
    <w:p w:rsidR="00553163" w:rsidRDefault="00553163" w:rsidP="00273BD6">
      <w:pPr>
        <w:pStyle w:val="ListParagraph"/>
        <w:numPr>
          <w:ilvl w:val="0"/>
          <w:numId w:val="55"/>
        </w:numPr>
        <w:jc w:val="both"/>
      </w:pPr>
      <w:r>
        <w:t>Encrypting communication channels: Using encryption to secure the communication channels between different machines in the distributed system can prevent unauthorized parties from intercepting and reading sensitive data.</w:t>
      </w:r>
    </w:p>
    <w:p w:rsidR="00553163" w:rsidRDefault="00553163" w:rsidP="00273BD6">
      <w:pPr>
        <w:pStyle w:val="ListParagraph"/>
        <w:numPr>
          <w:ilvl w:val="0"/>
          <w:numId w:val="55"/>
        </w:numPr>
        <w:jc w:val="both"/>
      </w:pPr>
      <w:r>
        <w:t>Using secure authentication and authorization methods: Implementing strong authentication and authorization methods, such as using secure passwords or implementing two-factor authentication, can prevent unauthorized access to the system.</w:t>
      </w:r>
    </w:p>
    <w:p w:rsidR="00553163" w:rsidRDefault="00553163" w:rsidP="00273BD6">
      <w:pPr>
        <w:pStyle w:val="ListParagraph"/>
        <w:numPr>
          <w:ilvl w:val="0"/>
          <w:numId w:val="55"/>
        </w:numPr>
        <w:jc w:val="both"/>
      </w:pPr>
      <w:r>
        <w:t>Implementing access control measures: Using access control measures, such as role-based access control or discretionary access control, can ensure that only authorized users have access to certain resources in the system.</w:t>
      </w:r>
    </w:p>
    <w:p w:rsidR="00553163" w:rsidRDefault="00553163" w:rsidP="00273BD6">
      <w:pPr>
        <w:pStyle w:val="ListParagraph"/>
        <w:numPr>
          <w:ilvl w:val="0"/>
          <w:numId w:val="55"/>
        </w:numPr>
        <w:jc w:val="both"/>
      </w:pPr>
      <w:r>
        <w:t>Using secure coding practices: Ensuring that the code used in the distributed system is written securely, using techniques such as input validation and sanitization, can prevent vulnerabilities that could be exploited by attackers.</w:t>
      </w:r>
    </w:p>
    <w:p w:rsidR="00553163" w:rsidRDefault="00553163" w:rsidP="00273BD6">
      <w:pPr>
        <w:pStyle w:val="ListParagraph"/>
        <w:numPr>
          <w:ilvl w:val="0"/>
          <w:numId w:val="55"/>
        </w:numPr>
        <w:jc w:val="both"/>
      </w:pPr>
      <w:r>
        <w:t>Regularly updating and patching the system: Regularly updating and patching the system can help fix any vulnerabilities or security issues that may have been discovered.</w:t>
      </w:r>
    </w:p>
    <w:p w:rsidR="00553163" w:rsidRDefault="00553163" w:rsidP="00553163">
      <w:pPr>
        <w:jc w:val="both"/>
      </w:pPr>
      <w:r>
        <w:t>It is important to carefully consider the security needs of the distributed system and implement appropriate measures to protect against threats. It is also important to regularly review and test the security measures in place to ensure that they are effective.</w:t>
      </w:r>
    </w:p>
    <w:p w:rsidR="00C42105" w:rsidRDefault="00C42105">
      <w:r>
        <w:br w:type="page"/>
      </w:r>
    </w:p>
    <w:p w:rsidR="003422FF" w:rsidRDefault="00C42105" w:rsidP="003422FF">
      <w:pPr>
        <w:pStyle w:val="ContactInfo"/>
      </w:pPr>
      <w:r>
        <w:lastRenderedPageBreak/>
        <w:t>END</w:t>
      </w:r>
      <w:bookmarkEnd w:id="0"/>
      <w:bookmarkEnd w:id="1"/>
      <w:bookmarkEnd w:id="2"/>
      <w:bookmarkEnd w:id="3"/>
      <w:bookmarkEnd w:id="4"/>
    </w:p>
    <w:sectPr w:rsidR="003422FF">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BD6" w:rsidRDefault="00273BD6">
      <w:pPr>
        <w:spacing w:before="0" w:after="0" w:line="240" w:lineRule="auto"/>
      </w:pPr>
      <w:r>
        <w:separator/>
      </w:r>
    </w:p>
  </w:endnote>
  <w:endnote w:type="continuationSeparator" w:id="0">
    <w:p w:rsidR="00273BD6" w:rsidRDefault="00273B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B01" w:rsidRDefault="00CC3B01">
    <w:pPr>
      <w:pStyle w:val="Footer"/>
    </w:pPr>
    <w:r>
      <w:t xml:space="preserve">PAGE </w:t>
    </w:r>
    <w:r>
      <w:fldChar w:fldCharType="begin"/>
    </w:r>
    <w:r>
      <w:instrText xml:space="preserve"> PAGE  \* Arabic  \* MERGEFORMAT </w:instrText>
    </w:r>
    <w:r>
      <w:fldChar w:fldCharType="separate"/>
    </w:r>
    <w:r w:rsidR="006F0CA7">
      <w:rPr>
        <w:noProof/>
      </w:rPr>
      <w:t>83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BD6" w:rsidRDefault="00273BD6">
      <w:pPr>
        <w:spacing w:before="0" w:after="0" w:line="240" w:lineRule="auto"/>
      </w:pPr>
      <w:r>
        <w:separator/>
      </w:r>
    </w:p>
  </w:footnote>
  <w:footnote w:type="continuationSeparator" w:id="0">
    <w:p w:rsidR="00273BD6" w:rsidRDefault="00273B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5972B88"/>
    <w:multiLevelType w:val="hybridMultilevel"/>
    <w:tmpl w:val="8D52FB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E201AE1"/>
    <w:multiLevelType w:val="hybridMultilevel"/>
    <w:tmpl w:val="B30A32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F9E40E3"/>
    <w:multiLevelType w:val="hybridMultilevel"/>
    <w:tmpl w:val="21D678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27845FA"/>
    <w:multiLevelType w:val="hybridMultilevel"/>
    <w:tmpl w:val="740C55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3184425"/>
    <w:multiLevelType w:val="hybridMultilevel"/>
    <w:tmpl w:val="287222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15C029D2"/>
    <w:multiLevelType w:val="hybridMultilevel"/>
    <w:tmpl w:val="20B07F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15C85ED7"/>
    <w:multiLevelType w:val="hybridMultilevel"/>
    <w:tmpl w:val="61CAFD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17B07331"/>
    <w:multiLevelType w:val="hybridMultilevel"/>
    <w:tmpl w:val="DFF8C3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1BAE26C8"/>
    <w:multiLevelType w:val="hybridMultilevel"/>
    <w:tmpl w:val="DDA6AF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1D4F1873"/>
    <w:multiLevelType w:val="hybridMultilevel"/>
    <w:tmpl w:val="50B45A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1D8350AA"/>
    <w:multiLevelType w:val="hybridMultilevel"/>
    <w:tmpl w:val="8F4E1F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1FE3737F"/>
    <w:multiLevelType w:val="hybridMultilevel"/>
    <w:tmpl w:val="448AE0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24F15E08"/>
    <w:multiLevelType w:val="hybridMultilevel"/>
    <w:tmpl w:val="3EC0A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264560B1"/>
    <w:multiLevelType w:val="hybridMultilevel"/>
    <w:tmpl w:val="413AB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27011326"/>
    <w:multiLevelType w:val="hybridMultilevel"/>
    <w:tmpl w:val="8B2EC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278843DA"/>
    <w:multiLevelType w:val="hybridMultilevel"/>
    <w:tmpl w:val="812625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28144D7E"/>
    <w:multiLevelType w:val="hybridMultilevel"/>
    <w:tmpl w:val="2DC8A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2ABA5435"/>
    <w:multiLevelType w:val="hybridMultilevel"/>
    <w:tmpl w:val="60A035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2CBF5149"/>
    <w:multiLevelType w:val="hybridMultilevel"/>
    <w:tmpl w:val="3C2230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33B26924"/>
    <w:multiLevelType w:val="hybridMultilevel"/>
    <w:tmpl w:val="BBD8D5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34CB145E"/>
    <w:multiLevelType w:val="hybridMultilevel"/>
    <w:tmpl w:val="07721C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35582930"/>
    <w:multiLevelType w:val="hybridMultilevel"/>
    <w:tmpl w:val="9F6C61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35CC20F0"/>
    <w:multiLevelType w:val="hybridMultilevel"/>
    <w:tmpl w:val="7C0657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36FE6E82"/>
    <w:multiLevelType w:val="hybridMultilevel"/>
    <w:tmpl w:val="A2A2AD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376D0BD3"/>
    <w:multiLevelType w:val="hybridMultilevel"/>
    <w:tmpl w:val="927E62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48AA6551"/>
    <w:multiLevelType w:val="hybridMultilevel"/>
    <w:tmpl w:val="28908C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4BF12100"/>
    <w:multiLevelType w:val="hybridMultilevel"/>
    <w:tmpl w:val="7F5427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502864AF"/>
    <w:multiLevelType w:val="hybridMultilevel"/>
    <w:tmpl w:val="C8BEBF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52B705F5"/>
    <w:multiLevelType w:val="hybridMultilevel"/>
    <w:tmpl w:val="6AB29A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54D11799"/>
    <w:multiLevelType w:val="hybridMultilevel"/>
    <w:tmpl w:val="1FF8BC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56E96D01"/>
    <w:multiLevelType w:val="hybridMultilevel"/>
    <w:tmpl w:val="2528B3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57343A43"/>
    <w:multiLevelType w:val="hybridMultilevel"/>
    <w:tmpl w:val="AB926E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59C23B29"/>
    <w:multiLevelType w:val="hybridMultilevel"/>
    <w:tmpl w:val="9182A8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5BD95795"/>
    <w:multiLevelType w:val="hybridMultilevel"/>
    <w:tmpl w:val="8A72B5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5EA828F9"/>
    <w:multiLevelType w:val="hybridMultilevel"/>
    <w:tmpl w:val="3DD442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61FB1355"/>
    <w:multiLevelType w:val="hybridMultilevel"/>
    <w:tmpl w:val="B8EA61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63836143"/>
    <w:multiLevelType w:val="hybridMultilevel"/>
    <w:tmpl w:val="429CAE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63A27FEE"/>
    <w:multiLevelType w:val="hybridMultilevel"/>
    <w:tmpl w:val="647C4F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64C10E3B"/>
    <w:multiLevelType w:val="hybridMultilevel"/>
    <w:tmpl w:val="3B4E70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65E267AF"/>
    <w:multiLevelType w:val="hybridMultilevel"/>
    <w:tmpl w:val="D05009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nsid w:val="68A97AF2"/>
    <w:multiLevelType w:val="hybridMultilevel"/>
    <w:tmpl w:val="E10C2E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nsid w:val="6A85348A"/>
    <w:multiLevelType w:val="hybridMultilevel"/>
    <w:tmpl w:val="9A18F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nsid w:val="6ACB4819"/>
    <w:multiLevelType w:val="hybridMultilevel"/>
    <w:tmpl w:val="63E241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nsid w:val="6CE6056D"/>
    <w:multiLevelType w:val="hybridMultilevel"/>
    <w:tmpl w:val="B9EAC0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nsid w:val="6E120394"/>
    <w:multiLevelType w:val="hybridMultilevel"/>
    <w:tmpl w:val="02BE6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nsid w:val="6EED3EBC"/>
    <w:multiLevelType w:val="hybridMultilevel"/>
    <w:tmpl w:val="C6F434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nsid w:val="706519E4"/>
    <w:multiLevelType w:val="hybridMultilevel"/>
    <w:tmpl w:val="C65C2A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nsid w:val="70A774F1"/>
    <w:multiLevelType w:val="hybridMultilevel"/>
    <w:tmpl w:val="24261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nsid w:val="70AE1210"/>
    <w:multiLevelType w:val="hybridMultilevel"/>
    <w:tmpl w:val="3D9E2C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nsid w:val="716863F4"/>
    <w:multiLevelType w:val="hybridMultilevel"/>
    <w:tmpl w:val="BAAA97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nsid w:val="72F16876"/>
    <w:multiLevelType w:val="hybridMultilevel"/>
    <w:tmpl w:val="A9F6ED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nsid w:val="78786DC5"/>
    <w:multiLevelType w:val="hybridMultilevel"/>
    <w:tmpl w:val="BD4478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nsid w:val="7A3A5935"/>
    <w:multiLevelType w:val="hybridMultilevel"/>
    <w:tmpl w:val="3B0464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0"/>
  </w:num>
  <w:num w:numId="4">
    <w:abstractNumId w:val="3"/>
  </w:num>
  <w:num w:numId="5">
    <w:abstractNumId w:val="30"/>
  </w:num>
  <w:num w:numId="6">
    <w:abstractNumId w:val="48"/>
  </w:num>
  <w:num w:numId="7">
    <w:abstractNumId w:val="14"/>
  </w:num>
  <w:num w:numId="8">
    <w:abstractNumId w:val="37"/>
  </w:num>
  <w:num w:numId="9">
    <w:abstractNumId w:val="23"/>
  </w:num>
  <w:num w:numId="10">
    <w:abstractNumId w:val="24"/>
  </w:num>
  <w:num w:numId="11">
    <w:abstractNumId w:val="13"/>
  </w:num>
  <w:num w:numId="12">
    <w:abstractNumId w:val="53"/>
  </w:num>
  <w:num w:numId="13">
    <w:abstractNumId w:val="41"/>
  </w:num>
  <w:num w:numId="14">
    <w:abstractNumId w:val="39"/>
  </w:num>
  <w:num w:numId="15">
    <w:abstractNumId w:val="2"/>
  </w:num>
  <w:num w:numId="16">
    <w:abstractNumId w:val="7"/>
  </w:num>
  <w:num w:numId="17">
    <w:abstractNumId w:val="19"/>
  </w:num>
  <w:num w:numId="18">
    <w:abstractNumId w:val="36"/>
  </w:num>
  <w:num w:numId="19">
    <w:abstractNumId w:val="10"/>
  </w:num>
  <w:num w:numId="20">
    <w:abstractNumId w:val="15"/>
  </w:num>
  <w:num w:numId="21">
    <w:abstractNumId w:val="38"/>
  </w:num>
  <w:num w:numId="22">
    <w:abstractNumId w:val="6"/>
  </w:num>
  <w:num w:numId="23">
    <w:abstractNumId w:val="28"/>
  </w:num>
  <w:num w:numId="24">
    <w:abstractNumId w:val="44"/>
  </w:num>
  <w:num w:numId="25">
    <w:abstractNumId w:val="33"/>
  </w:num>
  <w:num w:numId="26">
    <w:abstractNumId w:val="12"/>
  </w:num>
  <w:num w:numId="27">
    <w:abstractNumId w:val="31"/>
  </w:num>
  <w:num w:numId="28">
    <w:abstractNumId w:val="9"/>
  </w:num>
  <w:num w:numId="29">
    <w:abstractNumId w:val="20"/>
  </w:num>
  <w:num w:numId="30">
    <w:abstractNumId w:val="34"/>
  </w:num>
  <w:num w:numId="31">
    <w:abstractNumId w:val="25"/>
  </w:num>
  <w:num w:numId="32">
    <w:abstractNumId w:val="32"/>
  </w:num>
  <w:num w:numId="33">
    <w:abstractNumId w:val="40"/>
  </w:num>
  <w:num w:numId="34">
    <w:abstractNumId w:val="5"/>
  </w:num>
  <w:num w:numId="35">
    <w:abstractNumId w:val="16"/>
  </w:num>
  <w:num w:numId="36">
    <w:abstractNumId w:val="29"/>
  </w:num>
  <w:num w:numId="37">
    <w:abstractNumId w:val="22"/>
  </w:num>
  <w:num w:numId="38">
    <w:abstractNumId w:val="46"/>
  </w:num>
  <w:num w:numId="39">
    <w:abstractNumId w:val="54"/>
  </w:num>
  <w:num w:numId="40">
    <w:abstractNumId w:val="8"/>
  </w:num>
  <w:num w:numId="41">
    <w:abstractNumId w:val="11"/>
  </w:num>
  <w:num w:numId="42">
    <w:abstractNumId w:val="47"/>
  </w:num>
  <w:num w:numId="43">
    <w:abstractNumId w:val="26"/>
  </w:num>
  <w:num w:numId="44">
    <w:abstractNumId w:val="17"/>
  </w:num>
  <w:num w:numId="45">
    <w:abstractNumId w:val="21"/>
  </w:num>
  <w:num w:numId="46">
    <w:abstractNumId w:val="4"/>
  </w:num>
  <w:num w:numId="47">
    <w:abstractNumId w:val="43"/>
  </w:num>
  <w:num w:numId="48">
    <w:abstractNumId w:val="42"/>
  </w:num>
  <w:num w:numId="49">
    <w:abstractNumId w:val="35"/>
  </w:num>
  <w:num w:numId="50">
    <w:abstractNumId w:val="27"/>
  </w:num>
  <w:num w:numId="51">
    <w:abstractNumId w:val="18"/>
  </w:num>
  <w:num w:numId="52">
    <w:abstractNumId w:val="52"/>
  </w:num>
  <w:num w:numId="53">
    <w:abstractNumId w:val="51"/>
  </w:num>
  <w:num w:numId="54">
    <w:abstractNumId w:val="49"/>
  </w:num>
  <w:num w:numId="55">
    <w:abstractNumId w:val="4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448"/>
    <w:rsid w:val="000748AA"/>
    <w:rsid w:val="001638F6"/>
    <w:rsid w:val="001A2000"/>
    <w:rsid w:val="001F4DFD"/>
    <w:rsid w:val="00232657"/>
    <w:rsid w:val="00273BD6"/>
    <w:rsid w:val="00320469"/>
    <w:rsid w:val="003209D6"/>
    <w:rsid w:val="00334A73"/>
    <w:rsid w:val="003422FF"/>
    <w:rsid w:val="003A6ABA"/>
    <w:rsid w:val="004276F7"/>
    <w:rsid w:val="004952C4"/>
    <w:rsid w:val="00553163"/>
    <w:rsid w:val="005A1C5A"/>
    <w:rsid w:val="00690EFD"/>
    <w:rsid w:val="00694311"/>
    <w:rsid w:val="006F0CA7"/>
    <w:rsid w:val="007021DE"/>
    <w:rsid w:val="00732607"/>
    <w:rsid w:val="00763654"/>
    <w:rsid w:val="007F57BD"/>
    <w:rsid w:val="00841FB9"/>
    <w:rsid w:val="00844483"/>
    <w:rsid w:val="00930B35"/>
    <w:rsid w:val="00934F1C"/>
    <w:rsid w:val="009D2231"/>
    <w:rsid w:val="00A122DB"/>
    <w:rsid w:val="00A26C47"/>
    <w:rsid w:val="00A714EF"/>
    <w:rsid w:val="00AD165F"/>
    <w:rsid w:val="00B47B7A"/>
    <w:rsid w:val="00B619F5"/>
    <w:rsid w:val="00B646B8"/>
    <w:rsid w:val="00C2063F"/>
    <w:rsid w:val="00C32448"/>
    <w:rsid w:val="00C42105"/>
    <w:rsid w:val="00C80BD4"/>
    <w:rsid w:val="00CC3B01"/>
    <w:rsid w:val="00CD6C16"/>
    <w:rsid w:val="00CF10B7"/>
    <w:rsid w:val="00CF3A42"/>
    <w:rsid w:val="00D5413C"/>
    <w:rsid w:val="00DC07A3"/>
    <w:rsid w:val="00E11B8A"/>
    <w:rsid w:val="00E57E26"/>
    <w:rsid w:val="00F03472"/>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B132A5C-9F37-46EE-8BC5-653C122F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Heading1">
    <w:name w:val="heading 1"/>
    <w:basedOn w:val="Normal"/>
    <w:next w:val="Normal"/>
    <w:link w:val="Heading1Char"/>
    <w:uiPriority w:val="4"/>
    <w:qFormat/>
    <w:rsid w:val="00C2063F"/>
    <w:pPr>
      <w:keepNext/>
      <w:keepLines/>
      <w:spacing w:before="600" w:after="48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C2063F"/>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1"/>
      </w:numPr>
    </w:pPr>
  </w:style>
  <w:style w:type="paragraph" w:styleId="ListNumber">
    <w:name w:val="List Number"/>
    <w:basedOn w:val="Normal"/>
    <w:uiPriority w:val="5"/>
    <w:unhideWhenUsed/>
    <w:qFormat/>
    <w:pPr>
      <w:numPr>
        <w:numId w:val="2"/>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CF10B7"/>
    <w:rPr>
      <w:color w:val="993E21" w:themeColor="hyperlink"/>
      <w:u w:val="single"/>
    </w:rPr>
  </w:style>
  <w:style w:type="paragraph" w:styleId="ListParagraph">
    <w:name w:val="List Paragraph"/>
    <w:basedOn w:val="Normal"/>
    <w:uiPriority w:val="34"/>
    <w:semiHidden/>
    <w:qFormat/>
    <w:rsid w:val="00763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an\AppData\Roaming\Microsoft\Templates\Student%20report%20with%20cov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25C"/>
    <w:rsid w:val="00DC42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D14F0B0CE346DFBE4EF5A5E540DFA8">
    <w:name w:val="2ED14F0B0CE346DFBE4EF5A5E540DFA8"/>
  </w:style>
  <w:style w:type="paragraph" w:customStyle="1" w:styleId="6328FE1131AC4120BC5FDFE04A9CC67D">
    <w:name w:val="6328FE1131AC4120BC5FDFE04A9CC67D"/>
  </w:style>
  <w:style w:type="paragraph" w:customStyle="1" w:styleId="86F2BAE180374055A9B0168FE9B35AE9">
    <w:name w:val="86F2BAE180374055A9B0168FE9B35AE9"/>
  </w:style>
  <w:style w:type="paragraph" w:customStyle="1" w:styleId="B092399E586945819211CC3F1EE2C06D">
    <w:name w:val="B092399E586945819211CC3F1EE2C06D"/>
  </w:style>
  <w:style w:type="paragraph" w:customStyle="1" w:styleId="A9486E5244C740558B02E5224CF31AFA">
    <w:name w:val="A9486E5244C740558B02E5224CF31AFA"/>
  </w:style>
  <w:style w:type="paragraph" w:customStyle="1" w:styleId="5C40678C536A4D49ADEE25A793B2EF86">
    <w:name w:val="5C40678C536A4D49ADEE25A793B2EF86"/>
  </w:style>
  <w:style w:type="paragraph" w:customStyle="1" w:styleId="B8AA81F779004A9081E768D60EF89653">
    <w:name w:val="B8AA81F779004A9081E768D60EF89653"/>
  </w:style>
  <w:style w:type="paragraph" w:styleId="ListBullet">
    <w:name w:val="List Bullet"/>
    <w:basedOn w:val="Normal"/>
    <w:uiPriority w:val="7"/>
    <w:unhideWhenUsed/>
    <w:qFormat/>
    <w:pPr>
      <w:numPr>
        <w:numId w:val="1"/>
      </w:numPr>
      <w:spacing w:before="120" w:after="200" w:line="264" w:lineRule="auto"/>
    </w:pPr>
    <w:rPr>
      <w:color w:val="44546A" w:themeColor="text2"/>
      <w:lang w:val="en-US" w:eastAsia="ja-JP"/>
    </w:rPr>
  </w:style>
  <w:style w:type="paragraph" w:customStyle="1" w:styleId="C2296794C5B041DAB1C84E5DA5418AE9">
    <w:name w:val="C2296794C5B041DAB1C84E5DA5418AE9"/>
  </w:style>
  <w:style w:type="paragraph" w:customStyle="1" w:styleId="260EEC85FEEB48888EF8C343F34208AE">
    <w:name w:val="260EEC85FEEB48888EF8C343F34208AE"/>
  </w:style>
  <w:style w:type="paragraph" w:customStyle="1" w:styleId="0680714FB7074A128CC9487C2FFC3A0A">
    <w:name w:val="0680714FB7074A128CC9487C2FFC3A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43C60-E768-4514-A564-59726E494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44</TotalTime>
  <Pages>1</Pages>
  <Words>21206</Words>
  <Characters>120875</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sercan</dc:creator>
  <cp:keywords/>
  <cp:lastModifiedBy>sercan</cp:lastModifiedBy>
  <cp:revision>17</cp:revision>
  <cp:lastPrinted>2023-01-10T06:57:00Z</cp:lastPrinted>
  <dcterms:created xsi:type="dcterms:W3CDTF">2023-01-10T06:18:00Z</dcterms:created>
  <dcterms:modified xsi:type="dcterms:W3CDTF">2023-01-10T07:02:00Z</dcterms:modified>
  <cp:version/>
</cp:coreProperties>
</file>