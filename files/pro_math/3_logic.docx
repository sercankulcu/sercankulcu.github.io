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EE7798">
      <w:pPr>
        <w:pStyle w:val="Photo"/>
      </w:pPr>
      <w:bookmarkStart w:id="0" w:name="_Toc321147011"/>
      <w:bookmarkStart w:id="1" w:name="_Toc318189312"/>
      <w:bookmarkStart w:id="2" w:name="_Toc318188327"/>
      <w:bookmarkStart w:id="3" w:name="_Toc318188227"/>
      <w:bookmarkStart w:id="4" w:name="_Toc321147149"/>
      <w:r>
        <w:rPr>
          <w:noProof/>
          <w:lang w:val="tr-TR" w:eastAsia="tr-TR"/>
        </w:rPr>
        <w:drawing>
          <wp:inline distT="0" distB="0" distL="0" distR="0" wp14:anchorId="28A07B15" wp14:editId="2F9E8DCD">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017ECE" w:rsidP="00EE7798">
      <w:pPr>
        <w:pStyle w:val="Title"/>
      </w:pPr>
      <w:r>
        <w:t>Logic</w:t>
      </w:r>
      <w:r w:rsidR="009C1F7C" w:rsidRPr="009C1F7C">
        <w:t xml:space="preserve"> in Mathematics</w:t>
      </w:r>
    </w:p>
    <w:p w:rsidR="001638F6" w:rsidRPr="00D5413C" w:rsidRDefault="009C1F7C" w:rsidP="00EE7798">
      <w:pPr>
        <w:pStyle w:val="Subtitle"/>
      </w:pPr>
      <w:r>
        <w:t>Professional mathematics</w:t>
      </w:r>
    </w:p>
    <w:p w:rsidR="00694311" w:rsidRDefault="00694311" w:rsidP="00EE7798"/>
    <w:p w:rsidR="00694311" w:rsidRDefault="00694311" w:rsidP="00EE7798"/>
    <w:p w:rsidR="00CF10B7" w:rsidRPr="00694311" w:rsidRDefault="00C32448" w:rsidP="00EE7798">
      <w:pPr>
        <w:jc w:val="right"/>
      </w:pPr>
      <w:r w:rsidRPr="00694311">
        <w:t>Sercan Külcü</w:t>
      </w:r>
      <w:r w:rsidR="00D5413C" w:rsidRPr="00694311">
        <w:t xml:space="preserve"> | </w:t>
      </w:r>
      <w:r w:rsidR="009C1F7C">
        <w:t>Professional Mathematics</w:t>
      </w:r>
      <w:r w:rsidR="00D5413C" w:rsidRPr="00694311">
        <w:t xml:space="preserve"> | </w:t>
      </w:r>
      <w:r w:rsidR="009C1F7C">
        <w:t>10.01.2022</w:t>
      </w:r>
    </w:p>
    <w:p w:rsidR="00CF10B7" w:rsidRDefault="003422FF" w:rsidP="00EE7798">
      <w:pPr>
        <w:rPr>
          <w:rFonts w:asciiTheme="majorHAnsi" w:eastAsiaTheme="majorEastAsia" w:hAnsiTheme="majorHAnsi" w:cstheme="majorBidi"/>
          <w:color w:val="3F251D" w:themeColor="accent1"/>
          <w:sz w:val="30"/>
          <w:szCs w:val="30"/>
        </w:rPr>
      </w:pPr>
      <w:r w:rsidRPr="00C2063F">
        <w:br w:type="page"/>
      </w:r>
    </w:p>
    <w:sdt>
      <w:sdtPr>
        <w:rPr>
          <w:rFonts w:asciiTheme="minorHAnsi" w:eastAsiaTheme="minorEastAsia" w:hAnsiTheme="minorHAnsi" w:cstheme="minorBidi"/>
          <w:color w:val="4D322D" w:themeColor="text2"/>
          <w:sz w:val="22"/>
          <w:szCs w:val="22"/>
        </w:rPr>
        <w:id w:val="378673346"/>
        <w:docPartObj>
          <w:docPartGallery w:val="Table of Contents"/>
          <w:docPartUnique/>
        </w:docPartObj>
      </w:sdtPr>
      <w:sdtEndPr>
        <w:rPr>
          <w:noProof/>
        </w:rPr>
      </w:sdtEndPr>
      <w:sdtContent>
        <w:p w:rsidR="00CF10B7" w:rsidRDefault="00CF10B7" w:rsidP="00EE7798">
          <w:pPr>
            <w:pStyle w:val="TOCHeading"/>
          </w:pPr>
          <w:r>
            <w:t>Contents</w:t>
          </w:r>
        </w:p>
        <w:bookmarkStart w:id="5" w:name="_GoBack"/>
        <w:bookmarkEnd w:id="5"/>
        <w:p w:rsidR="00594C6F" w:rsidRDefault="00CF10B7">
          <w:pPr>
            <w:pStyle w:val="TOC1"/>
            <w:tabs>
              <w:tab w:val="right" w:leader="dot" w:pos="8630"/>
            </w:tabs>
            <w:rPr>
              <w:noProof/>
              <w:color w:val="auto"/>
              <w:lang w:val="tr-TR" w:eastAsia="tr-TR"/>
            </w:rPr>
          </w:pPr>
          <w:r>
            <w:fldChar w:fldCharType="begin"/>
          </w:r>
          <w:r>
            <w:instrText xml:space="preserve"> TOC \o "1-3" \h \z \u </w:instrText>
          </w:r>
          <w:r>
            <w:fldChar w:fldCharType="separate"/>
          </w:r>
          <w:hyperlink w:anchor="_Toc124962166" w:history="1">
            <w:r w:rsidR="00594C6F" w:rsidRPr="00A10EA1">
              <w:rPr>
                <w:rStyle w:val="Hyperlink"/>
                <w:noProof/>
              </w:rPr>
              <w:t>Chapter 1: Introduction to Logic in Mathematics</w:t>
            </w:r>
            <w:r w:rsidR="00594C6F">
              <w:rPr>
                <w:noProof/>
                <w:webHidden/>
              </w:rPr>
              <w:tab/>
            </w:r>
            <w:r w:rsidR="00594C6F">
              <w:rPr>
                <w:noProof/>
                <w:webHidden/>
              </w:rPr>
              <w:fldChar w:fldCharType="begin"/>
            </w:r>
            <w:r w:rsidR="00594C6F">
              <w:rPr>
                <w:noProof/>
                <w:webHidden/>
              </w:rPr>
              <w:instrText xml:space="preserve"> PAGEREF _Toc124962166 \h </w:instrText>
            </w:r>
            <w:r w:rsidR="00594C6F">
              <w:rPr>
                <w:noProof/>
                <w:webHidden/>
              </w:rPr>
            </w:r>
            <w:r w:rsidR="00594C6F">
              <w:rPr>
                <w:noProof/>
                <w:webHidden/>
              </w:rPr>
              <w:fldChar w:fldCharType="separate"/>
            </w:r>
            <w:r w:rsidR="00783315">
              <w:rPr>
                <w:noProof/>
                <w:webHidden/>
              </w:rPr>
              <w:t>2</w:t>
            </w:r>
            <w:r w:rsidR="00594C6F">
              <w:rPr>
                <w:noProof/>
                <w:webHidden/>
              </w:rPr>
              <w:fldChar w:fldCharType="end"/>
            </w:r>
          </w:hyperlink>
        </w:p>
        <w:p w:rsidR="00594C6F" w:rsidRDefault="00594C6F">
          <w:pPr>
            <w:pStyle w:val="TOC1"/>
            <w:tabs>
              <w:tab w:val="right" w:leader="dot" w:pos="8630"/>
            </w:tabs>
            <w:rPr>
              <w:noProof/>
              <w:color w:val="auto"/>
              <w:lang w:val="tr-TR" w:eastAsia="tr-TR"/>
            </w:rPr>
          </w:pPr>
          <w:hyperlink w:anchor="_Toc124962167" w:history="1">
            <w:r w:rsidRPr="00A10EA1">
              <w:rPr>
                <w:rStyle w:val="Hyperlink"/>
                <w:noProof/>
              </w:rPr>
              <w:t>Chapter 2: Types of Logical Reasoning in Mathematics</w:t>
            </w:r>
            <w:r>
              <w:rPr>
                <w:noProof/>
                <w:webHidden/>
              </w:rPr>
              <w:tab/>
            </w:r>
            <w:r>
              <w:rPr>
                <w:noProof/>
                <w:webHidden/>
              </w:rPr>
              <w:fldChar w:fldCharType="begin"/>
            </w:r>
            <w:r>
              <w:rPr>
                <w:noProof/>
                <w:webHidden/>
              </w:rPr>
              <w:instrText xml:space="preserve"> PAGEREF _Toc124962167 \h </w:instrText>
            </w:r>
            <w:r>
              <w:rPr>
                <w:noProof/>
                <w:webHidden/>
              </w:rPr>
            </w:r>
            <w:r>
              <w:rPr>
                <w:noProof/>
                <w:webHidden/>
              </w:rPr>
              <w:fldChar w:fldCharType="separate"/>
            </w:r>
            <w:r w:rsidR="00783315">
              <w:rPr>
                <w:noProof/>
                <w:webHidden/>
              </w:rPr>
              <w:t>3</w:t>
            </w:r>
            <w:r>
              <w:rPr>
                <w:noProof/>
                <w:webHidden/>
              </w:rPr>
              <w:fldChar w:fldCharType="end"/>
            </w:r>
          </w:hyperlink>
        </w:p>
        <w:p w:rsidR="00594C6F" w:rsidRDefault="00594C6F">
          <w:pPr>
            <w:pStyle w:val="TOC1"/>
            <w:tabs>
              <w:tab w:val="right" w:leader="dot" w:pos="8630"/>
            </w:tabs>
            <w:rPr>
              <w:noProof/>
              <w:color w:val="auto"/>
              <w:lang w:val="tr-TR" w:eastAsia="tr-TR"/>
            </w:rPr>
          </w:pPr>
          <w:hyperlink w:anchor="_Toc124962168" w:history="1">
            <w:r w:rsidRPr="00A10EA1">
              <w:rPr>
                <w:rStyle w:val="Hyperlink"/>
                <w:noProof/>
              </w:rPr>
              <w:t>Chapter 3: Applications of Logic in other fields</w:t>
            </w:r>
            <w:r>
              <w:rPr>
                <w:noProof/>
                <w:webHidden/>
              </w:rPr>
              <w:tab/>
            </w:r>
            <w:r>
              <w:rPr>
                <w:noProof/>
                <w:webHidden/>
              </w:rPr>
              <w:fldChar w:fldCharType="begin"/>
            </w:r>
            <w:r>
              <w:rPr>
                <w:noProof/>
                <w:webHidden/>
              </w:rPr>
              <w:instrText xml:space="preserve"> PAGEREF _Toc124962168 \h </w:instrText>
            </w:r>
            <w:r>
              <w:rPr>
                <w:noProof/>
                <w:webHidden/>
              </w:rPr>
            </w:r>
            <w:r>
              <w:rPr>
                <w:noProof/>
                <w:webHidden/>
              </w:rPr>
              <w:fldChar w:fldCharType="separate"/>
            </w:r>
            <w:r w:rsidR="00783315">
              <w:rPr>
                <w:noProof/>
                <w:webHidden/>
              </w:rPr>
              <w:t>4</w:t>
            </w:r>
            <w:r>
              <w:rPr>
                <w:noProof/>
                <w:webHidden/>
              </w:rPr>
              <w:fldChar w:fldCharType="end"/>
            </w:r>
          </w:hyperlink>
        </w:p>
        <w:p w:rsidR="00CF10B7" w:rsidRDefault="00CF10B7" w:rsidP="00EE7798">
          <w:r>
            <w:rPr>
              <w:noProof/>
            </w:rPr>
            <w:fldChar w:fldCharType="end"/>
          </w:r>
        </w:p>
      </w:sdtContent>
    </w:sdt>
    <w:p w:rsidR="00594C6F" w:rsidRDefault="00CF10B7" w:rsidP="00594C6F">
      <w:pPr>
        <w:pStyle w:val="Heading1"/>
      </w:pPr>
      <w:r>
        <w:br w:type="page"/>
      </w:r>
      <w:bookmarkStart w:id="6" w:name="_Toc124962166"/>
      <w:bookmarkEnd w:id="0"/>
      <w:bookmarkEnd w:id="1"/>
      <w:bookmarkEnd w:id="2"/>
      <w:bookmarkEnd w:id="3"/>
      <w:bookmarkEnd w:id="4"/>
      <w:r w:rsidR="00594C6F">
        <w:lastRenderedPageBreak/>
        <w:t>Chapter 1: Introduction to Logic in Mathematics</w:t>
      </w:r>
      <w:bookmarkEnd w:id="6"/>
    </w:p>
    <w:p w:rsidR="00594C6F" w:rsidRDefault="00594C6F" w:rsidP="00594C6F">
      <w:r>
        <w:t>Welcome, students! In this chapter, we'll be introducing the topic of logic in mathematics. Logic is a branch of mathematics that deals with the principles of reasoning and the structure of arguments. It's an essential tool for understanding the foundations of mathematics and for solving problems in a wide range of fields, such as computer science, philosophy, and artificial intelligence.</w:t>
      </w:r>
    </w:p>
    <w:p w:rsidR="00594C6F" w:rsidRDefault="00594C6F" w:rsidP="00594C6F">
      <w:r>
        <w:t>In this chapter, we'll be discussing the basic concepts of logic, including the syntax and semantics of propositional and predicate logic, as well as the use of logical connectives and quantifiers. We'll also be exploring the use of logic in mathematical proofs and the principles of sound reasoning.</w:t>
      </w:r>
    </w:p>
    <w:p w:rsidR="00594C6F" w:rsidRDefault="00594C6F" w:rsidP="00594C6F">
      <w:r>
        <w:t>The first concept in logic is the idea of a proposition. A proposition is a statement that can be either true or false but not both. For example, "the sky is blue" is a proposition that can be evaluated as true or false. Propositions are the building blocks of logic, and we can use logical connectives such as "and," "or," "not," "if-then" (implication) and "if and only if" (equivalence) to combine propositions and form more complex statements.</w:t>
      </w:r>
    </w:p>
    <w:p w:rsidR="00594C6F" w:rsidRDefault="00594C6F" w:rsidP="00594C6F">
      <w:r>
        <w:t>Another important concept in logic is the idea of a predicate. A predicate is a statement that can be evaluated as true or false for a given set of variables, called the domain. For example, "x is greater than 3" is a predicate where x is a variable and the domain is the set of all real numbers. Predicate logic is a more powerful tool than propositional logic, as it allows us to express statements about properties of objects and relationships between them.</w:t>
      </w:r>
    </w:p>
    <w:p w:rsidR="00594C6F" w:rsidRDefault="00594C6F" w:rsidP="00594C6F">
      <w:r>
        <w:t>We also have Quantifiers, which are used to express the scope of a proposition. There are two types of quantifiers: universal quantifiers (for all) and existential quantifiers (there exists). For example, "for all x, x^2 is positive" is a statement that uses the universal quantifier "for all."</w:t>
      </w:r>
    </w:p>
    <w:p w:rsidR="00594C6F" w:rsidRDefault="00594C6F" w:rsidP="00594C6F">
      <w:r>
        <w:t>Once we have learned the basic concepts of logic, we can use them to construct logical arguments and proofs. A logical argument is a sequence of propositions or predicates that are used to support a conclusion. A proof is a logical argument that establishes the truth of a mathematical statement.</w:t>
      </w:r>
    </w:p>
    <w:p w:rsidR="00594C6F" w:rsidRDefault="00594C6F" w:rsidP="00594C6F">
      <w:r>
        <w:t>In conclusion, logic is a fundamental concept in mathematics and it plays an important role in understanding the foundations of mathematics and solving problems in a wide range of fields. This chapter provided an introduction to the basic concepts of logic and their use in mathematical proofs.</w:t>
      </w:r>
    </w:p>
    <w:p w:rsidR="00594C6F" w:rsidRDefault="00594C6F" w:rsidP="00594C6F">
      <w:r>
        <w:t>In the next chapter, we will be diving deeper into the different types of logical reasoning, such as deduction and induction, and how they are used in mathematical proofs.</w:t>
      </w:r>
    </w:p>
    <w:p w:rsidR="00594C6F" w:rsidRDefault="00594C6F" w:rsidP="00594C6F">
      <w:r>
        <w:t>Thank you for joining me today. I hope you found this introduction to logic in mathematics to be helpful and informative. I can't wait for our next lesson!</w:t>
      </w:r>
      <w:r>
        <w:br w:type="page"/>
      </w:r>
    </w:p>
    <w:p w:rsidR="00594C6F" w:rsidRPr="00594C6F" w:rsidRDefault="00594C6F" w:rsidP="00594C6F">
      <w:pPr>
        <w:pStyle w:val="Heading1"/>
      </w:pPr>
      <w:bookmarkStart w:id="7" w:name="_Toc124962167"/>
      <w:r w:rsidRPr="00594C6F">
        <w:lastRenderedPageBreak/>
        <w:t>Chapter 2: Types of Logical Reasoning in Mathematics</w:t>
      </w:r>
      <w:bookmarkEnd w:id="7"/>
    </w:p>
    <w:p w:rsidR="00594C6F" w:rsidRPr="00594C6F" w:rsidRDefault="00594C6F" w:rsidP="00594C6F">
      <w:pPr>
        <w:rPr>
          <w:rFonts w:eastAsiaTheme="majorEastAsia"/>
        </w:rPr>
      </w:pPr>
      <w:r w:rsidRPr="00594C6F">
        <w:rPr>
          <w:rFonts w:eastAsiaTheme="majorEastAsia"/>
        </w:rPr>
        <w:t>Welcome back, students! In the previous chapter, we introduced the basic concepts of logic in mathematics, including the syntax and semantics of propositional and predicate logic, as well as the use of logical connectives and quantifiers. In this chapter, we'll be diving deeper into the different types of logical reasoning and their use in mathematical proofs.</w:t>
      </w:r>
    </w:p>
    <w:p w:rsidR="00594C6F" w:rsidRPr="00594C6F" w:rsidRDefault="00594C6F" w:rsidP="00594C6F">
      <w:pPr>
        <w:rPr>
          <w:rFonts w:eastAsiaTheme="majorEastAsia"/>
        </w:rPr>
      </w:pPr>
      <w:r w:rsidRPr="00594C6F">
        <w:rPr>
          <w:rFonts w:eastAsiaTheme="majorEastAsia"/>
        </w:rPr>
        <w:t>The first type of logical reasoning we'll be discussing is deduction. Deductive reasoning is a type of reasoning in which a conclusion is drawn from a set of premises. In a deductive argument, if the premises are true, then the conclusion must also be true. For example, if we know that all birds have feathers and that robins are birds, we can deduce that robins have feathers.</w:t>
      </w:r>
    </w:p>
    <w:p w:rsidR="00594C6F" w:rsidRPr="00594C6F" w:rsidRDefault="00594C6F" w:rsidP="00594C6F">
      <w:pPr>
        <w:rPr>
          <w:rFonts w:eastAsiaTheme="majorEastAsia"/>
        </w:rPr>
      </w:pPr>
      <w:r w:rsidRPr="00594C6F">
        <w:rPr>
          <w:rFonts w:eastAsiaTheme="majorEastAsia"/>
        </w:rPr>
        <w:t>Another important type of logical reasoning is induction. Inductive reasoning is a type of reasoning in which a conclusion is drawn from a set of observations. In an inductive argument, if the observations are consistent with a certain conclusion, then it is likely that the conclusion is true. For example, if we observe that all birds we've seen so far have feathers, we can infer that all birds have feathers.</w:t>
      </w:r>
    </w:p>
    <w:p w:rsidR="00594C6F" w:rsidRPr="00594C6F" w:rsidRDefault="00594C6F" w:rsidP="00594C6F">
      <w:pPr>
        <w:rPr>
          <w:rFonts w:eastAsiaTheme="majorEastAsia"/>
        </w:rPr>
      </w:pPr>
      <w:r w:rsidRPr="00594C6F">
        <w:rPr>
          <w:rFonts w:eastAsiaTheme="majorEastAsia"/>
        </w:rPr>
        <w:t>Inductive reasoning is less certain than deductive reasoning, as there is always a possibility that the observations are not representative of the entire population.</w:t>
      </w:r>
    </w:p>
    <w:p w:rsidR="00594C6F" w:rsidRPr="00594C6F" w:rsidRDefault="00594C6F" w:rsidP="00594C6F">
      <w:pPr>
        <w:rPr>
          <w:rFonts w:eastAsiaTheme="majorEastAsia"/>
        </w:rPr>
      </w:pPr>
      <w:r w:rsidRPr="00594C6F">
        <w:rPr>
          <w:rFonts w:eastAsiaTheme="majorEastAsia"/>
        </w:rPr>
        <w:t>We also have Abductive reasoning, is a form of logical inference which starts with an incomplete set of observations and proceeds to the most likely explanation. It is used in medical diagnosis, scientific discovery, and problem-solving.</w:t>
      </w:r>
    </w:p>
    <w:p w:rsidR="00594C6F" w:rsidRPr="00594C6F" w:rsidRDefault="00594C6F" w:rsidP="00594C6F">
      <w:pPr>
        <w:rPr>
          <w:rFonts w:eastAsiaTheme="majorEastAsia"/>
        </w:rPr>
      </w:pPr>
      <w:r w:rsidRPr="00594C6F">
        <w:rPr>
          <w:rFonts w:eastAsiaTheme="majorEastAsia"/>
        </w:rPr>
        <w:t>All three types of logical reasoning play important roles in mathematical proofs. Deductive reasoning is used to prove theorems and other mathematical statements from a set of premises, while inductive reasoning is used to make generalizations from a set of observations. Abductive reasoning is used to make educated guesses and hypotheses in problem-solving.</w:t>
      </w:r>
    </w:p>
    <w:p w:rsidR="00594C6F" w:rsidRPr="00594C6F" w:rsidRDefault="00594C6F" w:rsidP="00594C6F">
      <w:pPr>
        <w:rPr>
          <w:rFonts w:eastAsiaTheme="majorEastAsia"/>
        </w:rPr>
      </w:pPr>
      <w:r w:rsidRPr="00594C6F">
        <w:rPr>
          <w:rFonts w:eastAsiaTheme="majorEastAsia"/>
        </w:rPr>
        <w:t>In conclusion, this chapter introduced the different types of logical reasoning and their use in mathematical proofs. Deductive reasoning is used to prove theorems and other mathematical statements from a set of premises, while inductive reasoning is used to make generalizations from a set of observations, and Abductive reasoning is used to make educated guesses and hypotheses in problem-solving.</w:t>
      </w:r>
    </w:p>
    <w:p w:rsidR="00594C6F" w:rsidRPr="00594C6F" w:rsidRDefault="00594C6F" w:rsidP="00594C6F">
      <w:pPr>
        <w:rPr>
          <w:rFonts w:eastAsiaTheme="majorEastAsia"/>
        </w:rPr>
      </w:pPr>
      <w:r w:rsidRPr="00594C6F">
        <w:rPr>
          <w:rFonts w:eastAsiaTheme="majorEastAsia"/>
        </w:rPr>
        <w:t>In the next chapter, we will be discussing the application of logic in other fields such as computer science, philosophy, and artificial intelligence.</w:t>
      </w:r>
    </w:p>
    <w:p w:rsidR="00594C6F" w:rsidRDefault="00594C6F" w:rsidP="00594C6F">
      <w:pPr>
        <w:rPr>
          <w:rFonts w:eastAsiaTheme="majorEastAsia"/>
        </w:rPr>
      </w:pPr>
      <w:r w:rsidRPr="00594C6F">
        <w:rPr>
          <w:rFonts w:eastAsiaTheme="majorEastAsia"/>
        </w:rPr>
        <w:t>Thank you for joining me today. I hope you found this discussion of types of logical reasoning in mathematics to be helpful and informative. I can't wait for our next lesson!</w:t>
      </w:r>
    </w:p>
    <w:p w:rsidR="00594C6F" w:rsidRDefault="00594C6F">
      <w:pPr>
        <w:jc w:val="left"/>
        <w:rPr>
          <w:rFonts w:eastAsiaTheme="majorEastAsia"/>
        </w:rPr>
      </w:pPr>
      <w:r>
        <w:rPr>
          <w:rFonts w:eastAsiaTheme="majorEastAsia"/>
        </w:rPr>
        <w:br w:type="page"/>
      </w:r>
    </w:p>
    <w:p w:rsidR="00594C6F" w:rsidRPr="00594C6F" w:rsidRDefault="00594C6F" w:rsidP="00594C6F">
      <w:pPr>
        <w:pStyle w:val="Heading1"/>
      </w:pPr>
      <w:bookmarkStart w:id="8" w:name="_Toc124962168"/>
      <w:r w:rsidRPr="00594C6F">
        <w:lastRenderedPageBreak/>
        <w:t>Chapter 3: Applications of Logic in other fields</w:t>
      </w:r>
      <w:bookmarkEnd w:id="8"/>
    </w:p>
    <w:p w:rsidR="00594C6F" w:rsidRPr="00594C6F" w:rsidRDefault="00594C6F" w:rsidP="00594C6F">
      <w:pPr>
        <w:rPr>
          <w:rFonts w:eastAsiaTheme="majorEastAsia"/>
        </w:rPr>
      </w:pPr>
      <w:r w:rsidRPr="00594C6F">
        <w:rPr>
          <w:rFonts w:eastAsiaTheme="majorEastAsia"/>
        </w:rPr>
        <w:t>Welcome back, students! In the previous chapters, we have been discussing the concepts of logic and its use in mathematical proofs. In this chapter, we'll explore how logic is used in other fields such as computer science, philosophy, and artificial intelligence.</w:t>
      </w:r>
    </w:p>
    <w:p w:rsidR="00594C6F" w:rsidRPr="00594C6F" w:rsidRDefault="00594C6F" w:rsidP="00594C6F">
      <w:pPr>
        <w:rPr>
          <w:rFonts w:eastAsiaTheme="majorEastAsia"/>
        </w:rPr>
      </w:pPr>
      <w:r w:rsidRPr="00594C6F">
        <w:rPr>
          <w:rFonts w:eastAsiaTheme="majorEastAsia"/>
        </w:rPr>
        <w:t>In computer science, logic is used to design and analyze algorithms, to specify and verify the behavior of software and hardware systems, and to reason about the properties of programming languages. The use of logic in computer science is known as formal logic and it is used in the development of theoretical foundations of computing and in the design of programming languages.</w:t>
      </w:r>
    </w:p>
    <w:p w:rsidR="00594C6F" w:rsidRPr="00594C6F" w:rsidRDefault="00594C6F" w:rsidP="00594C6F">
      <w:pPr>
        <w:rPr>
          <w:rFonts w:eastAsiaTheme="majorEastAsia"/>
        </w:rPr>
      </w:pPr>
      <w:r w:rsidRPr="00594C6F">
        <w:rPr>
          <w:rFonts w:eastAsiaTheme="majorEastAsia"/>
        </w:rPr>
        <w:t>In philosophy, logic is used to analyze arguments and to evaluate the strength of reasoning. The use of logic in philosophy is known as formal logic, and it plays an important role in the study of epistemology, which is the study of knowledge, and in the study of metaphysics, which is the study of the nature of reality.</w:t>
      </w:r>
    </w:p>
    <w:p w:rsidR="00594C6F" w:rsidRPr="00594C6F" w:rsidRDefault="00594C6F" w:rsidP="00594C6F">
      <w:pPr>
        <w:rPr>
          <w:rFonts w:eastAsiaTheme="majorEastAsia"/>
        </w:rPr>
      </w:pPr>
      <w:r w:rsidRPr="00594C6F">
        <w:rPr>
          <w:rFonts w:eastAsiaTheme="majorEastAsia"/>
        </w:rPr>
        <w:t>In artificial intelligence, logic is used to represent and reason about knowledge and to design intelligent agents. The use of logic in artificial intelligence is known as non-monotonic logic, which allows for the representation of uncertainty and the ability to update beliefs in response to new information.</w:t>
      </w:r>
    </w:p>
    <w:p w:rsidR="00594C6F" w:rsidRPr="00594C6F" w:rsidRDefault="00594C6F" w:rsidP="00594C6F">
      <w:pPr>
        <w:rPr>
          <w:rFonts w:eastAsiaTheme="majorEastAsia"/>
        </w:rPr>
      </w:pPr>
      <w:r w:rsidRPr="00594C6F">
        <w:rPr>
          <w:rFonts w:eastAsiaTheme="majorEastAsia"/>
        </w:rPr>
        <w:t>In conclusion, logic is a fundamental concept that is used in a wide range of fields such as mathematics, computer science, philosophy, and artificial intelligence. This chapter provided an overview of how logic is used in these fields and how it plays an important role in the development of theoretical foundations and in the design of intelligent systems.</w:t>
      </w:r>
    </w:p>
    <w:p w:rsidR="00594C6F" w:rsidRPr="00594C6F" w:rsidRDefault="00594C6F" w:rsidP="00594C6F">
      <w:pPr>
        <w:rPr>
          <w:rFonts w:eastAsiaTheme="majorEastAsia"/>
        </w:rPr>
      </w:pPr>
      <w:r w:rsidRPr="00594C6F">
        <w:rPr>
          <w:rFonts w:eastAsiaTheme="majorEastAsia"/>
        </w:rPr>
        <w:t>In conclusion, logic is a powerful tool that is used in a wide range of fields, such as mathematics, computer science, philosophy, and artificial intelligence. It plays an important role in the development of theoretical foundations, in the design of intelligent systems, and in the analysis of arguments and reasoning.</w:t>
      </w:r>
    </w:p>
    <w:p w:rsidR="00594C6F" w:rsidRDefault="00594C6F" w:rsidP="00594C6F">
      <w:pPr>
        <w:rPr>
          <w:rFonts w:eastAsiaTheme="majorEastAsia"/>
        </w:rPr>
      </w:pPr>
      <w:r w:rsidRPr="00594C6F">
        <w:rPr>
          <w:rFonts w:eastAsiaTheme="majorEastAsia"/>
        </w:rPr>
        <w:t>Thank you for joining me throughout this journey of exploring logic in mathematics. I hope you found it informative and helpful. I encourage you to explore the application of logic in other fields and to continue to practice and deepen your understanding of the concepts covered in this book.</w:t>
      </w:r>
    </w:p>
    <w:p w:rsidR="00D76880" w:rsidRDefault="00D76880" w:rsidP="00594C6F">
      <w:pPr>
        <w:jc w:val="left"/>
        <w:rPr>
          <w:rFonts w:eastAsiaTheme="majorEastAsia"/>
        </w:rPr>
      </w:pPr>
    </w:p>
    <w:sectPr w:rsidR="00D7688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00E" w:rsidRDefault="00B2000E" w:rsidP="00EE7798">
      <w:r>
        <w:separator/>
      </w:r>
    </w:p>
  </w:endnote>
  <w:endnote w:type="continuationSeparator" w:id="0">
    <w:p w:rsidR="00B2000E" w:rsidRDefault="00B2000E" w:rsidP="00EE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B01" w:rsidRDefault="00CC3B01" w:rsidP="00EE7798">
    <w:pPr>
      <w:pStyle w:val="Footer"/>
    </w:pPr>
    <w:r>
      <w:t xml:space="preserve">PAGE </w:t>
    </w:r>
    <w:r>
      <w:fldChar w:fldCharType="begin"/>
    </w:r>
    <w:r>
      <w:instrText xml:space="preserve"> PAGE  \* Arabic  \* MERGEFORMAT </w:instrText>
    </w:r>
    <w:r>
      <w:fldChar w:fldCharType="separate"/>
    </w:r>
    <w:r w:rsidR="0078331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00E" w:rsidRDefault="00B2000E" w:rsidP="00EE7798">
      <w:r>
        <w:separator/>
      </w:r>
    </w:p>
  </w:footnote>
  <w:footnote w:type="continuationSeparator" w:id="0">
    <w:p w:rsidR="00B2000E" w:rsidRDefault="00B2000E" w:rsidP="00EE7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5972B88"/>
    <w:multiLevelType w:val="hybridMultilevel"/>
    <w:tmpl w:val="8D52F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E201AE1"/>
    <w:multiLevelType w:val="hybridMultilevel"/>
    <w:tmpl w:val="B30A3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E40E3"/>
    <w:multiLevelType w:val="hybridMultilevel"/>
    <w:tmpl w:val="21D67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7845FA"/>
    <w:multiLevelType w:val="hybridMultilevel"/>
    <w:tmpl w:val="740C5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3184425"/>
    <w:multiLevelType w:val="hybridMultilevel"/>
    <w:tmpl w:val="287222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5C029D2"/>
    <w:multiLevelType w:val="hybridMultilevel"/>
    <w:tmpl w:val="20B07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5C85ED7"/>
    <w:multiLevelType w:val="hybridMultilevel"/>
    <w:tmpl w:val="61CAF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7B07331"/>
    <w:multiLevelType w:val="hybridMultilevel"/>
    <w:tmpl w:val="DFF8C3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BAE26C8"/>
    <w:multiLevelType w:val="hybridMultilevel"/>
    <w:tmpl w:val="DDA6AF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D4F1873"/>
    <w:multiLevelType w:val="hybridMultilevel"/>
    <w:tmpl w:val="50B45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D8350AA"/>
    <w:multiLevelType w:val="hybridMultilevel"/>
    <w:tmpl w:val="8F4E1F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1FE3737F"/>
    <w:multiLevelType w:val="hybridMultilevel"/>
    <w:tmpl w:val="448AE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4F15E08"/>
    <w:multiLevelType w:val="hybridMultilevel"/>
    <w:tmpl w:val="3EC0A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64560B1"/>
    <w:multiLevelType w:val="hybridMultilevel"/>
    <w:tmpl w:val="413AB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7011326"/>
    <w:multiLevelType w:val="hybridMultilevel"/>
    <w:tmpl w:val="8B2E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278843DA"/>
    <w:multiLevelType w:val="hybridMultilevel"/>
    <w:tmpl w:val="812625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8144D7E"/>
    <w:multiLevelType w:val="hybridMultilevel"/>
    <w:tmpl w:val="2DC8A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2ABA5435"/>
    <w:multiLevelType w:val="hybridMultilevel"/>
    <w:tmpl w:val="60A03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CBF5149"/>
    <w:multiLevelType w:val="hybridMultilevel"/>
    <w:tmpl w:val="3C223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3B26924"/>
    <w:multiLevelType w:val="hybridMultilevel"/>
    <w:tmpl w:val="BBD8D5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34CB145E"/>
    <w:multiLevelType w:val="hybridMultilevel"/>
    <w:tmpl w:val="07721C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35582930"/>
    <w:multiLevelType w:val="hybridMultilevel"/>
    <w:tmpl w:val="9F6C6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35CC20F0"/>
    <w:multiLevelType w:val="hybridMultilevel"/>
    <w:tmpl w:val="7C0657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36FE6E82"/>
    <w:multiLevelType w:val="hybridMultilevel"/>
    <w:tmpl w:val="A2A2A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376D0BD3"/>
    <w:multiLevelType w:val="hybridMultilevel"/>
    <w:tmpl w:val="927E62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8AA6551"/>
    <w:multiLevelType w:val="hybridMultilevel"/>
    <w:tmpl w:val="28908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4BF12100"/>
    <w:multiLevelType w:val="hybridMultilevel"/>
    <w:tmpl w:val="7F5427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02864AF"/>
    <w:multiLevelType w:val="hybridMultilevel"/>
    <w:tmpl w:val="C8BEB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52B705F5"/>
    <w:multiLevelType w:val="hybridMultilevel"/>
    <w:tmpl w:val="6AB29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54D11799"/>
    <w:multiLevelType w:val="hybridMultilevel"/>
    <w:tmpl w:val="1FF8BC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6E96D01"/>
    <w:multiLevelType w:val="hybridMultilevel"/>
    <w:tmpl w:val="2528B3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57343A43"/>
    <w:multiLevelType w:val="hybridMultilevel"/>
    <w:tmpl w:val="AB926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59C23B29"/>
    <w:multiLevelType w:val="hybridMultilevel"/>
    <w:tmpl w:val="9182A8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BD95795"/>
    <w:multiLevelType w:val="hybridMultilevel"/>
    <w:tmpl w:val="8A72B5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5EA828F9"/>
    <w:multiLevelType w:val="hybridMultilevel"/>
    <w:tmpl w:val="3DD44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1FB1355"/>
    <w:multiLevelType w:val="hybridMultilevel"/>
    <w:tmpl w:val="B8EA6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63836143"/>
    <w:multiLevelType w:val="hybridMultilevel"/>
    <w:tmpl w:val="429CAE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63A27FEE"/>
    <w:multiLevelType w:val="hybridMultilevel"/>
    <w:tmpl w:val="647C4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64C10E3B"/>
    <w:multiLevelType w:val="hybridMultilevel"/>
    <w:tmpl w:val="3B4E7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65E267AF"/>
    <w:multiLevelType w:val="hybridMultilevel"/>
    <w:tmpl w:val="D05009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68A97AF2"/>
    <w:multiLevelType w:val="hybridMultilevel"/>
    <w:tmpl w:val="E10C2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6A85348A"/>
    <w:multiLevelType w:val="hybridMultilevel"/>
    <w:tmpl w:val="9A18F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6ACB4819"/>
    <w:multiLevelType w:val="hybridMultilevel"/>
    <w:tmpl w:val="63E24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6CE6056D"/>
    <w:multiLevelType w:val="hybridMultilevel"/>
    <w:tmpl w:val="B9EAC0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6E120394"/>
    <w:multiLevelType w:val="hybridMultilevel"/>
    <w:tmpl w:val="02BE6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6EED3EBC"/>
    <w:multiLevelType w:val="hybridMultilevel"/>
    <w:tmpl w:val="C6F434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706519E4"/>
    <w:multiLevelType w:val="hybridMultilevel"/>
    <w:tmpl w:val="C65C2A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70A774F1"/>
    <w:multiLevelType w:val="hybridMultilevel"/>
    <w:tmpl w:val="24261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70AE1210"/>
    <w:multiLevelType w:val="hybridMultilevel"/>
    <w:tmpl w:val="3D9E2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716863F4"/>
    <w:multiLevelType w:val="hybridMultilevel"/>
    <w:tmpl w:val="BAAA97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72F16876"/>
    <w:multiLevelType w:val="hybridMultilevel"/>
    <w:tmpl w:val="A9F6ED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nsid w:val="78786DC5"/>
    <w:multiLevelType w:val="hybridMultilevel"/>
    <w:tmpl w:val="BD4478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nsid w:val="7A3A5935"/>
    <w:multiLevelType w:val="hybridMultilevel"/>
    <w:tmpl w:val="3B0464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0"/>
  </w:num>
  <w:num w:numId="4">
    <w:abstractNumId w:val="3"/>
  </w:num>
  <w:num w:numId="5">
    <w:abstractNumId w:val="30"/>
  </w:num>
  <w:num w:numId="6">
    <w:abstractNumId w:val="48"/>
  </w:num>
  <w:num w:numId="7">
    <w:abstractNumId w:val="14"/>
  </w:num>
  <w:num w:numId="8">
    <w:abstractNumId w:val="37"/>
  </w:num>
  <w:num w:numId="9">
    <w:abstractNumId w:val="23"/>
  </w:num>
  <w:num w:numId="10">
    <w:abstractNumId w:val="24"/>
  </w:num>
  <w:num w:numId="11">
    <w:abstractNumId w:val="13"/>
  </w:num>
  <w:num w:numId="12">
    <w:abstractNumId w:val="53"/>
  </w:num>
  <w:num w:numId="13">
    <w:abstractNumId w:val="41"/>
  </w:num>
  <w:num w:numId="14">
    <w:abstractNumId w:val="39"/>
  </w:num>
  <w:num w:numId="15">
    <w:abstractNumId w:val="2"/>
  </w:num>
  <w:num w:numId="16">
    <w:abstractNumId w:val="7"/>
  </w:num>
  <w:num w:numId="17">
    <w:abstractNumId w:val="19"/>
  </w:num>
  <w:num w:numId="18">
    <w:abstractNumId w:val="36"/>
  </w:num>
  <w:num w:numId="19">
    <w:abstractNumId w:val="10"/>
  </w:num>
  <w:num w:numId="20">
    <w:abstractNumId w:val="15"/>
  </w:num>
  <w:num w:numId="21">
    <w:abstractNumId w:val="38"/>
  </w:num>
  <w:num w:numId="22">
    <w:abstractNumId w:val="6"/>
  </w:num>
  <w:num w:numId="23">
    <w:abstractNumId w:val="28"/>
  </w:num>
  <w:num w:numId="24">
    <w:abstractNumId w:val="44"/>
  </w:num>
  <w:num w:numId="25">
    <w:abstractNumId w:val="33"/>
  </w:num>
  <w:num w:numId="26">
    <w:abstractNumId w:val="12"/>
  </w:num>
  <w:num w:numId="27">
    <w:abstractNumId w:val="31"/>
  </w:num>
  <w:num w:numId="28">
    <w:abstractNumId w:val="9"/>
  </w:num>
  <w:num w:numId="29">
    <w:abstractNumId w:val="20"/>
  </w:num>
  <w:num w:numId="30">
    <w:abstractNumId w:val="34"/>
  </w:num>
  <w:num w:numId="31">
    <w:abstractNumId w:val="25"/>
  </w:num>
  <w:num w:numId="32">
    <w:abstractNumId w:val="32"/>
  </w:num>
  <w:num w:numId="33">
    <w:abstractNumId w:val="40"/>
  </w:num>
  <w:num w:numId="34">
    <w:abstractNumId w:val="5"/>
  </w:num>
  <w:num w:numId="35">
    <w:abstractNumId w:val="16"/>
  </w:num>
  <w:num w:numId="36">
    <w:abstractNumId w:val="29"/>
  </w:num>
  <w:num w:numId="37">
    <w:abstractNumId w:val="22"/>
  </w:num>
  <w:num w:numId="38">
    <w:abstractNumId w:val="46"/>
  </w:num>
  <w:num w:numId="39">
    <w:abstractNumId w:val="54"/>
  </w:num>
  <w:num w:numId="40">
    <w:abstractNumId w:val="8"/>
  </w:num>
  <w:num w:numId="41">
    <w:abstractNumId w:val="11"/>
  </w:num>
  <w:num w:numId="42">
    <w:abstractNumId w:val="47"/>
  </w:num>
  <w:num w:numId="43">
    <w:abstractNumId w:val="26"/>
  </w:num>
  <w:num w:numId="44">
    <w:abstractNumId w:val="17"/>
  </w:num>
  <w:num w:numId="45">
    <w:abstractNumId w:val="21"/>
  </w:num>
  <w:num w:numId="46">
    <w:abstractNumId w:val="4"/>
  </w:num>
  <w:num w:numId="47">
    <w:abstractNumId w:val="43"/>
  </w:num>
  <w:num w:numId="48">
    <w:abstractNumId w:val="42"/>
  </w:num>
  <w:num w:numId="49">
    <w:abstractNumId w:val="35"/>
  </w:num>
  <w:num w:numId="50">
    <w:abstractNumId w:val="27"/>
  </w:num>
  <w:num w:numId="51">
    <w:abstractNumId w:val="18"/>
  </w:num>
  <w:num w:numId="52">
    <w:abstractNumId w:val="52"/>
  </w:num>
  <w:num w:numId="53">
    <w:abstractNumId w:val="51"/>
  </w:num>
  <w:num w:numId="54">
    <w:abstractNumId w:val="49"/>
  </w:num>
  <w:num w:numId="55">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48"/>
    <w:rsid w:val="00017ECE"/>
    <w:rsid w:val="000748AA"/>
    <w:rsid w:val="001638F6"/>
    <w:rsid w:val="001A2000"/>
    <w:rsid w:val="001F4DFD"/>
    <w:rsid w:val="00232657"/>
    <w:rsid w:val="00273BD6"/>
    <w:rsid w:val="00320469"/>
    <w:rsid w:val="003209D6"/>
    <w:rsid w:val="00334A73"/>
    <w:rsid w:val="003422FF"/>
    <w:rsid w:val="003A6ABA"/>
    <w:rsid w:val="004276F7"/>
    <w:rsid w:val="004952C4"/>
    <w:rsid w:val="00553163"/>
    <w:rsid w:val="00594C6F"/>
    <w:rsid w:val="005A1C5A"/>
    <w:rsid w:val="00690EFD"/>
    <w:rsid w:val="00694311"/>
    <w:rsid w:val="006F0CA7"/>
    <w:rsid w:val="007021DE"/>
    <w:rsid w:val="00732607"/>
    <w:rsid w:val="00763654"/>
    <w:rsid w:val="00783315"/>
    <w:rsid w:val="007F57BD"/>
    <w:rsid w:val="00841FB9"/>
    <w:rsid w:val="00844483"/>
    <w:rsid w:val="00930B35"/>
    <w:rsid w:val="00934F1C"/>
    <w:rsid w:val="009C1F7C"/>
    <w:rsid w:val="009D2231"/>
    <w:rsid w:val="00A122DB"/>
    <w:rsid w:val="00A26C47"/>
    <w:rsid w:val="00A714EF"/>
    <w:rsid w:val="00AA7E38"/>
    <w:rsid w:val="00AB6219"/>
    <w:rsid w:val="00AD165F"/>
    <w:rsid w:val="00B2000E"/>
    <w:rsid w:val="00B47B7A"/>
    <w:rsid w:val="00B619F5"/>
    <w:rsid w:val="00B646B8"/>
    <w:rsid w:val="00C2063F"/>
    <w:rsid w:val="00C32448"/>
    <w:rsid w:val="00C42105"/>
    <w:rsid w:val="00C64722"/>
    <w:rsid w:val="00C80BD4"/>
    <w:rsid w:val="00CC3B01"/>
    <w:rsid w:val="00CD6C16"/>
    <w:rsid w:val="00CF10B7"/>
    <w:rsid w:val="00CF3A42"/>
    <w:rsid w:val="00D5413C"/>
    <w:rsid w:val="00D76880"/>
    <w:rsid w:val="00DC07A3"/>
    <w:rsid w:val="00E11B8A"/>
    <w:rsid w:val="00E57E26"/>
    <w:rsid w:val="00EE7798"/>
    <w:rsid w:val="00F03472"/>
    <w:rsid w:val="00F220B0"/>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B132A5C-9F37-46EE-8BC5-653C122F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798"/>
    <w:pPr>
      <w:jc w:val="both"/>
    </w:pPr>
  </w:style>
  <w:style w:type="paragraph" w:styleId="Heading1">
    <w:name w:val="heading 1"/>
    <w:basedOn w:val="Normal"/>
    <w:next w:val="Normal"/>
    <w:link w:val="Heading1Char"/>
    <w:uiPriority w:val="4"/>
    <w:qFormat/>
    <w:rsid w:val="00C2063F"/>
    <w:pPr>
      <w:keepNext/>
      <w:keepLines/>
      <w:spacing w:before="600" w:after="48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C2063F"/>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1"/>
      </w:numPr>
    </w:pPr>
  </w:style>
  <w:style w:type="paragraph" w:styleId="ListNumber">
    <w:name w:val="List Number"/>
    <w:basedOn w:val="Normal"/>
    <w:uiPriority w:val="5"/>
    <w:unhideWhenUsed/>
    <w:qFormat/>
    <w:pPr>
      <w:numPr>
        <w:numId w:val="2"/>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F10B7"/>
    <w:rPr>
      <w:color w:val="993E21" w:themeColor="hyperlink"/>
      <w:u w:val="single"/>
    </w:rPr>
  </w:style>
  <w:style w:type="paragraph" w:styleId="ListParagraph">
    <w:name w:val="List Paragraph"/>
    <w:basedOn w:val="Normal"/>
    <w:uiPriority w:val="34"/>
    <w:semiHidden/>
    <w:qFormat/>
    <w:rsid w:val="00763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324B3-6FE3-4D5D-9F3F-BE82E543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66</TotalTime>
  <Pages>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27</cp:revision>
  <cp:lastPrinted>2023-01-18T16:22:00Z</cp:lastPrinted>
  <dcterms:created xsi:type="dcterms:W3CDTF">2023-01-10T06:18:00Z</dcterms:created>
  <dcterms:modified xsi:type="dcterms:W3CDTF">2023-01-18T16:22:00Z</dcterms:modified>
  <cp:version/>
</cp:coreProperties>
</file>